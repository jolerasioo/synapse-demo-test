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b/>
          <w:bCs/>
          <w:sz w:val="44"/>
          <w:szCs w:val="44"/>
        </w:rPr>
        <w:id w:val="-1503192031"/>
        <w:placeholder>
          <w:docPart w:val="DefaultPlaceholder_1081868574"/>
        </w:placeholder>
      </w:sdtPr>
      <w:sdtContent>
        <w:p w:rsidRPr="00DE5162" w:rsidR="00C730C5" w:rsidP="00DE5162" w:rsidRDefault="004B459C" w14:paraId="10470DDF" w14:textId="24C669FC">
          <w:pPr>
            <w:jc w:val="center"/>
            <w:rPr>
              <w:b/>
              <w:sz w:val="44"/>
              <w:szCs w:val="44"/>
            </w:rPr>
          </w:pPr>
          <w:r>
            <w:rPr>
              <w:b/>
              <w:bCs/>
              <w:sz w:val="44"/>
              <w:szCs w:val="44"/>
            </w:rPr>
            <w:t>Demos</w:t>
          </w:r>
        </w:p>
      </w:sdtContent>
    </w:sdt>
    <w:p w:rsidRPr="00CD196D" w:rsidR="00347B99" w:rsidP="00347B99" w:rsidRDefault="00347B99" w14:paraId="1372FAC0" w14:textId="77777777">
      <w:pPr>
        <w:rPr>
          <w:b/>
        </w:rPr>
      </w:pPr>
      <w:r w:rsidRPr="00CD196D">
        <w:rPr>
          <w:b/>
        </w:rPr>
        <w:t>Introduction</w:t>
      </w:r>
    </w:p>
    <w:p w:rsidR="00347B99" w:rsidP="00347B99" w:rsidRDefault="00347B99" w14:paraId="56910289" w14:textId="0B0238A7">
      <w:r>
        <w:t>In t</w:t>
      </w:r>
      <w:r w:rsidR="004B459C">
        <w:t>hese demos</w:t>
      </w:r>
      <w:r>
        <w:t xml:space="preserve">, you will </w:t>
      </w:r>
      <w:r w:rsidR="00511DC8">
        <w:t xml:space="preserve">automate </w:t>
      </w:r>
      <w:r w:rsidR="00230C4A">
        <w:t>Azure Synapse</w:t>
      </w:r>
      <w:r w:rsidR="006512D8">
        <w:t xml:space="preserve"> deployment</w:t>
      </w:r>
      <w:r w:rsidR="00511DC8">
        <w:t xml:space="preserve"> </w:t>
      </w:r>
      <w:r w:rsidR="006512D8">
        <w:t>using</w:t>
      </w:r>
      <w:r w:rsidR="00511DC8">
        <w:t xml:space="preserve"> CI/CD</w:t>
      </w:r>
      <w:r w:rsidR="006512D8">
        <w:t xml:space="preserve"> pipelines from Azure DevOps</w:t>
      </w:r>
      <w:r w:rsidR="00511DC8">
        <w:t>.</w:t>
      </w:r>
    </w:p>
    <w:p w:rsidR="00347B99" w:rsidP="00347B99" w:rsidRDefault="00347B99" w14:paraId="563CD5B6" w14:textId="54DF0197">
      <w:r w:rsidR="00347B99">
        <w:rPr/>
        <w:t>Th</w:t>
      </w:r>
      <w:r w:rsidR="000971F4">
        <w:rPr/>
        <w:t>is</w:t>
      </w:r>
      <w:r w:rsidR="00347B99">
        <w:rPr/>
        <w:t xml:space="preserve"> </w:t>
      </w:r>
      <w:r w:rsidR="004B459C">
        <w:rPr/>
        <w:t>Demo</w:t>
      </w:r>
      <w:r w:rsidR="00347B99">
        <w:rPr/>
        <w:t xml:space="preserve"> </w:t>
      </w:r>
      <w:r w:rsidR="003D5F47">
        <w:rPr/>
        <w:t xml:space="preserve">shows how to </w:t>
      </w:r>
      <w:r w:rsidR="009B09F0">
        <w:rPr/>
        <w:t>create</w:t>
      </w:r>
      <w:r w:rsidR="00C011EE">
        <w:rPr/>
        <w:t xml:space="preserve"> and </w:t>
      </w:r>
      <w:r w:rsidR="00C011EE">
        <w:rPr/>
        <w:t>collabor</w:t>
      </w:r>
      <w:r w:rsidR="00C011EE">
        <w:rPr/>
        <w:t xml:space="preserve">ate </w:t>
      </w:r>
      <w:r w:rsidR="00C011EE">
        <w:rPr/>
        <w:t>with</w:t>
      </w:r>
      <w:r w:rsidR="009B09F0">
        <w:rPr/>
        <w:t xml:space="preserve"> repository for </w:t>
      </w:r>
      <w:r w:rsidR="00230C4A">
        <w:rPr/>
        <w:t>Synapse workspace</w:t>
      </w:r>
      <w:r w:rsidR="009B09F0">
        <w:rPr/>
        <w:t xml:space="preserve"> and how to </w:t>
      </w:r>
      <w:r w:rsidR="000971F4">
        <w:rPr/>
        <w:t xml:space="preserve">deploy changes from development to </w:t>
      </w:r>
      <w:r w:rsidR="007B7DDA">
        <w:rPr/>
        <w:t>QA</w:t>
      </w:r>
      <w:r w:rsidR="000971F4">
        <w:rPr/>
        <w:t xml:space="preserve"> environment automatically </w:t>
      </w:r>
      <w:r w:rsidR="007B7DDA">
        <w:rPr/>
        <w:t>with</w:t>
      </w:r>
      <w:r w:rsidR="000971F4">
        <w:rPr/>
        <w:t xml:space="preserve"> the help of Azure </w:t>
      </w:r>
      <w:r w:rsidR="0039507C">
        <w:rPr/>
        <w:t>DevOps</w:t>
      </w:r>
      <w:r w:rsidR="000971F4">
        <w:rPr/>
        <w:t xml:space="preserve"> pipeline. </w:t>
      </w:r>
    </w:p>
    <w:p w:rsidRPr="00CD196D" w:rsidR="00347B99" w:rsidP="00347B99" w:rsidRDefault="00347B99" w14:paraId="647B1E3F" w14:textId="77777777">
      <w:pPr>
        <w:rPr>
          <w:b/>
        </w:rPr>
      </w:pPr>
      <w:r w:rsidRPr="00CD196D">
        <w:rPr>
          <w:b/>
        </w:rPr>
        <w:t>Estimated Time</w:t>
      </w:r>
    </w:p>
    <w:p w:rsidR="00347B99" w:rsidP="00347B99" w:rsidRDefault="008F31B1" w14:paraId="73DBDD09" w14:textId="7548F09E">
      <w:r>
        <w:t>1</w:t>
      </w:r>
      <w:r w:rsidR="0039507C">
        <w:t>8</w:t>
      </w:r>
      <w:r w:rsidR="00347B99">
        <w:t>0 minutes</w:t>
      </w:r>
    </w:p>
    <w:p w:rsidRPr="00CD196D" w:rsidR="00347B99" w:rsidP="00347B99" w:rsidRDefault="00347B99" w14:paraId="6854174D" w14:textId="77777777">
      <w:pPr>
        <w:rPr>
          <w:b/>
        </w:rPr>
      </w:pPr>
      <w:r w:rsidRPr="00CD196D">
        <w:rPr>
          <w:b/>
        </w:rPr>
        <w:t>Objectives</w:t>
      </w:r>
    </w:p>
    <w:p w:rsidRPr="002D23CF" w:rsidR="00347B99" w:rsidP="00347B99" w:rsidRDefault="00347B99" w14:paraId="10A12CBA" w14:textId="6C237F76">
      <w:r w:rsidRPr="002D23CF">
        <w:t xml:space="preserve">Upon completing this </w:t>
      </w:r>
      <w:r w:rsidR="004B459C">
        <w:t>Demo</w:t>
      </w:r>
      <w:r w:rsidRPr="002D23CF">
        <w:t xml:space="preserve">, you will be able to: </w:t>
      </w:r>
    </w:p>
    <w:p w:rsidRPr="002D23CF" w:rsidR="00347B99" w:rsidP="005616BC" w:rsidRDefault="00121B5B" w14:paraId="2D4A8D25" w14:textId="711ADCFE">
      <w:pPr>
        <w:pStyle w:val="ListParagraph"/>
        <w:numPr>
          <w:ilvl w:val="0"/>
          <w:numId w:val="5"/>
        </w:numPr>
      </w:pPr>
      <w:r w:rsidRPr="002D23CF">
        <w:t xml:space="preserve">Set up Azure DevOps Git Repository for </w:t>
      </w:r>
      <w:r w:rsidR="0039507C">
        <w:t>Azure Synapse</w:t>
      </w:r>
    </w:p>
    <w:p w:rsidR="006512D8" w:rsidP="000E3038" w:rsidRDefault="005C1455" w14:paraId="13E8F4AC" w14:textId="422C37FE">
      <w:pPr>
        <w:pStyle w:val="ListParagraph"/>
        <w:numPr>
          <w:ilvl w:val="0"/>
          <w:numId w:val="5"/>
        </w:numPr>
      </w:pPr>
      <w:r w:rsidRPr="002D23CF">
        <w:t xml:space="preserve">Create a release pipeline in Azure DevOps to automate </w:t>
      </w:r>
      <w:r w:rsidR="000E3038">
        <w:t>deployment</w:t>
      </w:r>
      <w:r w:rsidRPr="002D23CF">
        <w:t>.</w:t>
      </w:r>
    </w:p>
    <w:p w:rsidR="00E95552" w:rsidP="00E95552" w:rsidRDefault="00C910BB" w14:paraId="49EA1B16" w14:textId="313A5877">
      <w:r>
        <w:t>Summary of resources required for this exercise. You will be creating them in following exercises</w:t>
      </w:r>
      <w:r w:rsidR="00E95552">
        <w:t xml:space="preserve">: </w:t>
      </w:r>
    </w:p>
    <w:p w:rsidR="00E13D7F" w:rsidP="00E95552" w:rsidRDefault="00E13D7F" w14:paraId="0A260474" w14:textId="35A88819">
      <w:r>
        <w:t xml:space="preserve">UNIQUESTRING: You will use this string to append with your resource name. </w:t>
      </w:r>
    </w:p>
    <w:p w:rsidR="00E13D7F" w:rsidP="00E13D7F" w:rsidRDefault="00E13D7F" w14:paraId="2660AC2B" w14:textId="671E8B66">
      <w:pPr>
        <w:pStyle w:val="ListParagraph"/>
        <w:numPr>
          <w:ilvl w:val="0"/>
          <w:numId w:val="40"/>
        </w:numPr>
      </w:pPr>
      <w:r>
        <w:t>Pick a 4 char string starting with a letter.</w:t>
      </w:r>
    </w:p>
    <w:p w:rsidR="00E13D7F" w:rsidP="00E13D7F" w:rsidRDefault="00E13D7F" w14:paraId="19D6B1C8" w14:textId="1D72B8B6">
      <w:pPr>
        <w:pStyle w:val="ListParagraph"/>
        <w:numPr>
          <w:ilvl w:val="0"/>
          <w:numId w:val="40"/>
        </w:numPr>
      </w:pPr>
      <w:r>
        <w:t>Use only lower cases.</w:t>
      </w:r>
    </w:p>
    <w:p w:rsidR="00E13D7F" w:rsidP="00E13D7F" w:rsidRDefault="00E13D7F" w14:paraId="5524D2F1" w14:textId="2A76D20B">
      <w:pPr>
        <w:pStyle w:val="ListParagraph"/>
        <w:numPr>
          <w:ilvl w:val="0"/>
          <w:numId w:val="40"/>
        </w:numPr>
      </w:pPr>
      <w:r>
        <w:t>It can be a combination of alphabets and numbers</w:t>
      </w:r>
    </w:p>
    <w:p w:rsidR="00E13D7F" w:rsidP="00E13D7F" w:rsidRDefault="00E13D7F" w14:paraId="2B64BED2" w14:textId="1D7A057E">
      <w:pPr>
        <w:pStyle w:val="ListParagraph"/>
        <w:numPr>
          <w:ilvl w:val="0"/>
          <w:numId w:val="40"/>
        </w:numPr>
      </w:pPr>
      <w:r>
        <w:t>Example strings: “ab12”, “xy89”, “mn56”, “a12b”, “a1b2”</w:t>
      </w:r>
    </w:p>
    <w:p w:rsidR="00595447" w:rsidP="00E13D7F" w:rsidRDefault="00595447" w14:paraId="6D318784" w14:textId="235DBB64">
      <w:pPr>
        <w:pStyle w:val="ListParagraph"/>
        <w:numPr>
          <w:ilvl w:val="0"/>
          <w:numId w:val="40"/>
        </w:numPr>
      </w:pPr>
      <w:r>
        <w:t>Replace &lt;UNIQUESTRING&gt; with your value in the below table.</w:t>
      </w:r>
    </w:p>
    <w:tbl>
      <w:tblPr>
        <w:tblStyle w:val="GridTable4-Accent1"/>
        <w:tblW w:w="0" w:type="auto"/>
        <w:tblLook w:val="04A0" w:firstRow="1" w:lastRow="0" w:firstColumn="1" w:lastColumn="0" w:noHBand="0" w:noVBand="1"/>
      </w:tblPr>
      <w:tblGrid>
        <w:gridCol w:w="2256"/>
        <w:gridCol w:w="3647"/>
        <w:gridCol w:w="4625"/>
      </w:tblGrid>
      <w:tr w:rsidR="00C516C7" w:rsidTr="00BA2D45" w14:paraId="66C8F4F5" w14:textId="77777777">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556265" w14:paraId="65BA167A" w14:textId="5B1CD18F">
            <w:pPr>
              <w:pStyle w:val="TaskDetail"/>
              <w:ind w:left="0"/>
            </w:pPr>
            <w:r>
              <w:t xml:space="preserve">Azure </w:t>
            </w:r>
            <w:r w:rsidR="00C516C7">
              <w:t>Resource</w:t>
            </w:r>
          </w:p>
        </w:tc>
        <w:tc>
          <w:tcPr>
            <w:tcW w:w="3647" w:type="dxa"/>
          </w:tcPr>
          <w:p w:rsidR="00C516C7" w:rsidP="00EC0D8A" w:rsidRDefault="00C516C7" w14:paraId="2EFD2508" w14:textId="77777777">
            <w:pPr>
              <w:pStyle w:val="TaskDetail"/>
              <w:ind w:left="0"/>
              <w:cnfStyle w:val="100000000000" w:firstRow="1" w:lastRow="0" w:firstColumn="0" w:lastColumn="0" w:oddVBand="0" w:evenVBand="0" w:oddHBand="0" w:evenHBand="0" w:firstRowFirstColumn="0" w:firstRowLastColumn="0" w:lastRowFirstColumn="0" w:lastRowLastColumn="0"/>
            </w:pPr>
            <w:r>
              <w:t>Dev</w:t>
            </w:r>
          </w:p>
        </w:tc>
        <w:tc>
          <w:tcPr>
            <w:tcW w:w="4625" w:type="dxa"/>
          </w:tcPr>
          <w:p w:rsidR="00C516C7" w:rsidP="00EC0D8A" w:rsidRDefault="00AE3F1B" w14:paraId="40826E29" w14:textId="31B24F9C">
            <w:pPr>
              <w:pStyle w:val="TaskDetail"/>
              <w:ind w:left="0"/>
              <w:cnfStyle w:val="100000000000" w:firstRow="1" w:lastRow="0" w:firstColumn="0" w:lastColumn="0" w:oddVBand="0" w:evenVBand="0" w:oddHBand="0" w:evenHBand="0" w:firstRowFirstColumn="0" w:firstRowLastColumn="0" w:lastRowFirstColumn="0" w:lastRowLastColumn="0"/>
            </w:pPr>
            <w:r>
              <w:t>QA</w:t>
            </w:r>
          </w:p>
        </w:tc>
      </w:tr>
      <w:tr w:rsidR="00C516C7" w:rsidTr="00BA2D45" w14:paraId="0E3E465E"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C516C7" w14:paraId="466A4195" w14:textId="77777777">
            <w:pPr>
              <w:pStyle w:val="TaskDetail"/>
              <w:ind w:left="0"/>
            </w:pPr>
            <w:r>
              <w:t>Resource Group</w:t>
            </w:r>
          </w:p>
        </w:tc>
        <w:tc>
          <w:tcPr>
            <w:tcW w:w="3647" w:type="dxa"/>
          </w:tcPr>
          <w:p w:rsidR="00C516C7" w:rsidP="00EC0D8A" w:rsidRDefault="00B34ADA" w14:paraId="7562BE27" w14:textId="5B17B7ED">
            <w:pPr>
              <w:pStyle w:val="TaskDetail"/>
              <w:ind w:left="0"/>
              <w:cnfStyle w:val="000000100000" w:firstRow="0" w:lastRow="0" w:firstColumn="0" w:lastColumn="0" w:oddVBand="0" w:evenVBand="0" w:oddHBand="1" w:evenHBand="0" w:firstRowFirstColumn="0" w:firstRowLastColumn="0" w:lastRowFirstColumn="0" w:lastRowLastColumn="0"/>
            </w:pPr>
            <w:proofErr w:type="spellStart"/>
            <w:r>
              <w:t>rg</w:t>
            </w:r>
            <w:proofErr w:type="spellEnd"/>
            <w:r>
              <w:t>-synapse-dev</w:t>
            </w:r>
          </w:p>
        </w:tc>
        <w:tc>
          <w:tcPr>
            <w:tcW w:w="4625" w:type="dxa"/>
          </w:tcPr>
          <w:p w:rsidR="00C516C7" w:rsidP="00EC0D8A" w:rsidRDefault="00B34ADA" w14:paraId="6825D3E1" w14:textId="1FFE9630">
            <w:pPr>
              <w:pStyle w:val="TaskDetail"/>
              <w:ind w:left="0"/>
              <w:cnfStyle w:val="000000100000" w:firstRow="0" w:lastRow="0" w:firstColumn="0" w:lastColumn="0" w:oddVBand="0" w:evenVBand="0" w:oddHBand="1" w:evenHBand="0" w:firstRowFirstColumn="0" w:firstRowLastColumn="0" w:lastRowFirstColumn="0" w:lastRowLastColumn="0"/>
            </w:pPr>
            <w:proofErr w:type="spellStart"/>
            <w:r>
              <w:t>rg</w:t>
            </w:r>
            <w:proofErr w:type="spellEnd"/>
            <w:r>
              <w:t>-synapse-qa</w:t>
            </w:r>
          </w:p>
        </w:tc>
      </w:tr>
      <w:tr w:rsidR="00C516C7" w:rsidTr="00BA2D45" w14:paraId="49FED76C" w14:textId="77777777">
        <w:trPr>
          <w:trHeight w:val="562"/>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4F72EA" w14:paraId="061E3FA5" w14:textId="520A930A">
            <w:pPr>
              <w:pStyle w:val="TaskDetail"/>
              <w:ind w:left="0"/>
            </w:pPr>
            <w:r>
              <w:t>Synapse Workspace</w:t>
            </w:r>
          </w:p>
        </w:tc>
        <w:tc>
          <w:tcPr>
            <w:tcW w:w="3647" w:type="dxa"/>
          </w:tcPr>
          <w:p w:rsidR="00C516C7" w:rsidP="00EC0D8A" w:rsidRDefault="00595447" w14:paraId="782A12E7" w14:textId="0DEE7BE6">
            <w:pPr>
              <w:pStyle w:val="TaskDetail"/>
              <w:ind w:left="0"/>
              <w:cnfStyle w:val="000000000000" w:firstRow="0" w:lastRow="0" w:firstColumn="0" w:lastColumn="0" w:oddVBand="0" w:evenVBand="0" w:oddHBand="0" w:evenHBand="0" w:firstRowFirstColumn="0" w:firstRowLastColumn="0" w:lastRowFirstColumn="0" w:lastRowLastColumn="0"/>
            </w:pPr>
            <w:r>
              <w:t>&lt;UNIQUESTRING&gt;</w:t>
            </w:r>
            <w:r w:rsidR="00D12DC5">
              <w:t>-synapse</w:t>
            </w:r>
            <w:r w:rsidRPr="00595447">
              <w:t>-dev</w:t>
            </w:r>
          </w:p>
          <w:p w:rsidR="00C516C7" w:rsidP="00EC0D8A" w:rsidRDefault="00595447" w14:paraId="517C58F5" w14:textId="20E0F8D6">
            <w:pPr>
              <w:pStyle w:val="TaskDetail"/>
              <w:ind w:left="0"/>
              <w:cnfStyle w:val="000000000000" w:firstRow="0" w:lastRow="0" w:firstColumn="0" w:lastColumn="0" w:oddVBand="0" w:evenVBand="0" w:oddHBand="0" w:evenHBand="0" w:firstRowFirstColumn="0" w:firstRowLastColumn="0" w:lastRowFirstColumn="0" w:lastRowLastColumn="0"/>
            </w:pPr>
            <w:r>
              <w:t>Example: ab12</w:t>
            </w:r>
            <w:r w:rsidR="00D12DC5">
              <w:t>-synapse</w:t>
            </w:r>
            <w:r>
              <w:t>-dev</w:t>
            </w:r>
          </w:p>
        </w:tc>
        <w:tc>
          <w:tcPr>
            <w:tcW w:w="4625" w:type="dxa"/>
          </w:tcPr>
          <w:p w:rsidR="00D12DC5" w:rsidP="00D12DC5" w:rsidRDefault="00D12DC5" w14:paraId="6D602160" w14:textId="3B056963">
            <w:pPr>
              <w:pStyle w:val="TaskDetail"/>
              <w:ind w:left="0"/>
              <w:cnfStyle w:val="000000000000" w:firstRow="0" w:lastRow="0" w:firstColumn="0" w:lastColumn="0" w:oddVBand="0" w:evenVBand="0" w:oddHBand="0" w:evenHBand="0" w:firstRowFirstColumn="0" w:firstRowLastColumn="0" w:lastRowFirstColumn="0" w:lastRowLastColumn="0"/>
            </w:pPr>
            <w:r>
              <w:t>&lt;UNIQUESTRING&gt;-synapse</w:t>
            </w:r>
            <w:r w:rsidRPr="00595447">
              <w:t>-</w:t>
            </w:r>
            <w:r>
              <w:t>qa</w:t>
            </w:r>
          </w:p>
          <w:p w:rsidR="00C516C7" w:rsidP="00EC0D8A" w:rsidRDefault="00595447" w14:paraId="2A6D9BCD" w14:textId="4F745571">
            <w:pPr>
              <w:pStyle w:val="TaskDetail"/>
              <w:ind w:left="0"/>
              <w:cnfStyle w:val="000000000000" w:firstRow="0" w:lastRow="0" w:firstColumn="0" w:lastColumn="0" w:oddVBand="0" w:evenVBand="0" w:oddHBand="0" w:evenHBand="0" w:firstRowFirstColumn="0" w:firstRowLastColumn="0" w:lastRowFirstColumn="0" w:lastRowLastColumn="0"/>
            </w:pPr>
            <w:r>
              <w:t>Example: ab12-</w:t>
            </w:r>
            <w:r w:rsidR="00D12DC5">
              <w:t>synapse-</w:t>
            </w:r>
            <w:r>
              <w:t>qa</w:t>
            </w:r>
          </w:p>
        </w:tc>
      </w:tr>
      <w:tr w:rsidR="00C516C7" w:rsidTr="00BA2D45" w14:paraId="7D22644D"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EF1AAF" w14:paraId="509B1CCE" w14:textId="26100ADC">
            <w:pPr>
              <w:pStyle w:val="TaskDetail"/>
              <w:ind w:left="0"/>
            </w:pPr>
            <w:r>
              <w:t>Data Lake Gen 2</w:t>
            </w:r>
          </w:p>
        </w:tc>
        <w:tc>
          <w:tcPr>
            <w:tcW w:w="3647" w:type="dxa"/>
          </w:tcPr>
          <w:p w:rsidR="00595447" w:rsidP="00595447" w:rsidRDefault="00595447" w14:paraId="766A93EC" w14:textId="7D2C427D">
            <w:pPr>
              <w:pStyle w:val="TaskDetail"/>
              <w:ind w:left="0"/>
              <w:cnfStyle w:val="000000100000" w:firstRow="0" w:lastRow="0" w:firstColumn="0" w:lastColumn="0" w:oddVBand="0" w:evenVBand="0" w:oddHBand="1" w:evenHBand="0" w:firstRowFirstColumn="0" w:firstRowLastColumn="0" w:lastRowFirstColumn="0" w:lastRowLastColumn="0"/>
            </w:pPr>
            <w:r>
              <w:t>&lt;UNIQUESTRING&gt;</w:t>
            </w:r>
            <w:proofErr w:type="spellStart"/>
            <w:r>
              <w:t>storagedev</w:t>
            </w:r>
            <w:proofErr w:type="spellEnd"/>
          </w:p>
          <w:p w:rsidR="00C516C7" w:rsidP="00EC0D8A" w:rsidRDefault="00595447" w14:paraId="69ACEB1E" w14:textId="109D134F">
            <w:pPr>
              <w:pStyle w:val="TaskDetail"/>
              <w:ind w:left="0"/>
              <w:cnfStyle w:val="000000100000" w:firstRow="0" w:lastRow="0" w:firstColumn="0" w:lastColumn="0" w:oddVBand="0" w:evenVBand="0" w:oddHBand="1" w:evenHBand="0" w:firstRowFirstColumn="0" w:firstRowLastColumn="0" w:lastRowFirstColumn="0" w:lastRowLastColumn="0"/>
            </w:pPr>
            <w:r>
              <w:t>Example: ab12storagedev</w:t>
            </w:r>
          </w:p>
        </w:tc>
        <w:tc>
          <w:tcPr>
            <w:tcW w:w="4625" w:type="dxa"/>
          </w:tcPr>
          <w:p w:rsidR="00595447" w:rsidP="00595447" w:rsidRDefault="00595447" w14:paraId="607206E5" w14:textId="78CCC971">
            <w:pPr>
              <w:pStyle w:val="TaskDetail"/>
              <w:ind w:left="0"/>
              <w:cnfStyle w:val="000000100000" w:firstRow="0" w:lastRow="0" w:firstColumn="0" w:lastColumn="0" w:oddVBand="0" w:evenVBand="0" w:oddHBand="1" w:evenHBand="0" w:firstRowFirstColumn="0" w:firstRowLastColumn="0" w:lastRowFirstColumn="0" w:lastRowLastColumn="0"/>
            </w:pPr>
            <w:r>
              <w:t>&lt;UNIQUESTRING&gt;</w:t>
            </w:r>
            <w:proofErr w:type="spellStart"/>
            <w:r>
              <w:t>storageqa</w:t>
            </w:r>
            <w:proofErr w:type="spellEnd"/>
          </w:p>
          <w:p w:rsidR="00C516C7" w:rsidP="00EC0D8A" w:rsidRDefault="00595447" w14:paraId="29C4C766" w14:textId="6422AB1F">
            <w:pPr>
              <w:pStyle w:val="TaskDetail"/>
              <w:ind w:left="0"/>
              <w:cnfStyle w:val="000000100000" w:firstRow="0" w:lastRow="0" w:firstColumn="0" w:lastColumn="0" w:oddVBand="0" w:evenVBand="0" w:oddHBand="1" w:evenHBand="0" w:firstRowFirstColumn="0" w:firstRowLastColumn="0" w:lastRowFirstColumn="0" w:lastRowLastColumn="0"/>
            </w:pPr>
            <w:r>
              <w:t>Example: ab12storageqa</w:t>
            </w:r>
          </w:p>
        </w:tc>
      </w:tr>
      <w:tr w:rsidR="00B77C83" w:rsidTr="00BA2D45" w14:paraId="059E6D38" w14:textId="77777777">
        <w:trPr>
          <w:trHeight w:val="327"/>
        </w:trPr>
        <w:tc>
          <w:tcPr>
            <w:cnfStyle w:val="001000000000" w:firstRow="0" w:lastRow="0" w:firstColumn="1" w:lastColumn="0" w:oddVBand="0" w:evenVBand="0" w:oddHBand="0" w:evenHBand="0" w:firstRowFirstColumn="0" w:firstRowLastColumn="0" w:lastRowFirstColumn="0" w:lastRowLastColumn="0"/>
            <w:tcW w:w="2256" w:type="dxa"/>
          </w:tcPr>
          <w:p w:rsidR="00B77C83" w:rsidP="00EC0D8A" w:rsidRDefault="00B77C83" w14:paraId="2C29E58E" w14:textId="75325382">
            <w:pPr>
              <w:pStyle w:val="TaskDetail"/>
              <w:ind w:left="0"/>
            </w:pPr>
            <w:r>
              <w:t xml:space="preserve">Data Lake File </w:t>
            </w:r>
            <w:proofErr w:type="spellStart"/>
            <w:r>
              <w:t>Syatem</w:t>
            </w:r>
            <w:proofErr w:type="spellEnd"/>
          </w:p>
        </w:tc>
        <w:tc>
          <w:tcPr>
            <w:tcW w:w="3647" w:type="dxa"/>
          </w:tcPr>
          <w:p w:rsidR="00EE1238" w:rsidP="00EE1238" w:rsidRDefault="00EE1238" w14:paraId="603091A0" w14:textId="4D5B221E">
            <w:pPr>
              <w:pStyle w:val="TaskDetail"/>
              <w:ind w:left="0"/>
              <w:cnfStyle w:val="000000000000" w:firstRow="0" w:lastRow="0" w:firstColumn="0" w:lastColumn="0" w:oddVBand="0" w:evenVBand="0" w:oddHBand="0" w:evenHBand="0" w:firstRowFirstColumn="0" w:firstRowLastColumn="0" w:lastRowFirstColumn="0" w:lastRowLastColumn="0"/>
            </w:pPr>
            <w:r>
              <w:t>&lt;UNIQUESTRING&gt;</w:t>
            </w:r>
            <w:proofErr w:type="spellStart"/>
            <w:r>
              <w:t>filesysdev</w:t>
            </w:r>
            <w:proofErr w:type="spellEnd"/>
          </w:p>
          <w:p w:rsidR="00B77C83" w:rsidP="00EE1238" w:rsidRDefault="00EE1238" w14:paraId="5E584383" w14:textId="66AA33F7">
            <w:pPr>
              <w:pStyle w:val="TaskDetail"/>
              <w:ind w:left="0"/>
              <w:cnfStyle w:val="000000000000" w:firstRow="0" w:lastRow="0" w:firstColumn="0" w:lastColumn="0" w:oddVBand="0" w:evenVBand="0" w:oddHBand="0" w:evenHBand="0" w:firstRowFirstColumn="0" w:firstRowLastColumn="0" w:lastRowFirstColumn="0" w:lastRowLastColumn="0"/>
            </w:pPr>
            <w:r>
              <w:t>Example: ab12filesysdev</w:t>
            </w:r>
          </w:p>
        </w:tc>
        <w:tc>
          <w:tcPr>
            <w:tcW w:w="4625" w:type="dxa"/>
          </w:tcPr>
          <w:p w:rsidR="00EE1238" w:rsidP="00EE1238" w:rsidRDefault="00EE1238" w14:paraId="00E7E054" w14:textId="647B5CF7">
            <w:pPr>
              <w:pStyle w:val="TaskDetail"/>
              <w:ind w:left="0"/>
              <w:cnfStyle w:val="000000000000" w:firstRow="0" w:lastRow="0" w:firstColumn="0" w:lastColumn="0" w:oddVBand="0" w:evenVBand="0" w:oddHBand="0" w:evenHBand="0" w:firstRowFirstColumn="0" w:firstRowLastColumn="0" w:lastRowFirstColumn="0" w:lastRowLastColumn="0"/>
            </w:pPr>
            <w:r>
              <w:t>&lt;UNIQUESTRING&gt;</w:t>
            </w:r>
            <w:proofErr w:type="spellStart"/>
            <w:r>
              <w:t>filesysqa</w:t>
            </w:r>
            <w:proofErr w:type="spellEnd"/>
          </w:p>
          <w:p w:rsidR="00B77C83" w:rsidP="00EE1238" w:rsidRDefault="00EE1238" w14:paraId="7B22EB01" w14:textId="2636E0E2">
            <w:pPr>
              <w:pStyle w:val="TaskDetail"/>
              <w:ind w:left="0"/>
              <w:cnfStyle w:val="000000000000" w:firstRow="0" w:lastRow="0" w:firstColumn="0" w:lastColumn="0" w:oddVBand="0" w:evenVBand="0" w:oddHBand="0" w:evenHBand="0" w:firstRowFirstColumn="0" w:firstRowLastColumn="0" w:lastRowFirstColumn="0" w:lastRowLastColumn="0"/>
            </w:pPr>
            <w:r>
              <w:t>Example: ab12filesysqa</w:t>
            </w:r>
          </w:p>
        </w:tc>
      </w:tr>
      <w:tr w:rsidR="00C516C7" w:rsidTr="00BA2D45" w14:paraId="56E84E34" w14:textId="7777777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4A416F" w14:paraId="2B6ECC6B" w14:textId="662D6101">
            <w:pPr>
              <w:pStyle w:val="TaskDetail"/>
              <w:ind w:left="0"/>
            </w:pPr>
            <w:r>
              <w:t>Dedicated SQL Pool</w:t>
            </w:r>
          </w:p>
        </w:tc>
        <w:tc>
          <w:tcPr>
            <w:tcW w:w="3647" w:type="dxa"/>
          </w:tcPr>
          <w:p w:rsidR="00C516C7" w:rsidP="00EC0D8A" w:rsidRDefault="001E7518" w14:paraId="54A4F4D2" w14:textId="5EF91F67">
            <w:pPr>
              <w:pStyle w:val="TaskDetail"/>
              <w:ind w:left="0"/>
              <w:cnfStyle w:val="000000100000" w:firstRow="0" w:lastRow="0" w:firstColumn="0" w:lastColumn="0" w:oddVBand="0" w:evenVBand="0" w:oddHBand="1" w:evenHBand="0" w:firstRowFirstColumn="0" w:firstRowLastColumn="0" w:lastRowFirstColumn="0" w:lastRowLastColumn="0"/>
            </w:pPr>
            <w:r>
              <w:t>&lt;UNIQUESTRING&gt;</w:t>
            </w:r>
            <w:proofErr w:type="spellStart"/>
            <w:r>
              <w:t>sqlpooldev</w:t>
            </w:r>
            <w:proofErr w:type="spellEnd"/>
          </w:p>
        </w:tc>
        <w:tc>
          <w:tcPr>
            <w:tcW w:w="4625" w:type="dxa"/>
          </w:tcPr>
          <w:p w:rsidR="00C516C7" w:rsidP="00EC0D8A" w:rsidRDefault="001E7518" w14:paraId="5750EEDC" w14:textId="7280E1DB">
            <w:pPr>
              <w:pStyle w:val="TaskDetail"/>
              <w:ind w:left="0"/>
              <w:cnfStyle w:val="000000100000" w:firstRow="0" w:lastRow="0" w:firstColumn="0" w:lastColumn="0" w:oddVBand="0" w:evenVBand="0" w:oddHBand="1" w:evenHBand="0" w:firstRowFirstColumn="0" w:firstRowLastColumn="0" w:lastRowFirstColumn="0" w:lastRowLastColumn="0"/>
            </w:pPr>
            <w:r>
              <w:t>&lt;UNIQUESTRING&gt;</w:t>
            </w:r>
            <w:proofErr w:type="spellStart"/>
            <w:r>
              <w:t>sqlpoolqa</w:t>
            </w:r>
            <w:proofErr w:type="spellEnd"/>
          </w:p>
        </w:tc>
      </w:tr>
      <w:tr w:rsidR="00C516C7" w:rsidTr="00BA2D45" w14:paraId="64BEB3C7" w14:textId="77777777">
        <w:trPr>
          <w:trHeight w:val="334"/>
        </w:trPr>
        <w:tc>
          <w:tcPr>
            <w:cnfStyle w:val="001000000000" w:firstRow="0" w:lastRow="0" w:firstColumn="1" w:lastColumn="0" w:oddVBand="0" w:evenVBand="0" w:oddHBand="0" w:evenHBand="0" w:firstRowFirstColumn="0" w:firstRowLastColumn="0" w:lastRowFirstColumn="0" w:lastRowLastColumn="0"/>
            <w:tcW w:w="2256" w:type="dxa"/>
          </w:tcPr>
          <w:p w:rsidR="00C516C7" w:rsidP="00EC0D8A" w:rsidRDefault="004A416F" w14:paraId="290D0A64" w14:textId="4B6F3581">
            <w:pPr>
              <w:pStyle w:val="TaskDetail"/>
              <w:ind w:left="0"/>
            </w:pPr>
            <w:r>
              <w:t>Apache Spark Pool</w:t>
            </w:r>
          </w:p>
        </w:tc>
        <w:tc>
          <w:tcPr>
            <w:tcW w:w="3647" w:type="dxa"/>
          </w:tcPr>
          <w:p w:rsidR="00C516C7" w:rsidP="00EC0D8A" w:rsidRDefault="00C442E5" w14:paraId="74546E93" w14:textId="328C8002">
            <w:pPr>
              <w:pStyle w:val="TaskDetail"/>
              <w:ind w:left="0"/>
              <w:cnfStyle w:val="000000000000" w:firstRow="0" w:lastRow="0" w:firstColumn="0" w:lastColumn="0" w:oddVBand="0" w:evenVBand="0" w:oddHBand="0" w:evenHBand="0" w:firstRowFirstColumn="0" w:firstRowLastColumn="0" w:lastRowFirstColumn="0" w:lastRowLastColumn="0"/>
            </w:pPr>
            <w:r>
              <w:t>&lt;UNIQUESTRING&gt;</w:t>
            </w:r>
            <w:proofErr w:type="spellStart"/>
            <w:r>
              <w:t>sparkdev</w:t>
            </w:r>
            <w:proofErr w:type="spellEnd"/>
          </w:p>
        </w:tc>
        <w:tc>
          <w:tcPr>
            <w:tcW w:w="4625" w:type="dxa"/>
          </w:tcPr>
          <w:p w:rsidR="00C516C7" w:rsidP="00EC0D8A" w:rsidRDefault="00C442E5" w14:paraId="6622EBD8" w14:textId="569C2A4E">
            <w:pPr>
              <w:pStyle w:val="TaskDetail"/>
              <w:ind w:left="0"/>
              <w:cnfStyle w:val="000000000000" w:firstRow="0" w:lastRow="0" w:firstColumn="0" w:lastColumn="0" w:oddVBand="0" w:evenVBand="0" w:oddHBand="0" w:evenHBand="0" w:firstRowFirstColumn="0" w:firstRowLastColumn="0" w:lastRowFirstColumn="0" w:lastRowLastColumn="0"/>
            </w:pPr>
            <w:r>
              <w:t>&lt;UNIQUESTRING&gt;</w:t>
            </w:r>
            <w:proofErr w:type="spellStart"/>
            <w:r>
              <w:t>sparkqa</w:t>
            </w:r>
            <w:proofErr w:type="spellEnd"/>
          </w:p>
        </w:tc>
      </w:tr>
    </w:tbl>
    <w:p w:rsidRPr="002D23CF" w:rsidR="00C516C7" w:rsidP="00C516C7" w:rsidRDefault="00C516C7" w14:paraId="1F3E1FCC" w14:textId="77777777"/>
    <w:p w:rsidR="006B3D7D" w:rsidP="00190045" w:rsidRDefault="006B3D7D" w14:paraId="062FF6B0" w14:textId="77777777">
      <w:pPr>
        <w:pStyle w:val="ListParagraph"/>
      </w:pPr>
    </w:p>
    <w:tbl>
      <w:tblPr>
        <w:tblStyle w:val="GridTable4-Accent1"/>
        <w:tblpPr w:leftFromText="180" w:rightFromText="180" w:vertAnchor="text" w:horzAnchor="margin" w:tblpY="848"/>
        <w:tblW w:w="0" w:type="auto"/>
        <w:tblLook w:val="04A0" w:firstRow="1" w:lastRow="0" w:firstColumn="1" w:lastColumn="0" w:noHBand="0" w:noVBand="1"/>
      </w:tblPr>
      <w:tblGrid>
        <w:gridCol w:w="5098"/>
        <w:gridCol w:w="5062"/>
      </w:tblGrid>
      <w:tr w:rsidR="00C442E5" w:rsidTr="00BA2D45" w14:paraId="30DE3A4B" w14:textId="77777777">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C442E5" w14:paraId="5787CEB9" w14:textId="77777777">
            <w:pPr>
              <w:pStyle w:val="TaskDetail"/>
              <w:ind w:left="0"/>
            </w:pPr>
            <w:r>
              <w:lastRenderedPageBreak/>
              <w:t xml:space="preserve">Azure DevOps </w:t>
            </w:r>
          </w:p>
        </w:tc>
        <w:tc>
          <w:tcPr>
            <w:tcW w:w="5062" w:type="dxa"/>
          </w:tcPr>
          <w:p w:rsidR="00C442E5" w:rsidP="00C442E5" w:rsidRDefault="00C442E5" w14:paraId="101280A7" w14:textId="48D17190">
            <w:pPr>
              <w:pStyle w:val="TaskDetail"/>
              <w:ind w:left="0"/>
              <w:cnfStyle w:val="100000000000" w:firstRow="1" w:lastRow="0" w:firstColumn="0" w:lastColumn="0" w:oddVBand="0" w:evenVBand="0" w:oddHBand="0" w:evenHBand="0" w:firstRowFirstColumn="0" w:firstRowLastColumn="0" w:lastRowFirstColumn="0" w:lastRowLastColumn="0"/>
            </w:pPr>
          </w:p>
        </w:tc>
      </w:tr>
      <w:tr w:rsidR="00C442E5" w:rsidTr="00BA2D45" w14:paraId="1708E6BB" w14:textId="77777777">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C442E5" w14:paraId="586F2EDA" w14:textId="77777777">
            <w:pPr>
              <w:pStyle w:val="TaskDetail"/>
              <w:ind w:left="0"/>
            </w:pPr>
            <w:r>
              <w:t>Project Name</w:t>
            </w:r>
          </w:p>
        </w:tc>
        <w:tc>
          <w:tcPr>
            <w:tcW w:w="5062" w:type="dxa"/>
          </w:tcPr>
          <w:p w:rsidR="00C442E5" w:rsidP="00C442E5" w:rsidRDefault="00C442E5" w14:paraId="3C6558B5" w14:textId="77777777">
            <w:pPr>
              <w:pStyle w:val="TaskDetail"/>
              <w:ind w:left="0"/>
              <w:cnfStyle w:val="000000100000" w:firstRow="0" w:lastRow="0" w:firstColumn="0" w:lastColumn="0" w:oddVBand="0" w:evenVBand="0" w:oddHBand="1" w:evenHBand="0" w:firstRowFirstColumn="0" w:firstRowLastColumn="0" w:lastRowFirstColumn="0" w:lastRowLastColumn="0"/>
            </w:pPr>
            <w:proofErr w:type="spellStart"/>
            <w:r>
              <w:t>SynapseProject</w:t>
            </w:r>
            <w:proofErr w:type="spellEnd"/>
          </w:p>
        </w:tc>
      </w:tr>
      <w:tr w:rsidR="00C442E5" w:rsidTr="00BA2D45" w14:paraId="2827462B" w14:textId="77777777">
        <w:trPr>
          <w:trHeight w:val="292"/>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C442E5" w14:paraId="4B8858A4" w14:textId="77777777">
            <w:pPr>
              <w:pStyle w:val="TaskDetail"/>
              <w:ind w:left="0"/>
            </w:pPr>
            <w:r>
              <w:t>SQL Repository Name</w:t>
            </w:r>
          </w:p>
        </w:tc>
        <w:tc>
          <w:tcPr>
            <w:tcW w:w="5062" w:type="dxa"/>
          </w:tcPr>
          <w:p w:rsidR="00C442E5" w:rsidP="00C442E5" w:rsidRDefault="00C442E5" w14:paraId="48BD7B12" w14:textId="77777777">
            <w:pPr>
              <w:pStyle w:val="TaskDetail"/>
              <w:ind w:left="0"/>
              <w:cnfStyle w:val="000000000000" w:firstRow="0" w:lastRow="0" w:firstColumn="0" w:lastColumn="0" w:oddVBand="0" w:evenVBand="0" w:oddHBand="0" w:evenHBand="0" w:firstRowFirstColumn="0" w:firstRowLastColumn="0" w:lastRowFirstColumn="0" w:lastRowLastColumn="0"/>
            </w:pPr>
            <w:proofErr w:type="spellStart"/>
            <w:r>
              <w:t>SynapseSQLRepo</w:t>
            </w:r>
            <w:proofErr w:type="spellEnd"/>
          </w:p>
        </w:tc>
      </w:tr>
      <w:tr w:rsidR="00C442E5" w:rsidTr="00BA2D45" w14:paraId="1D3549B2" w14:textId="7777777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C442E5" w14:paraId="05BBB74B" w14:textId="77777777">
            <w:pPr>
              <w:pStyle w:val="TaskDetail"/>
              <w:ind w:left="0"/>
            </w:pPr>
            <w:r>
              <w:t>Synapse workspace Repository Name</w:t>
            </w:r>
          </w:p>
        </w:tc>
        <w:tc>
          <w:tcPr>
            <w:tcW w:w="5062" w:type="dxa"/>
          </w:tcPr>
          <w:p w:rsidR="00C442E5" w:rsidP="00C442E5" w:rsidRDefault="00C442E5" w14:paraId="0D73594B" w14:textId="77777777">
            <w:pPr>
              <w:pStyle w:val="TaskDetail"/>
              <w:ind w:left="0"/>
              <w:cnfStyle w:val="000000100000" w:firstRow="0" w:lastRow="0" w:firstColumn="0" w:lastColumn="0" w:oddVBand="0" w:evenVBand="0" w:oddHBand="1" w:evenHBand="0" w:firstRowFirstColumn="0" w:firstRowLastColumn="0" w:lastRowFirstColumn="0" w:lastRowLastColumn="0"/>
            </w:pPr>
            <w:proofErr w:type="spellStart"/>
            <w:r>
              <w:t>SynapseWSRepo</w:t>
            </w:r>
            <w:proofErr w:type="spellEnd"/>
          </w:p>
        </w:tc>
      </w:tr>
      <w:tr w:rsidR="00C442E5" w:rsidTr="00BA2D45" w14:paraId="58F7BAF5" w14:textId="77777777">
        <w:trPr>
          <w:trHeight w:val="296"/>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C442E5" w14:paraId="2058F507" w14:textId="77777777">
            <w:pPr>
              <w:pStyle w:val="TaskDetail"/>
              <w:ind w:left="0"/>
            </w:pPr>
            <w:r>
              <w:t>Infrastructure Repository Name</w:t>
            </w:r>
          </w:p>
        </w:tc>
        <w:tc>
          <w:tcPr>
            <w:tcW w:w="5062" w:type="dxa"/>
          </w:tcPr>
          <w:p w:rsidR="00C442E5" w:rsidP="00C442E5" w:rsidRDefault="00C442E5" w14:paraId="0FBCCC56" w14:textId="77777777">
            <w:pPr>
              <w:pStyle w:val="TaskDetail"/>
              <w:ind w:left="0"/>
              <w:cnfStyle w:val="000000000000" w:firstRow="0" w:lastRow="0" w:firstColumn="0" w:lastColumn="0" w:oddVBand="0" w:evenVBand="0" w:oddHBand="0" w:evenHBand="0" w:firstRowFirstColumn="0" w:firstRowLastColumn="0" w:lastRowFirstColumn="0" w:lastRowLastColumn="0"/>
            </w:pPr>
            <w:proofErr w:type="spellStart"/>
            <w:r>
              <w:t>SynapseInfraRepo</w:t>
            </w:r>
            <w:proofErr w:type="spellEnd"/>
          </w:p>
        </w:tc>
      </w:tr>
      <w:tr w:rsidR="00C442E5" w:rsidTr="00BA2D45" w14:paraId="6F15EF7F" w14:textId="7777777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BA2D45" w14:paraId="32CC404A" w14:textId="4BA37A6B">
            <w:pPr>
              <w:pStyle w:val="TaskDetail"/>
              <w:ind w:left="0"/>
            </w:pPr>
            <w:r>
              <w:t>Build Pipeline (SQL Project)</w:t>
            </w:r>
          </w:p>
        </w:tc>
        <w:tc>
          <w:tcPr>
            <w:tcW w:w="5062" w:type="dxa"/>
          </w:tcPr>
          <w:p w:rsidR="00C442E5" w:rsidP="00C442E5" w:rsidRDefault="00BA2D45" w14:paraId="60CB3750" w14:textId="049326A0">
            <w:pPr>
              <w:pStyle w:val="TaskDetail"/>
              <w:ind w:left="0"/>
              <w:cnfStyle w:val="000000100000" w:firstRow="0" w:lastRow="0" w:firstColumn="0" w:lastColumn="0" w:oddVBand="0" w:evenVBand="0" w:oddHBand="1" w:evenHBand="0" w:firstRowFirstColumn="0" w:firstRowLastColumn="0" w:lastRowFirstColumn="0" w:lastRowLastColumn="0"/>
            </w:pPr>
            <w:r w:rsidRPr="00BA2D45">
              <w:t>Synapse-SQL-Build</w:t>
            </w:r>
          </w:p>
        </w:tc>
      </w:tr>
      <w:tr w:rsidR="00C442E5" w:rsidTr="00BA2D45" w14:paraId="79BE6D12" w14:textId="77777777">
        <w:trPr>
          <w:trHeight w:val="292"/>
        </w:trPr>
        <w:tc>
          <w:tcPr>
            <w:cnfStyle w:val="001000000000" w:firstRow="0" w:lastRow="0" w:firstColumn="1" w:lastColumn="0" w:oddVBand="0" w:evenVBand="0" w:oddHBand="0" w:evenHBand="0" w:firstRowFirstColumn="0" w:firstRowLastColumn="0" w:lastRowFirstColumn="0" w:lastRowLastColumn="0"/>
            <w:tcW w:w="5098" w:type="dxa"/>
          </w:tcPr>
          <w:p w:rsidR="00C442E5" w:rsidP="00C442E5" w:rsidRDefault="00BA2D45" w14:paraId="3791C982" w14:textId="370702BC">
            <w:pPr>
              <w:pStyle w:val="TaskDetail"/>
              <w:ind w:left="0"/>
            </w:pPr>
            <w:r>
              <w:t>Build Pipeline (Infra Project)</w:t>
            </w:r>
          </w:p>
        </w:tc>
        <w:tc>
          <w:tcPr>
            <w:tcW w:w="5062" w:type="dxa"/>
          </w:tcPr>
          <w:p w:rsidR="00C442E5" w:rsidP="00C442E5" w:rsidRDefault="00BA2D45" w14:paraId="6EEC4921" w14:textId="5FB20F98">
            <w:pPr>
              <w:pStyle w:val="TaskDetail"/>
              <w:ind w:left="0"/>
              <w:cnfStyle w:val="000000000000" w:firstRow="0" w:lastRow="0" w:firstColumn="0" w:lastColumn="0" w:oddVBand="0" w:evenVBand="0" w:oddHBand="0" w:evenHBand="0" w:firstRowFirstColumn="0" w:firstRowLastColumn="0" w:lastRowFirstColumn="0" w:lastRowLastColumn="0"/>
            </w:pPr>
            <w:r w:rsidRPr="00BA2D45">
              <w:t>Synapse-Infra-Build</w:t>
            </w:r>
          </w:p>
        </w:tc>
      </w:tr>
      <w:tr w:rsidR="00BA2D45" w:rsidTr="00BA2D45" w14:paraId="6D3B8929" w14:textId="7777777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00C5A00A" w14:textId="6774960F">
            <w:pPr>
              <w:pStyle w:val="TaskDetail"/>
              <w:ind w:left="0"/>
            </w:pPr>
            <w:r>
              <w:t>Release Pipeline (Infra)</w:t>
            </w:r>
          </w:p>
        </w:tc>
        <w:tc>
          <w:tcPr>
            <w:tcW w:w="5062" w:type="dxa"/>
          </w:tcPr>
          <w:p w:rsidRPr="00BA2D45" w:rsidR="00BA2D45" w:rsidP="00C442E5" w:rsidRDefault="00BA2D45" w14:paraId="38995415" w14:textId="5CCF099F">
            <w:pPr>
              <w:pStyle w:val="TaskDetail"/>
              <w:ind w:left="0"/>
              <w:cnfStyle w:val="000000100000" w:firstRow="0" w:lastRow="0" w:firstColumn="0" w:lastColumn="0" w:oddVBand="0" w:evenVBand="0" w:oddHBand="1" w:evenHBand="0" w:firstRowFirstColumn="0" w:firstRowLastColumn="0" w:lastRowFirstColumn="0" w:lastRowLastColumn="0"/>
            </w:pPr>
            <w:r w:rsidRPr="00BA2D45">
              <w:t>Synapse-Infra-Release</w:t>
            </w:r>
          </w:p>
        </w:tc>
      </w:tr>
      <w:tr w:rsidR="00BA2D45" w:rsidTr="00BA2D45" w14:paraId="0D143AA6" w14:textId="77777777">
        <w:trPr>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53768B83" w14:textId="41629B92">
            <w:pPr>
              <w:pStyle w:val="TaskDetail"/>
              <w:ind w:left="0"/>
            </w:pPr>
            <w:r>
              <w:t>Release Pipeline (Synapse Workspace)</w:t>
            </w:r>
          </w:p>
        </w:tc>
        <w:tc>
          <w:tcPr>
            <w:tcW w:w="5062" w:type="dxa"/>
          </w:tcPr>
          <w:p w:rsidRPr="00BA2D45" w:rsidR="00BA2D45" w:rsidP="00C442E5" w:rsidRDefault="00BA2D45" w14:paraId="05D30FDD" w14:textId="54E7C7A0">
            <w:pPr>
              <w:pStyle w:val="TaskDetail"/>
              <w:ind w:left="0"/>
              <w:cnfStyle w:val="000000000000" w:firstRow="0" w:lastRow="0" w:firstColumn="0" w:lastColumn="0" w:oddVBand="0" w:evenVBand="0" w:oddHBand="0" w:evenHBand="0" w:firstRowFirstColumn="0" w:firstRowLastColumn="0" w:lastRowFirstColumn="0" w:lastRowLastColumn="0"/>
            </w:pPr>
            <w:r w:rsidRPr="00BA2D45">
              <w:t>Synapse-Workspace-Release</w:t>
            </w:r>
          </w:p>
        </w:tc>
      </w:tr>
      <w:tr w:rsidR="00BA2D45" w:rsidTr="00BA2D45" w14:paraId="23385A21" w14:textId="7777777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5BC55CC3" w14:textId="51DCAFF8">
            <w:pPr>
              <w:pStyle w:val="TaskDetail"/>
              <w:ind w:left="0"/>
            </w:pPr>
            <w:r>
              <w:t>Release Pipeline (Dedicated SQL Pool)</w:t>
            </w:r>
          </w:p>
        </w:tc>
        <w:tc>
          <w:tcPr>
            <w:tcW w:w="5062" w:type="dxa"/>
          </w:tcPr>
          <w:p w:rsidRPr="00BA2D45" w:rsidR="00BA2D45" w:rsidP="00C442E5" w:rsidRDefault="00BA2D45" w14:paraId="3D849AED" w14:textId="5FC3E925">
            <w:pPr>
              <w:pStyle w:val="TaskDetail"/>
              <w:ind w:left="0"/>
              <w:cnfStyle w:val="000000100000" w:firstRow="0" w:lastRow="0" w:firstColumn="0" w:lastColumn="0" w:oddVBand="0" w:evenVBand="0" w:oddHBand="1" w:evenHBand="0" w:firstRowFirstColumn="0" w:firstRowLastColumn="0" w:lastRowFirstColumn="0" w:lastRowLastColumn="0"/>
            </w:pPr>
            <w:r w:rsidRPr="00BA2D45">
              <w:t>Synapse-</w:t>
            </w:r>
            <w:proofErr w:type="spellStart"/>
            <w:r w:rsidRPr="00BA2D45">
              <w:t>DedicatedPoolSQL</w:t>
            </w:r>
            <w:proofErr w:type="spellEnd"/>
            <w:r w:rsidRPr="00BA2D45">
              <w:t>-Release</w:t>
            </w:r>
          </w:p>
        </w:tc>
      </w:tr>
      <w:tr w:rsidR="00BA2D45" w:rsidTr="00BA2D45" w14:paraId="0A2D8582" w14:textId="77777777">
        <w:trPr>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71B95D33" w14:textId="35F6AFA8">
            <w:pPr>
              <w:pStyle w:val="TaskDetail"/>
              <w:ind w:left="0"/>
            </w:pPr>
            <w:r>
              <w:t>Release Pipeline (Serverless SQL)</w:t>
            </w:r>
          </w:p>
        </w:tc>
        <w:tc>
          <w:tcPr>
            <w:tcW w:w="5062" w:type="dxa"/>
          </w:tcPr>
          <w:p w:rsidRPr="00BA2D45" w:rsidR="00BA2D45" w:rsidP="00C442E5" w:rsidRDefault="00BA2D45" w14:paraId="6F39743F" w14:textId="00F611BB">
            <w:pPr>
              <w:pStyle w:val="TaskDetail"/>
              <w:ind w:left="0"/>
              <w:cnfStyle w:val="000000000000" w:firstRow="0" w:lastRow="0" w:firstColumn="0" w:lastColumn="0" w:oddVBand="0" w:evenVBand="0" w:oddHBand="0" w:evenHBand="0" w:firstRowFirstColumn="0" w:firstRowLastColumn="0" w:lastRowFirstColumn="0" w:lastRowLastColumn="0"/>
            </w:pPr>
            <w:r w:rsidRPr="00BA2D45">
              <w:t>Synapse-</w:t>
            </w:r>
            <w:proofErr w:type="spellStart"/>
            <w:r w:rsidRPr="00BA2D45">
              <w:t>ServelessSQL</w:t>
            </w:r>
            <w:proofErr w:type="spellEnd"/>
            <w:r w:rsidRPr="00BA2D45">
              <w:t>-Release</w:t>
            </w:r>
          </w:p>
        </w:tc>
      </w:tr>
      <w:tr w:rsidR="00BA2D45" w:rsidTr="00BA2D45" w14:paraId="25F544C7" w14:textId="7777777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4F1DCF64" w14:textId="310DD643">
            <w:pPr>
              <w:pStyle w:val="TaskDetail"/>
              <w:ind w:left="0"/>
            </w:pPr>
            <w:r>
              <w:t>Service Connection (dev resource group)</w:t>
            </w:r>
          </w:p>
        </w:tc>
        <w:tc>
          <w:tcPr>
            <w:tcW w:w="5062" w:type="dxa"/>
          </w:tcPr>
          <w:p w:rsidRPr="00BA2D45" w:rsidR="00BA2D45" w:rsidP="00C442E5" w:rsidRDefault="00BA2D45" w14:paraId="45AA0100" w14:textId="1A101448">
            <w:pPr>
              <w:pStyle w:val="TaskDetail"/>
              <w:ind w:left="0"/>
              <w:cnfStyle w:val="000000100000" w:firstRow="0" w:lastRow="0" w:firstColumn="0" w:lastColumn="0" w:oddVBand="0" w:evenVBand="0" w:oddHBand="1" w:evenHBand="0" w:firstRowFirstColumn="0" w:firstRowLastColumn="0" w:lastRowFirstColumn="0" w:lastRowLastColumn="0"/>
            </w:pPr>
            <w:r w:rsidRPr="00BA2D45">
              <w:t>Conn_rg-synapse</w:t>
            </w:r>
            <w:r>
              <w:t>-dev</w:t>
            </w:r>
          </w:p>
        </w:tc>
      </w:tr>
      <w:tr w:rsidR="00BA2D45" w:rsidTr="00BA2D45" w14:paraId="18402AB1" w14:textId="77777777">
        <w:trPr>
          <w:trHeight w:val="292"/>
        </w:trPr>
        <w:tc>
          <w:tcPr>
            <w:cnfStyle w:val="001000000000" w:firstRow="0" w:lastRow="0" w:firstColumn="1" w:lastColumn="0" w:oddVBand="0" w:evenVBand="0" w:oddHBand="0" w:evenHBand="0" w:firstRowFirstColumn="0" w:firstRowLastColumn="0" w:lastRowFirstColumn="0" w:lastRowLastColumn="0"/>
            <w:tcW w:w="5098" w:type="dxa"/>
          </w:tcPr>
          <w:p w:rsidR="00BA2D45" w:rsidP="00C442E5" w:rsidRDefault="00BA2D45" w14:paraId="04EA1D6D" w14:textId="5C8BF113">
            <w:pPr>
              <w:pStyle w:val="TaskDetail"/>
              <w:ind w:left="0"/>
            </w:pPr>
            <w:r>
              <w:t>Service Connection (QA resource group)</w:t>
            </w:r>
          </w:p>
        </w:tc>
        <w:tc>
          <w:tcPr>
            <w:tcW w:w="5062" w:type="dxa"/>
          </w:tcPr>
          <w:p w:rsidRPr="00BA2D45" w:rsidR="00BA2D45" w:rsidP="00C442E5" w:rsidRDefault="00BA2D45" w14:paraId="24778543" w14:textId="16430E14">
            <w:pPr>
              <w:pStyle w:val="TaskDetail"/>
              <w:ind w:left="0"/>
              <w:cnfStyle w:val="000000000000" w:firstRow="0" w:lastRow="0" w:firstColumn="0" w:lastColumn="0" w:oddVBand="0" w:evenVBand="0" w:oddHBand="0" w:evenHBand="0" w:firstRowFirstColumn="0" w:firstRowLastColumn="0" w:lastRowFirstColumn="0" w:lastRowLastColumn="0"/>
            </w:pPr>
            <w:r w:rsidRPr="00BA2D45">
              <w:t>Conn_rg-synapse</w:t>
            </w:r>
            <w:r>
              <w:t>-qa</w:t>
            </w:r>
          </w:p>
        </w:tc>
      </w:tr>
    </w:tbl>
    <w:p w:rsidR="009F717C" w:rsidRDefault="00C442E5" w14:paraId="4024483C" w14:textId="2BA2FCF1">
      <w:r>
        <w:t xml:space="preserve"> </w:t>
      </w:r>
      <w:r w:rsidR="009F717C">
        <w:br w:type="page"/>
      </w:r>
    </w:p>
    <w:sdt>
      <w:sdtPr>
        <w:rPr>
          <w:rFonts w:asciiTheme="majorHAnsi" w:hAnsiTheme="majorHAnsi" w:eastAsiaTheme="minorHAnsi" w:cstheme="minorBidi"/>
          <w:b w:val="0"/>
          <w:bCs w:val="0"/>
          <w:color w:val="auto"/>
          <w:sz w:val="22"/>
          <w:szCs w:val="22"/>
        </w:rPr>
        <w:id w:val="1594447216"/>
        <w:docPartObj>
          <w:docPartGallery w:val="Table of Contents"/>
          <w:docPartUnique/>
        </w:docPartObj>
      </w:sdtPr>
      <w:sdtContent>
        <w:p w:rsidR="00E32F24" w:rsidRDefault="00E32F24" w14:paraId="534C861D" w14:textId="77777777">
          <w:pPr>
            <w:pStyle w:val="TOCHeading"/>
          </w:pPr>
          <w:r>
            <w:t>Table of Contents</w:t>
          </w:r>
        </w:p>
        <w:p w:rsidR="0047589A" w:rsidP="26CA518A" w:rsidRDefault="000F078A" w14:paraId="71AE84AD" w14:textId="77777777">
          <w:pPr>
            <w:pStyle w:val="TOC3"/>
            <w:tabs>
              <w:tab w:val="right" w:leader="dot" w:pos="10530"/>
            </w:tabs>
            <w:rPr>
              <w:rStyle w:val="Hyperlink"/>
              <w:noProof/>
              <w:lang w:val="en-GB" w:eastAsia="en-GB"/>
            </w:rPr>
          </w:pPr>
          <w:r>
            <w:fldChar w:fldCharType="begin"/>
          </w:r>
          <w:r w:rsidR="00E32F24">
            <w:instrText>TOC \o "1-3" \h \z \u</w:instrText>
          </w:r>
          <w:r>
            <w:fldChar w:fldCharType="separate"/>
          </w:r>
          <w:hyperlink w:anchor="_Toc1810375611">
            <w:r w:rsidRPr="26CA518A" w:rsidR="26CA518A">
              <w:rPr>
                <w:rStyle w:val="Hyperlink"/>
              </w:rPr>
              <w:t>Exercise 1: Create Azure Synapse Dev environment</w:t>
            </w:r>
            <w:r w:rsidR="00E32F24">
              <w:tab/>
            </w:r>
            <w:r w:rsidR="00E32F24">
              <w:fldChar w:fldCharType="begin"/>
            </w:r>
            <w:r w:rsidR="00E32F24">
              <w:instrText>PAGEREF _Toc1810375611 \h</w:instrText>
            </w:r>
            <w:r w:rsidR="00E32F24">
              <w:fldChar w:fldCharType="separate"/>
            </w:r>
            <w:r w:rsidRPr="26CA518A" w:rsidR="26CA518A">
              <w:rPr>
                <w:rStyle w:val="Hyperlink"/>
              </w:rPr>
              <w:t>3</w:t>
            </w:r>
            <w:r w:rsidR="00E32F24">
              <w:fldChar w:fldCharType="end"/>
            </w:r>
          </w:hyperlink>
        </w:p>
        <w:p w:rsidR="0047589A" w:rsidP="26CA518A" w:rsidRDefault="00550E31" w14:paraId="4F24D9A2" w14:textId="77777777">
          <w:pPr>
            <w:pStyle w:val="TOC3"/>
            <w:tabs>
              <w:tab w:val="right" w:leader="dot" w:pos="10530"/>
            </w:tabs>
            <w:rPr>
              <w:rStyle w:val="Hyperlink"/>
              <w:noProof/>
              <w:lang w:val="en-GB" w:eastAsia="en-GB"/>
            </w:rPr>
          </w:pPr>
          <w:hyperlink w:anchor="_Toc415530869">
            <w:r w:rsidRPr="26CA518A" w:rsidR="26CA518A">
              <w:rPr>
                <w:rStyle w:val="Hyperlink"/>
              </w:rPr>
              <w:t>Exercise 2: Create a Dedicated SQL Pool</w:t>
            </w:r>
            <w:r w:rsidR="000F078A">
              <w:tab/>
            </w:r>
            <w:r w:rsidR="000F078A">
              <w:fldChar w:fldCharType="begin"/>
            </w:r>
            <w:r w:rsidR="000F078A">
              <w:instrText>PAGEREF _Toc415530869 \h</w:instrText>
            </w:r>
            <w:r w:rsidR="000F078A">
              <w:fldChar w:fldCharType="separate"/>
            </w:r>
            <w:r w:rsidRPr="26CA518A" w:rsidR="26CA518A">
              <w:rPr>
                <w:rStyle w:val="Hyperlink"/>
              </w:rPr>
              <w:t>9</w:t>
            </w:r>
            <w:r w:rsidR="000F078A">
              <w:fldChar w:fldCharType="end"/>
            </w:r>
          </w:hyperlink>
        </w:p>
        <w:p w:rsidR="0047589A" w:rsidP="26CA518A" w:rsidRDefault="00550E31" w14:paraId="53BDEE32" w14:textId="77777777">
          <w:pPr>
            <w:pStyle w:val="TOC3"/>
            <w:tabs>
              <w:tab w:val="right" w:leader="dot" w:pos="10530"/>
            </w:tabs>
            <w:rPr>
              <w:rStyle w:val="Hyperlink"/>
              <w:noProof/>
              <w:lang w:val="en-GB" w:eastAsia="en-GB"/>
            </w:rPr>
          </w:pPr>
          <w:hyperlink w:anchor="_Toc682252758">
            <w:r w:rsidRPr="26CA518A" w:rsidR="26CA518A">
              <w:rPr>
                <w:rStyle w:val="Hyperlink"/>
              </w:rPr>
              <w:t>Exercise 3: Deploy Spark Pool</w:t>
            </w:r>
            <w:r w:rsidR="000F078A">
              <w:tab/>
            </w:r>
            <w:r w:rsidR="000F078A">
              <w:fldChar w:fldCharType="begin"/>
            </w:r>
            <w:r w:rsidR="000F078A">
              <w:instrText>PAGEREF _Toc682252758 \h</w:instrText>
            </w:r>
            <w:r w:rsidR="000F078A">
              <w:fldChar w:fldCharType="separate"/>
            </w:r>
            <w:r w:rsidRPr="26CA518A" w:rsidR="26CA518A">
              <w:rPr>
                <w:rStyle w:val="Hyperlink"/>
              </w:rPr>
              <w:t>15</w:t>
            </w:r>
            <w:r w:rsidR="000F078A">
              <w:fldChar w:fldCharType="end"/>
            </w:r>
          </w:hyperlink>
        </w:p>
        <w:p w:rsidR="0047589A" w:rsidP="26CA518A" w:rsidRDefault="00550E31" w14:paraId="3867E5E8" w14:textId="77777777">
          <w:pPr>
            <w:pStyle w:val="TOC3"/>
            <w:tabs>
              <w:tab w:val="right" w:leader="dot" w:pos="10530"/>
            </w:tabs>
            <w:rPr>
              <w:rStyle w:val="Hyperlink"/>
              <w:noProof/>
              <w:lang w:val="en-GB" w:eastAsia="en-GB"/>
            </w:rPr>
          </w:pPr>
          <w:hyperlink w:anchor="_Toc1599700268">
            <w:r w:rsidRPr="26CA518A" w:rsidR="26CA518A">
              <w:rPr>
                <w:rStyle w:val="Hyperlink"/>
              </w:rPr>
              <w:t>Exercise 4: Set up Azure DevOps Project</w:t>
            </w:r>
            <w:r w:rsidR="000F078A">
              <w:tab/>
            </w:r>
            <w:r w:rsidR="000F078A">
              <w:fldChar w:fldCharType="begin"/>
            </w:r>
            <w:r w:rsidR="000F078A">
              <w:instrText>PAGEREF _Toc1599700268 \h</w:instrText>
            </w:r>
            <w:r w:rsidR="000F078A">
              <w:fldChar w:fldCharType="separate"/>
            </w:r>
            <w:r w:rsidRPr="26CA518A" w:rsidR="26CA518A">
              <w:rPr>
                <w:rStyle w:val="Hyperlink"/>
              </w:rPr>
              <w:t>18</w:t>
            </w:r>
            <w:r w:rsidR="000F078A">
              <w:fldChar w:fldCharType="end"/>
            </w:r>
          </w:hyperlink>
        </w:p>
        <w:p w:rsidR="0047589A" w:rsidP="26CA518A" w:rsidRDefault="00550E31" w14:paraId="04EBC4C9" w14:textId="77777777">
          <w:pPr>
            <w:pStyle w:val="TOC3"/>
            <w:tabs>
              <w:tab w:val="right" w:leader="dot" w:pos="10530"/>
            </w:tabs>
            <w:rPr>
              <w:rStyle w:val="Hyperlink"/>
              <w:noProof/>
              <w:lang w:val="en-GB" w:eastAsia="en-GB"/>
            </w:rPr>
          </w:pPr>
          <w:hyperlink w:anchor="_Toc875831853">
            <w:r w:rsidRPr="26CA518A" w:rsidR="26CA518A">
              <w:rPr>
                <w:rStyle w:val="Hyperlink"/>
              </w:rPr>
              <w:t>Exercise 5: Setup repository for Synapse dev workspace</w:t>
            </w:r>
            <w:r w:rsidR="000F078A">
              <w:tab/>
            </w:r>
            <w:r w:rsidR="000F078A">
              <w:fldChar w:fldCharType="begin"/>
            </w:r>
            <w:r w:rsidR="000F078A">
              <w:instrText>PAGEREF _Toc875831853 \h</w:instrText>
            </w:r>
            <w:r w:rsidR="000F078A">
              <w:fldChar w:fldCharType="separate"/>
            </w:r>
            <w:r w:rsidRPr="26CA518A" w:rsidR="26CA518A">
              <w:rPr>
                <w:rStyle w:val="Hyperlink"/>
              </w:rPr>
              <w:t>31</w:t>
            </w:r>
            <w:r w:rsidR="000F078A">
              <w:fldChar w:fldCharType="end"/>
            </w:r>
          </w:hyperlink>
        </w:p>
        <w:p w:rsidR="0047589A" w:rsidP="26CA518A" w:rsidRDefault="00550E31" w14:paraId="63E8FBC7" w14:textId="77777777">
          <w:pPr>
            <w:pStyle w:val="TOC3"/>
            <w:tabs>
              <w:tab w:val="right" w:leader="dot" w:pos="10530"/>
            </w:tabs>
            <w:rPr>
              <w:rStyle w:val="Hyperlink"/>
              <w:noProof/>
              <w:lang w:val="en-GB" w:eastAsia="en-GB"/>
            </w:rPr>
          </w:pPr>
          <w:hyperlink w:anchor="_Toc143689389">
            <w:r w:rsidRPr="26CA518A" w:rsidR="26CA518A">
              <w:rPr>
                <w:rStyle w:val="Hyperlink"/>
              </w:rPr>
              <w:t>Exercise 6: Create and Publish data pipelines from Synapse Workspace</w:t>
            </w:r>
            <w:r w:rsidR="000F078A">
              <w:tab/>
            </w:r>
            <w:r w:rsidR="000F078A">
              <w:fldChar w:fldCharType="begin"/>
            </w:r>
            <w:r w:rsidR="000F078A">
              <w:instrText>PAGEREF _Toc143689389 \h</w:instrText>
            </w:r>
            <w:r w:rsidR="000F078A">
              <w:fldChar w:fldCharType="separate"/>
            </w:r>
            <w:r w:rsidRPr="26CA518A" w:rsidR="26CA518A">
              <w:rPr>
                <w:rStyle w:val="Hyperlink"/>
              </w:rPr>
              <w:t>36</w:t>
            </w:r>
            <w:r w:rsidR="000F078A">
              <w:fldChar w:fldCharType="end"/>
            </w:r>
          </w:hyperlink>
        </w:p>
        <w:p w:rsidR="0047589A" w:rsidP="26CA518A" w:rsidRDefault="00550E31" w14:paraId="7C0FFA4C" w14:textId="77777777">
          <w:pPr>
            <w:pStyle w:val="TOC3"/>
            <w:tabs>
              <w:tab w:val="right" w:leader="dot" w:pos="10530"/>
            </w:tabs>
            <w:rPr>
              <w:rStyle w:val="Hyperlink"/>
              <w:noProof/>
              <w:lang w:val="en-GB" w:eastAsia="en-GB"/>
            </w:rPr>
          </w:pPr>
          <w:hyperlink w:anchor="_Toc1793305169">
            <w:r w:rsidRPr="26CA518A" w:rsidR="26CA518A">
              <w:rPr>
                <w:rStyle w:val="Hyperlink"/>
              </w:rPr>
              <w:t>Exercise 7: Deploy Synapse workspace infrastructure for QA environment</w:t>
            </w:r>
            <w:r w:rsidR="000F078A">
              <w:tab/>
            </w:r>
            <w:r w:rsidR="000F078A">
              <w:fldChar w:fldCharType="begin"/>
            </w:r>
            <w:r w:rsidR="000F078A">
              <w:instrText>PAGEREF _Toc1793305169 \h</w:instrText>
            </w:r>
            <w:r w:rsidR="000F078A">
              <w:fldChar w:fldCharType="separate"/>
            </w:r>
            <w:r w:rsidRPr="26CA518A" w:rsidR="26CA518A">
              <w:rPr>
                <w:rStyle w:val="Hyperlink"/>
              </w:rPr>
              <w:t>54</w:t>
            </w:r>
            <w:r w:rsidR="000F078A">
              <w:fldChar w:fldCharType="end"/>
            </w:r>
          </w:hyperlink>
        </w:p>
        <w:p w:rsidR="0047589A" w:rsidP="26CA518A" w:rsidRDefault="00550E31" w14:paraId="0C02433A" w14:textId="77777777">
          <w:pPr>
            <w:pStyle w:val="TOC3"/>
            <w:tabs>
              <w:tab w:val="right" w:leader="dot" w:pos="10530"/>
            </w:tabs>
            <w:rPr>
              <w:rStyle w:val="Hyperlink"/>
              <w:noProof/>
              <w:lang w:val="en-GB" w:eastAsia="en-GB"/>
            </w:rPr>
          </w:pPr>
          <w:hyperlink w:anchor="_Toc574602116">
            <w:r w:rsidRPr="26CA518A" w:rsidR="26CA518A">
              <w:rPr>
                <w:rStyle w:val="Hyperlink"/>
              </w:rPr>
              <w:t>Exercise 8: Dedicated SQL Pool deployment using Azure DevOps</w:t>
            </w:r>
            <w:r w:rsidR="000F078A">
              <w:tab/>
            </w:r>
            <w:r w:rsidR="000F078A">
              <w:fldChar w:fldCharType="begin"/>
            </w:r>
            <w:r w:rsidR="000F078A">
              <w:instrText>PAGEREF _Toc574602116 \h</w:instrText>
            </w:r>
            <w:r w:rsidR="000F078A">
              <w:fldChar w:fldCharType="separate"/>
            </w:r>
            <w:r w:rsidRPr="26CA518A" w:rsidR="00C5295E">
              <w:rPr>
                <w:rStyle w:val="Hyperlink"/>
              </w:rPr>
              <w:t>74</w:t>
            </w:r>
            <w:r w:rsidR="000F078A">
              <w:fldChar w:fldCharType="end"/>
            </w:r>
          </w:hyperlink>
        </w:p>
        <w:p w:rsidR="0047589A" w:rsidP="26CA518A" w:rsidRDefault="00550E31" w14:paraId="4DD9C73C" w14:textId="77777777">
          <w:pPr>
            <w:pStyle w:val="TOC3"/>
            <w:tabs>
              <w:tab w:val="right" w:leader="dot" w:pos="10530"/>
            </w:tabs>
            <w:rPr>
              <w:rStyle w:val="Hyperlink"/>
              <w:noProof/>
              <w:lang w:val="en-GB" w:eastAsia="en-GB"/>
            </w:rPr>
          </w:pPr>
          <w:hyperlink w:anchor="_Toc1913928827">
            <w:r w:rsidRPr="26CA518A" w:rsidR="26CA518A">
              <w:rPr>
                <w:rStyle w:val="Hyperlink"/>
              </w:rPr>
              <w:t>Exercise 9: Serverless SQL deployment using Azure DevOps</w:t>
            </w:r>
            <w:r w:rsidR="000F078A">
              <w:tab/>
            </w:r>
            <w:r w:rsidR="000F078A">
              <w:fldChar w:fldCharType="begin"/>
            </w:r>
            <w:r w:rsidR="000F078A">
              <w:instrText>PAGEREF _Toc1913928827 \h</w:instrText>
            </w:r>
            <w:r w:rsidR="000F078A">
              <w:fldChar w:fldCharType="separate"/>
            </w:r>
            <w:r w:rsidRPr="26CA518A" w:rsidR="00C5295E">
              <w:rPr>
                <w:rStyle w:val="Hyperlink"/>
              </w:rPr>
              <w:t>85</w:t>
            </w:r>
            <w:r w:rsidR="000F078A">
              <w:fldChar w:fldCharType="end"/>
            </w:r>
          </w:hyperlink>
        </w:p>
        <w:p w:rsidR="0047589A" w:rsidP="26CA518A" w:rsidRDefault="00550E31" w14:paraId="36BD275B" w14:textId="77777777">
          <w:pPr>
            <w:pStyle w:val="TOC3"/>
            <w:tabs>
              <w:tab w:val="right" w:leader="dot" w:pos="10530"/>
            </w:tabs>
            <w:rPr>
              <w:rStyle w:val="Hyperlink"/>
              <w:noProof/>
              <w:lang w:val="en-GB" w:eastAsia="en-GB"/>
            </w:rPr>
          </w:pPr>
          <w:hyperlink w:anchor="_Toc1445146010">
            <w:r w:rsidRPr="26CA518A" w:rsidR="26CA518A">
              <w:rPr>
                <w:rStyle w:val="Hyperlink"/>
              </w:rPr>
              <w:t>Exercise 10: Synapse workspace release to QA environment</w:t>
            </w:r>
            <w:r w:rsidR="000F078A">
              <w:tab/>
            </w:r>
            <w:r w:rsidR="000F078A">
              <w:fldChar w:fldCharType="begin"/>
            </w:r>
            <w:r w:rsidR="000F078A">
              <w:instrText>PAGEREF _Toc1445146010 \h</w:instrText>
            </w:r>
            <w:r w:rsidR="000F078A">
              <w:fldChar w:fldCharType="separate"/>
            </w:r>
            <w:r w:rsidRPr="26CA518A" w:rsidR="26CA518A">
              <w:rPr>
                <w:rStyle w:val="Hyperlink"/>
              </w:rPr>
              <w:t>92</w:t>
            </w:r>
            <w:r w:rsidR="000F078A">
              <w:fldChar w:fldCharType="end"/>
            </w:r>
          </w:hyperlink>
          <w:r w:rsidR="000F078A">
            <w:fldChar w:fldCharType="end"/>
          </w:r>
        </w:p>
      </w:sdtContent>
    </w:sdt>
    <w:p w:rsidR="00500E48" w:rsidRDefault="00500E48" w14:paraId="555C7895" w14:textId="09BB0D8C"/>
    <w:p w:rsidRPr="00AC2AAE" w:rsidR="00500E48" w:rsidP="00AC2AAE" w:rsidRDefault="00500E48" w14:paraId="59555BB9" w14:textId="77777777"/>
    <w:p w:rsidRPr="00AC2AAE" w:rsidR="00500E48" w:rsidP="00AC2AAE" w:rsidRDefault="00500E48" w14:paraId="17275FBB" w14:textId="77777777"/>
    <w:p w:rsidRPr="00AC2AAE" w:rsidR="00500E48" w:rsidP="00AC2AAE" w:rsidRDefault="00500E48" w14:paraId="29D459D6" w14:textId="77777777"/>
    <w:p w:rsidRPr="00AC2AAE" w:rsidR="00500E48" w:rsidP="00AC2AAE" w:rsidRDefault="00500E48" w14:paraId="13C46210" w14:textId="77777777"/>
    <w:p w:rsidRPr="00AC2AAE" w:rsidR="00E32F24" w:rsidP="00AC2AAE" w:rsidRDefault="00500E48" w14:paraId="3C5F9700" w14:textId="77777777">
      <w:r w:rsidRPr="00AC2AAE">
        <w:tab/>
      </w:r>
    </w:p>
    <w:sdt>
      <w:sdtPr>
        <w:id w:val="1668295002"/>
        <w:placeholder>
          <w:docPart w:val="57222CE5E53F4AA2AE9972C761041A97"/>
        </w:placeholder>
        <w:showingPlcHdr/>
      </w:sdtPr>
      <w:sdtContent>
        <w:p w:rsidRPr="00AC2AAE" w:rsidR="00AC2AAE" w:rsidP="00AC2AAE" w:rsidRDefault="00550E31" w14:paraId="1241525A" w14:textId="5A2C2805"/>
      </w:sdtContent>
    </w:sdt>
    <w:p w:rsidR="00352895" w:rsidRDefault="00352895" w14:paraId="523A6805" w14:textId="77777777">
      <w:pPr>
        <w:rPr>
          <w:rFonts w:ascii="Segoe UI" w:hAnsi="Segoe UI" w:eastAsia="Calibri" w:cs="Segoe UI"/>
          <w:b/>
          <w:bCs/>
          <w:color w:val="000000" w:themeColor="text1"/>
          <w:sz w:val="32"/>
          <w:szCs w:val="32"/>
        </w:rPr>
      </w:pPr>
      <w:r>
        <w:br w:type="page"/>
      </w:r>
    </w:p>
    <w:p w:rsidR="00472D20" w:rsidP="00472D20" w:rsidRDefault="00472D20" w14:paraId="1B345410" w14:textId="1946F53A">
      <w:pPr>
        <w:pStyle w:val="ExerciseHeading"/>
      </w:pPr>
      <w:bookmarkStart w:name="_Toc1810375611" w:id="0"/>
      <w:r>
        <w:lastRenderedPageBreak/>
        <w:t>Exercise</w:t>
      </w:r>
      <w:r w:rsidR="005A57FD">
        <w:t xml:space="preserve"> </w:t>
      </w:r>
      <w:r w:rsidR="001279A6">
        <w:t>1</w:t>
      </w:r>
      <w:r>
        <w:t xml:space="preserve">: </w:t>
      </w:r>
      <w:r w:rsidR="00DB156F">
        <w:t xml:space="preserve">Create </w:t>
      </w:r>
      <w:r w:rsidR="00183884">
        <w:t xml:space="preserve">Azure </w:t>
      </w:r>
      <w:r w:rsidR="001315EE">
        <w:t>Synapse</w:t>
      </w:r>
      <w:r w:rsidR="00183884">
        <w:t xml:space="preserve"> Dev environment</w:t>
      </w:r>
      <w:bookmarkEnd w:id="0"/>
    </w:p>
    <w:p w:rsidRPr="00AC2AAE" w:rsidR="00472D20" w:rsidP="00AC2AAE" w:rsidRDefault="00472D20" w14:paraId="761B4299" w14:textId="1B2B5976">
      <w:r w:rsidRPr="00AC2AAE">
        <w:t xml:space="preserve">This exercise shows how to </w:t>
      </w:r>
      <w:r w:rsidR="00132620">
        <w:t xml:space="preserve">create </w:t>
      </w:r>
      <w:r w:rsidR="00FF3471">
        <w:t>an Azure Synapse environment using Azure portal</w:t>
      </w:r>
      <w:r w:rsidRPr="00AC2AAE">
        <w:t>.</w:t>
      </w:r>
    </w:p>
    <w:p w:rsidRPr="001C0B12" w:rsidR="00472D20" w:rsidP="001C0B12" w:rsidRDefault="00472D20" w14:paraId="5E43297A" w14:textId="77777777">
      <w:pPr>
        <w:pStyle w:val="TaskHeading"/>
      </w:pPr>
      <w:r w:rsidRPr="001C0B12">
        <w:t>Tasks</w:t>
      </w:r>
    </w:p>
    <w:p w:rsidR="00F46F99" w:rsidP="0025411A" w:rsidRDefault="00E71029" w14:paraId="3935ECC0" w14:textId="43E958CE">
      <w:pPr>
        <w:pStyle w:val="TaskName"/>
      </w:pPr>
      <w:r w:rsidRPr="00966029">
        <w:t>Sign in</w:t>
      </w:r>
      <w:r>
        <w:t xml:space="preserve"> </w:t>
      </w:r>
      <w:r w:rsidR="00C9314F">
        <w:t>to Azure portal</w:t>
      </w:r>
    </w:p>
    <w:p w:rsidR="00FE06C0" w:rsidP="000E17FE" w:rsidRDefault="00F46F99" w14:paraId="38087B63" w14:textId="3A2DDA26">
      <w:pPr>
        <w:pStyle w:val="TaskDetail"/>
        <w:ind w:left="1080"/>
      </w:pPr>
      <w:r>
        <w:rPr>
          <w:i/>
          <w:iCs/>
        </w:rPr>
        <w:t xml:space="preserve">Sign in </w:t>
      </w:r>
      <w:r w:rsidR="00DE1DE3">
        <w:t xml:space="preserve">to </w:t>
      </w:r>
      <w:r w:rsidR="00E71029">
        <w:t xml:space="preserve">Azure portal by clicking </w:t>
      </w:r>
      <w:hyperlink w:history="1" r:id="rId11">
        <w:r w:rsidRPr="0003457B" w:rsidR="00E71029">
          <w:rPr>
            <w:rStyle w:val="Hyperlink"/>
          </w:rPr>
          <w:t>https://portal.azure.com/</w:t>
        </w:r>
      </w:hyperlink>
      <w:r w:rsidR="00742B45">
        <w:t xml:space="preserve"> with your </w:t>
      </w:r>
      <w:r w:rsidR="00AA3A1A">
        <w:t xml:space="preserve">Azure </w:t>
      </w:r>
      <w:r w:rsidR="00742B45">
        <w:t>account</w:t>
      </w:r>
      <w:r w:rsidR="00E71029">
        <w:t xml:space="preserve">. </w:t>
      </w:r>
    </w:p>
    <w:p w:rsidRPr="00310879" w:rsidR="00310879" w:rsidP="000E17FE" w:rsidRDefault="00310879" w14:paraId="39461265" w14:textId="503C7B24">
      <w:pPr>
        <w:pStyle w:val="TaskDetail"/>
        <w:ind w:left="1080"/>
      </w:pPr>
      <w:r>
        <w:rPr>
          <w:noProof/>
        </w:rPr>
        <w:drawing>
          <wp:inline distT="0" distB="0" distL="0" distR="0" wp14:anchorId="3B4CF4BC" wp14:editId="1B2F8CB6">
            <wp:extent cx="5486069" cy="2177774"/>
            <wp:effectExtent l="0" t="0" r="635"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509700" cy="2187155"/>
                    </a:xfrm>
                    <a:prstGeom prst="rect">
                      <a:avLst/>
                    </a:prstGeom>
                  </pic:spPr>
                </pic:pic>
              </a:graphicData>
            </a:graphic>
          </wp:inline>
        </w:drawing>
      </w:r>
    </w:p>
    <w:p w:rsidR="0085198A" w:rsidP="0085198A" w:rsidRDefault="0085198A" w14:paraId="2BF37A01" w14:textId="77777777">
      <w:pPr>
        <w:pStyle w:val="TaskName"/>
        <w:numPr>
          <w:ilvl w:val="0"/>
          <w:numId w:val="0"/>
        </w:numPr>
        <w:ind w:left="1080"/>
      </w:pPr>
    </w:p>
    <w:p w:rsidR="0085198A" w:rsidP="0085198A" w:rsidRDefault="599C7E51" w14:paraId="149BA8D5" w14:textId="03F3678F">
      <w:pPr>
        <w:pStyle w:val="TaskName"/>
      </w:pPr>
      <w:r>
        <w:t>Create dev resource group ‘</w:t>
      </w:r>
      <w:proofErr w:type="spellStart"/>
      <w:r>
        <w:t>rg</w:t>
      </w:r>
      <w:proofErr w:type="spellEnd"/>
      <w:r>
        <w:t>-synapse-dev’</w:t>
      </w:r>
    </w:p>
    <w:p w:rsidR="0085198A" w:rsidP="0085198A" w:rsidRDefault="0085198A" w14:paraId="32A8AD4D" w14:textId="6CDDFD79">
      <w:pPr>
        <w:pStyle w:val="TaskDetail"/>
        <w:ind w:left="1080"/>
      </w:pPr>
      <w:r>
        <w:t>This step creates a new Resource group for our workspace to be deployed into. Navigate to Resource Groups &gt; click Create &gt;</w:t>
      </w:r>
    </w:p>
    <w:p w:rsidR="0085198A" w:rsidP="0085198A" w:rsidRDefault="0085198A" w14:paraId="1B5202FF" w14:textId="489F5EF4">
      <w:pPr>
        <w:pStyle w:val="TaskDetail"/>
        <w:ind w:left="1080"/>
      </w:pPr>
      <w:r>
        <w:t>Create resource group by providing below values:</w:t>
      </w:r>
    </w:p>
    <w:p w:rsidR="0085198A" w:rsidP="0085198A" w:rsidRDefault="0085198A" w14:paraId="250A949A" w14:textId="0653537B">
      <w:pPr>
        <w:pStyle w:val="TaskDetail"/>
        <w:numPr>
          <w:ilvl w:val="2"/>
          <w:numId w:val="40"/>
        </w:numPr>
      </w:pPr>
      <w:r>
        <w:t>Subscription: Choose your subscription</w:t>
      </w:r>
    </w:p>
    <w:p w:rsidR="0085198A" w:rsidP="0085198A" w:rsidRDefault="599C7E51" w14:paraId="45B63C7F" w14:textId="03F3678F">
      <w:pPr>
        <w:pStyle w:val="TaskDetail"/>
        <w:numPr>
          <w:ilvl w:val="2"/>
          <w:numId w:val="40"/>
        </w:numPr>
      </w:pPr>
      <w:r>
        <w:t xml:space="preserve">Resource Group: </w:t>
      </w:r>
      <w:proofErr w:type="spellStart"/>
      <w:r>
        <w:t>rg</w:t>
      </w:r>
      <w:proofErr w:type="spellEnd"/>
      <w:r>
        <w:t>-synapse-dev</w:t>
      </w:r>
    </w:p>
    <w:p w:rsidR="002B40D6" w:rsidP="0085198A" w:rsidRDefault="002B40D6" w14:paraId="6A31527F" w14:textId="102C1A26">
      <w:pPr>
        <w:pStyle w:val="TaskDetail"/>
        <w:numPr>
          <w:ilvl w:val="2"/>
          <w:numId w:val="40"/>
        </w:numPr>
      </w:pPr>
      <w:r>
        <w:t>Choose a region closest to your geographical location</w:t>
      </w:r>
    </w:p>
    <w:p w:rsidR="0085198A" w:rsidP="0085198A" w:rsidRDefault="0085198A" w14:paraId="3454A3A1" w14:textId="31EFEF44">
      <w:pPr>
        <w:pStyle w:val="TaskDetail"/>
        <w:ind w:left="1080"/>
      </w:pPr>
      <w:r>
        <w:t xml:space="preserve">Click </w:t>
      </w:r>
      <w:r w:rsidR="00072F42">
        <w:t>‘</w:t>
      </w:r>
      <w:r w:rsidR="00072F42">
        <w:rPr>
          <w:i/>
          <w:iCs/>
        </w:rPr>
        <w:t>R</w:t>
      </w:r>
      <w:r w:rsidRPr="00072F42">
        <w:rPr>
          <w:i/>
          <w:iCs/>
        </w:rPr>
        <w:t>eview</w:t>
      </w:r>
      <w:r w:rsidRPr="00072F42">
        <w:rPr>
          <w:i/>
        </w:rPr>
        <w:t xml:space="preserve"> and </w:t>
      </w:r>
      <w:r w:rsidR="00072F42">
        <w:rPr>
          <w:i/>
          <w:iCs/>
        </w:rPr>
        <w:t>C</w:t>
      </w:r>
      <w:r w:rsidRPr="00072F42">
        <w:rPr>
          <w:i/>
          <w:iCs/>
        </w:rPr>
        <w:t>reate</w:t>
      </w:r>
      <w:r w:rsidR="00072F42">
        <w:t>’</w:t>
      </w:r>
      <w:r>
        <w:t xml:space="preserve"> to create the resource group</w:t>
      </w:r>
    </w:p>
    <w:p w:rsidR="0085198A" w:rsidP="0085198A" w:rsidRDefault="26CA518A" w14:paraId="0C0D261D" w14:textId="2B0EFD8F">
      <w:pPr>
        <w:pStyle w:val="TaskDetail"/>
        <w:ind w:left="1080"/>
      </w:pPr>
      <w:r>
        <w:rPr>
          <w:noProof/>
        </w:rPr>
        <w:lastRenderedPageBreak/>
        <w:drawing>
          <wp:inline distT="0" distB="0" distL="0" distR="0" wp14:anchorId="67DBC145" wp14:editId="71B07572">
            <wp:extent cx="3524250" cy="3009900"/>
            <wp:effectExtent l="0" t="0" r="0" b="0"/>
            <wp:docPr id="1231996984" name="Picture 12319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3009900"/>
                    </a:xfrm>
                    <a:prstGeom prst="rect">
                      <a:avLst/>
                    </a:prstGeom>
                  </pic:spPr>
                </pic:pic>
              </a:graphicData>
            </a:graphic>
          </wp:inline>
        </w:drawing>
      </w:r>
    </w:p>
    <w:p w:rsidR="00224452" w:rsidP="00224452" w:rsidRDefault="00224452" w14:paraId="65E0535E" w14:textId="77777777">
      <w:pPr>
        <w:pStyle w:val="TaskName"/>
        <w:numPr>
          <w:ilvl w:val="0"/>
          <w:numId w:val="0"/>
        </w:numPr>
        <w:ind w:left="1080"/>
      </w:pPr>
    </w:p>
    <w:p w:rsidR="001C0B12" w:rsidP="0025411A" w:rsidRDefault="008251AF" w14:paraId="076E7168" w14:textId="795B01AC">
      <w:pPr>
        <w:pStyle w:val="TaskName"/>
      </w:pPr>
      <w:r>
        <w:t xml:space="preserve">Choose </w:t>
      </w:r>
      <w:r w:rsidR="00842CE7">
        <w:t>Azure Synapse</w:t>
      </w:r>
      <w:r w:rsidR="005F1756">
        <w:t xml:space="preserve"> Analytics</w:t>
      </w:r>
      <w:r w:rsidR="001C13C0">
        <w:t xml:space="preserve"> from marketplace</w:t>
      </w:r>
      <w:r w:rsidR="0025411A">
        <w:t>.</w:t>
      </w:r>
    </w:p>
    <w:p w:rsidR="00F215E8" w:rsidP="005F1756" w:rsidRDefault="00B65B94" w14:paraId="3B395D61" w14:textId="472BDAEE">
      <w:pPr>
        <w:pStyle w:val="TaskDetail"/>
        <w:ind w:left="1080"/>
      </w:pPr>
      <w:r w:rsidRPr="00B65B94">
        <w:t>In the portal, go to "Create a Resource". Type in "Synapse", then choose Azure Synapse Analytics.</w:t>
      </w:r>
      <w:r w:rsidR="0036599D">
        <w:t xml:space="preserve"> </w:t>
      </w:r>
    </w:p>
    <w:p w:rsidR="00136663" w:rsidP="005F1756" w:rsidRDefault="00136663" w14:paraId="399B2C3B" w14:textId="10FC9633">
      <w:pPr>
        <w:pStyle w:val="TaskDetail"/>
        <w:ind w:left="1080"/>
      </w:pPr>
      <w:r>
        <w:rPr>
          <w:noProof/>
        </w:rPr>
        <w:drawing>
          <wp:inline distT="0" distB="0" distL="0" distR="0" wp14:anchorId="451ACFEF" wp14:editId="2D8B1FEE">
            <wp:extent cx="5731510" cy="3202305"/>
            <wp:effectExtent l="19050" t="19050" r="21590" b="171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02305"/>
                    </a:xfrm>
                    <a:prstGeom prst="rect">
                      <a:avLst/>
                    </a:prstGeom>
                    <a:ln>
                      <a:solidFill>
                        <a:schemeClr val="tx1"/>
                      </a:solidFill>
                    </a:ln>
                  </pic:spPr>
                </pic:pic>
              </a:graphicData>
            </a:graphic>
          </wp:inline>
        </w:drawing>
      </w:r>
    </w:p>
    <w:p w:rsidR="00E046ED" w:rsidP="005F1756" w:rsidRDefault="0019528A" w14:paraId="611FA14F" w14:textId="0F9E9E77">
      <w:pPr>
        <w:pStyle w:val="TaskDetail"/>
        <w:ind w:left="1080"/>
      </w:pPr>
      <w:r w:rsidRPr="0019528A">
        <w:t>In the next window, click "Create"</w:t>
      </w:r>
    </w:p>
    <w:p w:rsidR="009F0AB0" w:rsidP="005F1756" w:rsidRDefault="009F0AB0" w14:paraId="79645048" w14:textId="1868C5AE">
      <w:pPr>
        <w:pStyle w:val="TaskDetail"/>
        <w:ind w:left="1080"/>
      </w:pPr>
      <w:r>
        <w:rPr>
          <w:noProof/>
        </w:rPr>
        <w:lastRenderedPageBreak/>
        <w:drawing>
          <wp:inline distT="0" distB="0" distL="0" distR="0" wp14:anchorId="067470DE" wp14:editId="214A405B">
            <wp:extent cx="5731510" cy="3205480"/>
            <wp:effectExtent l="19050" t="19050" r="21590" b="13970"/>
            <wp:docPr id="40" name="Picture 40"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05480"/>
                    </a:xfrm>
                    <a:prstGeom prst="rect">
                      <a:avLst/>
                    </a:prstGeom>
                    <a:ln>
                      <a:solidFill>
                        <a:schemeClr val="tx1"/>
                      </a:solidFill>
                    </a:ln>
                  </pic:spPr>
                </pic:pic>
              </a:graphicData>
            </a:graphic>
          </wp:inline>
        </w:drawing>
      </w:r>
    </w:p>
    <w:p w:rsidR="00995A51" w:rsidP="005F1756" w:rsidRDefault="00995A51" w14:paraId="57987FC1" w14:textId="77777777">
      <w:pPr>
        <w:pStyle w:val="TaskDetail"/>
        <w:ind w:left="1080"/>
      </w:pPr>
    </w:p>
    <w:p w:rsidR="00737CB0" w:rsidP="00737CB0" w:rsidRDefault="00A84EE7" w14:paraId="2E0ABA12" w14:textId="34B3D59F">
      <w:pPr>
        <w:pStyle w:val="TaskName"/>
      </w:pPr>
      <w:r>
        <w:t>Create Synapse Workspace</w:t>
      </w:r>
    </w:p>
    <w:p w:rsidRPr="00BD5685" w:rsidR="00BD5685" w:rsidP="00BD5685" w:rsidRDefault="00BD5685" w14:paraId="1CE56925" w14:textId="77777777">
      <w:pPr>
        <w:pStyle w:val="TaskName"/>
        <w:numPr>
          <w:ilvl w:val="0"/>
          <w:numId w:val="0"/>
        </w:numPr>
        <w:ind w:left="720"/>
        <w:rPr>
          <w:b w:val="0"/>
          <w:bCs/>
        </w:rPr>
      </w:pPr>
      <w:r w:rsidRPr="00BD5685">
        <w:rPr>
          <w:b w:val="0"/>
          <w:bCs/>
        </w:rPr>
        <w:t>In the Basics pane, choose your Azure Subscription to use for deploying the Workspace. Then populate the following screens. You will need to populate the following fields -</w:t>
      </w:r>
    </w:p>
    <w:p w:rsidR="00BD5685" w:rsidP="00BD5685" w:rsidRDefault="00BD5685" w14:paraId="27FF6E42" w14:textId="4422DDE8">
      <w:pPr>
        <w:numPr>
          <w:ilvl w:val="1"/>
          <w:numId w:val="19"/>
        </w:numPr>
        <w:spacing w:after="160" w:line="259" w:lineRule="auto"/>
        <w:rPr>
          <w:rFonts w:ascii="Times New Roman" w:hAnsi="Times New Roman" w:eastAsia="Times New Roman" w:cs="Times New Roman"/>
          <w:color w:val="000000" w:themeColor="text1"/>
        </w:rPr>
      </w:pPr>
      <w:r w:rsidRPr="4ED3A69B">
        <w:rPr>
          <w:rFonts w:ascii="Times New Roman" w:hAnsi="Times New Roman" w:eastAsia="Times New Roman" w:cs="Times New Roman"/>
          <w:color w:val="000000" w:themeColor="text1"/>
        </w:rPr>
        <w:t xml:space="preserve">Resource Group </w:t>
      </w:r>
      <w:r w:rsidR="00224452">
        <w:rPr>
          <w:rFonts w:ascii="Times New Roman" w:hAnsi="Times New Roman" w:eastAsia="Times New Roman" w:cs="Times New Roman"/>
          <w:color w:val="000000" w:themeColor="text1"/>
        </w:rPr>
        <w:t xml:space="preserve">: </w:t>
      </w:r>
      <w:proofErr w:type="spellStart"/>
      <w:r w:rsidR="00224452">
        <w:rPr>
          <w:rFonts w:ascii="Times New Roman" w:hAnsi="Times New Roman" w:eastAsia="Times New Roman" w:cs="Times New Roman"/>
          <w:color w:val="000000" w:themeColor="text1"/>
        </w:rPr>
        <w:t>rg</w:t>
      </w:r>
      <w:proofErr w:type="spellEnd"/>
      <w:r w:rsidR="00224452">
        <w:rPr>
          <w:rFonts w:ascii="Times New Roman" w:hAnsi="Times New Roman" w:eastAsia="Times New Roman" w:cs="Times New Roman"/>
          <w:color w:val="000000" w:themeColor="text1"/>
        </w:rPr>
        <w:t>-synapse-dev</w:t>
      </w:r>
    </w:p>
    <w:p w:rsidR="00BD5685" w:rsidP="00BD5685" w:rsidRDefault="00BD5685" w14:paraId="0D35AE33" w14:textId="1600B201">
      <w:pPr>
        <w:numPr>
          <w:ilvl w:val="1"/>
          <w:numId w:val="19"/>
        </w:numPr>
        <w:spacing w:after="160" w:line="259" w:lineRule="auto"/>
        <w:rPr>
          <w:rFonts w:ascii="Times New Roman" w:hAnsi="Times New Roman" w:eastAsia="Times New Roman" w:cs="Times New Roman"/>
          <w:color w:val="000000" w:themeColor="text1"/>
        </w:rPr>
      </w:pPr>
      <w:r w:rsidRPr="4ED3A69B">
        <w:rPr>
          <w:rFonts w:ascii="Times New Roman" w:hAnsi="Times New Roman" w:eastAsia="Times New Roman" w:cs="Times New Roman"/>
          <w:color w:val="000000" w:themeColor="text1"/>
        </w:rPr>
        <w:t xml:space="preserve">Managed Resource Group </w:t>
      </w:r>
      <w:r w:rsidR="00224452">
        <w:rPr>
          <w:rFonts w:ascii="Times New Roman" w:hAnsi="Times New Roman" w:eastAsia="Times New Roman" w:cs="Times New Roman"/>
          <w:color w:val="000000" w:themeColor="text1"/>
        </w:rPr>
        <w:t>: Leave empty</w:t>
      </w:r>
    </w:p>
    <w:p w:rsidR="00BD5685" w:rsidP="00BD5685" w:rsidRDefault="00BD5685" w14:paraId="5F68944C" w14:textId="538DC8B8">
      <w:pPr>
        <w:numPr>
          <w:ilvl w:val="1"/>
          <w:numId w:val="19"/>
        </w:numPr>
        <w:spacing w:after="160" w:line="259" w:lineRule="auto"/>
        <w:rPr>
          <w:rFonts w:ascii="Times New Roman" w:hAnsi="Times New Roman" w:eastAsia="Times New Roman" w:cs="Times New Roman"/>
          <w:color w:val="000000" w:themeColor="text1"/>
        </w:rPr>
      </w:pPr>
      <w:r w:rsidRPr="4ED3A69B">
        <w:rPr>
          <w:rFonts w:ascii="Times New Roman" w:hAnsi="Times New Roman" w:eastAsia="Times New Roman" w:cs="Times New Roman"/>
          <w:color w:val="000000" w:themeColor="text1"/>
        </w:rPr>
        <w:t xml:space="preserve">Workspace name </w:t>
      </w:r>
      <w:r w:rsidR="00224452">
        <w:rPr>
          <w:rFonts w:ascii="Times New Roman" w:hAnsi="Times New Roman" w:eastAsia="Times New Roman" w:cs="Times New Roman"/>
          <w:color w:val="000000" w:themeColor="text1"/>
        </w:rPr>
        <w:t xml:space="preserve">: </w:t>
      </w:r>
      <w:r w:rsidRPr="00224452" w:rsidR="00224452">
        <w:rPr>
          <w:rFonts w:ascii="Times New Roman" w:hAnsi="Times New Roman" w:eastAsia="Times New Roman" w:cs="Times New Roman"/>
          <w:color w:val="000000" w:themeColor="text1"/>
        </w:rPr>
        <w:t>&lt;UNIQUESTRING&gt;</w:t>
      </w:r>
      <w:r w:rsidR="00271674">
        <w:rPr>
          <w:rFonts w:ascii="Times New Roman" w:hAnsi="Times New Roman" w:eastAsia="Times New Roman" w:cs="Times New Roman"/>
          <w:color w:val="000000" w:themeColor="text1"/>
        </w:rPr>
        <w:t>-synapse</w:t>
      </w:r>
      <w:r w:rsidRPr="00224452" w:rsidR="00224452">
        <w:rPr>
          <w:rFonts w:ascii="Times New Roman" w:hAnsi="Times New Roman" w:eastAsia="Times New Roman" w:cs="Times New Roman"/>
          <w:color w:val="000000" w:themeColor="text1"/>
        </w:rPr>
        <w:t>-dev</w:t>
      </w:r>
      <w:r w:rsidR="00224452">
        <w:rPr>
          <w:rFonts w:ascii="Times New Roman" w:hAnsi="Times New Roman" w:eastAsia="Times New Roman" w:cs="Times New Roman"/>
          <w:color w:val="000000" w:themeColor="text1"/>
        </w:rPr>
        <w:t xml:space="preserve"> (</w:t>
      </w:r>
      <w:r w:rsidRPr="00072F42" w:rsidR="00072F42">
        <w:rPr>
          <w:rFonts w:ascii="Times New Roman" w:hAnsi="Times New Roman" w:eastAsia="Times New Roman" w:cs="Times New Roman"/>
          <w:i/>
          <w:iCs/>
          <w:color w:val="000000" w:themeColor="text1"/>
        </w:rPr>
        <w:t xml:space="preserve">Note: </w:t>
      </w:r>
      <w:r w:rsidRPr="00072F42" w:rsidR="00224452">
        <w:rPr>
          <w:rFonts w:ascii="Times New Roman" w:hAnsi="Times New Roman" w:eastAsia="Times New Roman" w:cs="Times New Roman"/>
          <w:i/>
          <w:color w:val="000000" w:themeColor="text1"/>
        </w:rPr>
        <w:t>replace &lt;UNIQUESTRING&gt; with the value</w:t>
      </w:r>
      <w:r w:rsidR="00224452">
        <w:rPr>
          <w:rFonts w:ascii="Times New Roman" w:hAnsi="Times New Roman" w:eastAsia="Times New Roman" w:cs="Times New Roman"/>
          <w:color w:val="000000" w:themeColor="text1"/>
        </w:rPr>
        <w:t>)</w:t>
      </w:r>
    </w:p>
    <w:p w:rsidR="00BD5685" w:rsidP="00BD5685" w:rsidRDefault="00BD5685" w14:paraId="4A0E032C" w14:textId="2F30FEE1">
      <w:pPr>
        <w:numPr>
          <w:ilvl w:val="1"/>
          <w:numId w:val="19"/>
        </w:numPr>
        <w:spacing w:after="160" w:line="259" w:lineRule="auto"/>
        <w:rPr>
          <w:rFonts w:ascii="Times New Roman" w:hAnsi="Times New Roman" w:eastAsia="Times New Roman" w:cs="Times New Roman"/>
          <w:color w:val="000000" w:themeColor="text1"/>
        </w:rPr>
      </w:pPr>
      <w:r w:rsidRPr="4ED3A69B">
        <w:rPr>
          <w:rFonts w:ascii="Times New Roman" w:hAnsi="Times New Roman" w:eastAsia="Times New Roman" w:cs="Times New Roman"/>
          <w:color w:val="000000" w:themeColor="text1"/>
        </w:rPr>
        <w:t xml:space="preserve">Use Spark </w:t>
      </w:r>
      <w:bookmarkStart w:name="_Int_z03YclDH" w:id="1"/>
      <w:r w:rsidRPr="4ED3A69B">
        <w:rPr>
          <w:rFonts w:ascii="Times New Roman" w:hAnsi="Times New Roman" w:eastAsia="Times New Roman" w:cs="Times New Roman"/>
          <w:color w:val="000000" w:themeColor="text1"/>
        </w:rPr>
        <w:t>On</w:t>
      </w:r>
      <w:bookmarkEnd w:id="1"/>
      <w:r w:rsidRPr="4ED3A69B">
        <w:rPr>
          <w:rFonts w:ascii="Times New Roman" w:hAnsi="Times New Roman" w:eastAsia="Times New Roman" w:cs="Times New Roman"/>
          <w:color w:val="000000" w:themeColor="text1"/>
        </w:rPr>
        <w:t xml:space="preserve"> Cosmos </w:t>
      </w:r>
      <w:r w:rsidR="00224452">
        <w:rPr>
          <w:rFonts w:ascii="Times New Roman" w:hAnsi="Times New Roman" w:eastAsia="Times New Roman" w:cs="Times New Roman"/>
          <w:color w:val="000000" w:themeColor="text1"/>
        </w:rPr>
        <w:t>: Unchecked</w:t>
      </w:r>
    </w:p>
    <w:p w:rsidR="00BD5685" w:rsidP="00BD5685" w:rsidRDefault="00BD5685" w14:paraId="169C877A" w14:textId="1D2C8882">
      <w:pPr>
        <w:numPr>
          <w:ilvl w:val="1"/>
          <w:numId w:val="19"/>
        </w:numPr>
        <w:spacing w:after="160" w:line="259" w:lineRule="auto"/>
        <w:rPr>
          <w:rFonts w:ascii="Times New Roman" w:hAnsi="Times New Roman" w:eastAsia="Times New Roman" w:cs="Times New Roman"/>
          <w:color w:val="000000" w:themeColor="text1"/>
        </w:rPr>
      </w:pPr>
      <w:r w:rsidRPr="4ED3A69B">
        <w:rPr>
          <w:rFonts w:ascii="Times New Roman" w:hAnsi="Times New Roman" w:eastAsia="Times New Roman" w:cs="Times New Roman"/>
          <w:color w:val="000000" w:themeColor="text1"/>
        </w:rPr>
        <w:t xml:space="preserve">Region </w:t>
      </w:r>
      <w:r w:rsidR="00224452">
        <w:rPr>
          <w:rFonts w:ascii="Times New Roman" w:hAnsi="Times New Roman" w:eastAsia="Times New Roman" w:cs="Times New Roman"/>
          <w:color w:val="000000" w:themeColor="text1"/>
        </w:rPr>
        <w:t xml:space="preserve">: </w:t>
      </w:r>
      <w:r w:rsidRPr="4ED3A69B">
        <w:rPr>
          <w:rFonts w:ascii="Times New Roman" w:hAnsi="Times New Roman" w:eastAsia="Times New Roman" w:cs="Times New Roman"/>
          <w:color w:val="000000" w:themeColor="text1"/>
        </w:rPr>
        <w:t>(Choose the region closest to your location)</w:t>
      </w:r>
    </w:p>
    <w:p w:rsidR="00224452" w:rsidP="00BD5685" w:rsidRDefault="00224452" w14:paraId="507D9CC5" w14:textId="58C545EF">
      <w:pPr>
        <w:numPr>
          <w:ilvl w:val="1"/>
          <w:numId w:val="6"/>
        </w:numPr>
        <w:spacing w:after="160" w:line="259"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Data Lake storage Gen2</w:t>
      </w:r>
    </w:p>
    <w:p w:rsidR="00224452" w:rsidP="00224452" w:rsidRDefault="00224452" w14:paraId="5BD6C15F" w14:textId="7818E123">
      <w:pPr>
        <w:numPr>
          <w:ilvl w:val="2"/>
          <w:numId w:val="6"/>
        </w:numPr>
        <w:spacing w:after="160" w:line="259"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Account Name: </w:t>
      </w:r>
      <w:r w:rsidRPr="00555961" w:rsidR="00555961">
        <w:rPr>
          <w:rFonts w:ascii="Times New Roman" w:hAnsi="Times New Roman" w:eastAsia="Times New Roman" w:cs="Times New Roman"/>
          <w:color w:val="000000" w:themeColor="text1"/>
        </w:rPr>
        <w:t>&lt;UNIQUESTRING&gt;</w:t>
      </w:r>
      <w:proofErr w:type="spellStart"/>
      <w:r w:rsidRPr="00555961" w:rsidR="00555961">
        <w:rPr>
          <w:rFonts w:ascii="Times New Roman" w:hAnsi="Times New Roman" w:eastAsia="Times New Roman" w:cs="Times New Roman"/>
          <w:color w:val="000000" w:themeColor="text1"/>
        </w:rPr>
        <w:t>storagedev</w:t>
      </w:r>
      <w:proofErr w:type="spellEnd"/>
    </w:p>
    <w:p w:rsidR="00224452" w:rsidP="00224452" w:rsidRDefault="00224452" w14:paraId="2DA9ACD2" w14:textId="62F800DF">
      <w:pPr>
        <w:numPr>
          <w:ilvl w:val="2"/>
          <w:numId w:val="6"/>
        </w:numPr>
        <w:spacing w:after="160" w:line="259"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File System Name:</w:t>
      </w:r>
      <w:r w:rsidR="00555961">
        <w:rPr>
          <w:rFonts w:ascii="Times New Roman" w:hAnsi="Times New Roman" w:eastAsia="Times New Roman" w:cs="Times New Roman"/>
          <w:color w:val="000000" w:themeColor="text1"/>
        </w:rPr>
        <w:t xml:space="preserve"> </w:t>
      </w:r>
      <w:r w:rsidRPr="00555961" w:rsidR="00555961">
        <w:rPr>
          <w:rFonts w:ascii="Times New Roman" w:hAnsi="Times New Roman" w:eastAsia="Times New Roman" w:cs="Times New Roman"/>
          <w:color w:val="000000" w:themeColor="text1"/>
        </w:rPr>
        <w:t>&lt;UNIQUESTRING&gt;</w:t>
      </w:r>
      <w:proofErr w:type="spellStart"/>
      <w:r w:rsidR="00555961">
        <w:rPr>
          <w:rFonts w:ascii="Times New Roman" w:hAnsi="Times New Roman" w:eastAsia="Times New Roman" w:cs="Times New Roman"/>
          <w:color w:val="000000" w:themeColor="text1"/>
        </w:rPr>
        <w:t>filesys</w:t>
      </w:r>
      <w:r w:rsidRPr="00555961" w:rsidR="00555961">
        <w:rPr>
          <w:rFonts w:ascii="Times New Roman" w:hAnsi="Times New Roman" w:eastAsia="Times New Roman" w:cs="Times New Roman"/>
          <w:color w:val="000000" w:themeColor="text1"/>
        </w:rPr>
        <w:t>dev</w:t>
      </w:r>
      <w:proofErr w:type="spellEnd"/>
    </w:p>
    <w:p w:rsidR="00737CB0" w:rsidP="00A14ED9" w:rsidRDefault="00737CB0" w14:paraId="4A8010A0" w14:textId="2565DA2D">
      <w:pPr>
        <w:pStyle w:val="TaskDetail"/>
        <w:ind w:left="1385"/>
      </w:pPr>
    </w:p>
    <w:p w:rsidR="0085198A" w:rsidP="005F1756" w:rsidRDefault="00224452" w14:paraId="7CB1B114" w14:textId="221E4D1C">
      <w:pPr>
        <w:pStyle w:val="TaskDetail"/>
        <w:ind w:left="1080"/>
      </w:pPr>
      <w:r>
        <w:rPr>
          <w:noProof/>
        </w:rPr>
        <w:lastRenderedPageBreak/>
        <w:drawing>
          <wp:inline distT="0" distB="0" distL="0" distR="0" wp14:anchorId="57C12B0D" wp14:editId="788AC293">
            <wp:extent cx="5353050" cy="5738388"/>
            <wp:effectExtent l="19050" t="19050" r="19050" b="15240"/>
            <wp:docPr id="1500412226" name="Picture 150041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5019" cy="5751218"/>
                    </a:xfrm>
                    <a:prstGeom prst="rect">
                      <a:avLst/>
                    </a:prstGeom>
                    <a:noFill/>
                    <a:ln>
                      <a:solidFill>
                        <a:schemeClr val="tx1"/>
                      </a:solidFill>
                    </a:ln>
                  </pic:spPr>
                </pic:pic>
              </a:graphicData>
            </a:graphic>
          </wp:inline>
        </w:drawing>
      </w:r>
    </w:p>
    <w:p w:rsidR="00DF6B86" w:rsidP="005F1756" w:rsidRDefault="00DF6B86" w14:paraId="778057C0" w14:textId="77777777">
      <w:pPr>
        <w:pStyle w:val="TaskDetail"/>
        <w:ind w:left="1080"/>
      </w:pPr>
    </w:p>
    <w:p w:rsidR="00737CB0" w:rsidP="00737CB0" w:rsidRDefault="003B26CD" w14:paraId="6AA8F296" w14:textId="0726792D">
      <w:pPr>
        <w:pStyle w:val="TaskName"/>
      </w:pPr>
      <w:r>
        <w:t>Create Workspace – Security Blade</w:t>
      </w:r>
    </w:p>
    <w:p w:rsidRPr="00A5282E" w:rsidR="00A5282E" w:rsidP="00A5282E" w:rsidRDefault="00A5282E" w14:paraId="2B31A788" w14:textId="796816AC">
      <w:pPr>
        <w:pStyle w:val="TaskName"/>
        <w:numPr>
          <w:ilvl w:val="0"/>
          <w:numId w:val="0"/>
        </w:numPr>
        <w:ind w:left="720"/>
        <w:rPr>
          <w:b w:val="0"/>
          <w:bCs/>
        </w:rPr>
      </w:pPr>
      <w:r w:rsidRPr="00A5282E">
        <w:rPr>
          <w:b w:val="0"/>
          <w:bCs/>
        </w:rPr>
        <w:t>Following this, move to the Security blade and complete as per the screenshot below</w:t>
      </w:r>
      <w:r w:rsidR="00665BE0">
        <w:rPr>
          <w:b w:val="0"/>
          <w:bCs/>
        </w:rPr>
        <w:t xml:space="preserve">, choose a </w:t>
      </w:r>
      <w:r w:rsidR="0041664E">
        <w:rPr>
          <w:b w:val="0"/>
          <w:bCs/>
        </w:rPr>
        <w:t xml:space="preserve">username and </w:t>
      </w:r>
      <w:r w:rsidR="00665BE0">
        <w:rPr>
          <w:b w:val="0"/>
          <w:bCs/>
        </w:rPr>
        <w:t>password of your own choosing that you can remember</w:t>
      </w:r>
      <w:r w:rsidRPr="00A5282E">
        <w:rPr>
          <w:b w:val="0"/>
          <w:bCs/>
        </w:rPr>
        <w:t xml:space="preserve"> </w:t>
      </w:r>
      <w:r w:rsidR="0041664E">
        <w:rPr>
          <w:b w:val="0"/>
          <w:bCs/>
        </w:rPr>
        <w:t xml:space="preserve">as you will need this for later in the </w:t>
      </w:r>
      <w:r w:rsidR="004B459C">
        <w:rPr>
          <w:b w:val="0"/>
          <w:bCs/>
        </w:rPr>
        <w:t>Demo</w:t>
      </w:r>
      <w:r w:rsidR="0041664E">
        <w:rPr>
          <w:b w:val="0"/>
          <w:bCs/>
        </w:rPr>
        <w:t>:-</w:t>
      </w:r>
    </w:p>
    <w:p w:rsidRPr="005E3758" w:rsidR="00737CB0" w:rsidP="0041664E" w:rsidRDefault="0041664E" w14:paraId="0D3A1F7A" w14:textId="43518D03">
      <w:pPr>
        <w:pStyle w:val="TaskName"/>
        <w:numPr>
          <w:ilvl w:val="0"/>
          <w:numId w:val="0"/>
        </w:numPr>
        <w:ind w:left="720"/>
        <w:jc w:val="center"/>
        <w:rPr>
          <w:color w:val="auto"/>
        </w:rPr>
      </w:pPr>
      <w:r w:rsidRPr="0041664E">
        <w:rPr>
          <w:noProof/>
          <w:color w:val="auto"/>
        </w:rPr>
        <w:lastRenderedPageBreak/>
        <w:drawing>
          <wp:inline distT="0" distB="0" distL="0" distR="0" wp14:anchorId="2A9B8F39" wp14:editId="04A3A593">
            <wp:extent cx="4806846" cy="5300861"/>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
                    <a:stretch>
                      <a:fillRect/>
                    </a:stretch>
                  </pic:blipFill>
                  <pic:spPr>
                    <a:xfrm>
                      <a:off x="0" y="0"/>
                      <a:ext cx="4809531" cy="5303822"/>
                    </a:xfrm>
                    <a:prstGeom prst="rect">
                      <a:avLst/>
                    </a:prstGeom>
                  </pic:spPr>
                </pic:pic>
              </a:graphicData>
            </a:graphic>
          </wp:inline>
        </w:drawing>
      </w:r>
    </w:p>
    <w:p w:rsidR="00737CB0" w:rsidP="00737CB0" w:rsidRDefault="00875783" w14:paraId="09D6404C" w14:textId="3BE5A737">
      <w:pPr>
        <w:pStyle w:val="TaskDetail"/>
        <w:ind w:left="1080"/>
      </w:pPr>
      <w:r>
        <w:t>With those blades complete, you can now click “</w:t>
      </w:r>
      <w:r w:rsidR="005540B2">
        <w:t xml:space="preserve">Review + </w:t>
      </w:r>
      <w:r>
        <w:t>Create” to deploy your workspace</w:t>
      </w:r>
      <w:r w:rsidR="004213E6">
        <w:t>, click “Create” on the final validation screen</w:t>
      </w:r>
      <w:r w:rsidR="00801C87">
        <w:t xml:space="preserve"> -</w:t>
      </w:r>
    </w:p>
    <w:p w:rsidR="00737CB0" w:rsidP="0041664E" w:rsidRDefault="00801C87" w14:paraId="3BBEA1F9" w14:textId="1C9C1D17">
      <w:pPr>
        <w:pStyle w:val="TaskName"/>
        <w:numPr>
          <w:ilvl w:val="0"/>
          <w:numId w:val="0"/>
        </w:numPr>
        <w:ind w:left="720"/>
        <w:jc w:val="center"/>
      </w:pPr>
      <w:r>
        <w:rPr>
          <w:noProof/>
        </w:rPr>
        <w:drawing>
          <wp:inline distT="0" distB="0" distL="0" distR="0" wp14:anchorId="4E843E19" wp14:editId="3A78B057">
            <wp:extent cx="4572000" cy="2124075"/>
            <wp:effectExtent l="19050" t="19050" r="19050" b="28575"/>
            <wp:docPr id="29493995" name="Picture 294939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95" name="Picture 29493995"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2124075"/>
                    </a:xfrm>
                    <a:prstGeom prst="rect">
                      <a:avLst/>
                    </a:prstGeom>
                    <a:ln>
                      <a:solidFill>
                        <a:schemeClr val="accent1"/>
                      </a:solidFill>
                    </a:ln>
                  </pic:spPr>
                </pic:pic>
              </a:graphicData>
            </a:graphic>
          </wp:inline>
        </w:drawing>
      </w:r>
    </w:p>
    <w:p w:rsidR="0025411A" w:rsidP="00136663" w:rsidRDefault="00136663" w14:paraId="37766B00" w14:textId="1A1C4FEE">
      <w:pPr>
        <w:pStyle w:val="TaskDetail"/>
        <w:ind w:left="0"/>
      </w:pPr>
      <w:r>
        <w:tab/>
      </w:r>
      <w:r>
        <w:tab/>
      </w:r>
    </w:p>
    <w:p w:rsidRPr="00B00779" w:rsidR="00472D20" w:rsidP="00472D20" w:rsidRDefault="00E62C28" w14:paraId="2A104AE6" w14:textId="77777777">
      <w:pPr>
        <w:pStyle w:val="CompletionMessage"/>
      </w:pPr>
      <w:r>
        <w:t>Exercise 1 has been completed</w:t>
      </w:r>
    </w:p>
    <w:p w:rsidR="00647390" w:rsidRDefault="00647390" w14:paraId="00130FAD" w14:textId="77777777">
      <w:pPr>
        <w:rPr>
          <w:rFonts w:ascii="Segoe UI" w:hAnsi="Segoe UI" w:eastAsia="Calibri" w:cs="Segoe UI"/>
          <w:b/>
          <w:bCs/>
          <w:color w:val="000000" w:themeColor="text1"/>
          <w:sz w:val="32"/>
          <w:szCs w:val="32"/>
        </w:rPr>
      </w:pPr>
      <w:r>
        <w:lastRenderedPageBreak/>
        <w:br w:type="page"/>
      </w:r>
    </w:p>
    <w:p w:rsidR="00647390" w:rsidP="00647390" w:rsidRDefault="00647390" w14:paraId="2AC09904" w14:textId="7E818571">
      <w:pPr>
        <w:pStyle w:val="ExerciseHeading"/>
      </w:pPr>
      <w:bookmarkStart w:name="_Toc415530869" w:id="2"/>
      <w:r>
        <w:lastRenderedPageBreak/>
        <w:t xml:space="preserve">Exercise </w:t>
      </w:r>
      <w:r w:rsidR="001279A6">
        <w:t>2</w:t>
      </w:r>
      <w:r>
        <w:t xml:space="preserve">: </w:t>
      </w:r>
      <w:r w:rsidR="001279A6">
        <w:t>Create a Dedicated SQL Pool</w:t>
      </w:r>
      <w:bookmarkEnd w:id="2"/>
    </w:p>
    <w:p w:rsidR="00D17AD8" w:rsidP="00D17AD8" w:rsidRDefault="00D17AD8" w14:paraId="5BF2CEB4" w14:textId="77777777">
      <w:pPr>
        <w:pStyle w:val="ExerciseScenerio"/>
      </w:pPr>
      <w:r w:rsidRPr="00965A46">
        <w:t>This exercise shows how to create a Dedicated SQL Pool in an existing Synapse Workspace</w:t>
      </w:r>
      <w:r>
        <w:t>.</w:t>
      </w:r>
    </w:p>
    <w:p w:rsidRPr="001C0B12" w:rsidR="00647390" w:rsidP="00647390" w:rsidRDefault="00647390" w14:paraId="53D2FE1A" w14:textId="77777777">
      <w:pPr>
        <w:pStyle w:val="TaskHeading"/>
      </w:pPr>
      <w:r w:rsidRPr="001C0B12">
        <w:t>Tasks</w:t>
      </w:r>
    </w:p>
    <w:p w:rsidR="00647390" w:rsidP="00647390" w:rsidRDefault="00647390" w14:paraId="606B19E3" w14:textId="77777777">
      <w:pPr>
        <w:pStyle w:val="TaskName"/>
        <w:numPr>
          <w:ilvl w:val="0"/>
          <w:numId w:val="28"/>
        </w:numPr>
      </w:pPr>
      <w:r w:rsidRPr="00966029">
        <w:t>Sign in</w:t>
      </w:r>
      <w:r>
        <w:t xml:space="preserve"> to Azure portal</w:t>
      </w:r>
    </w:p>
    <w:p w:rsidR="00647390" w:rsidP="00647390" w:rsidRDefault="00647390" w14:paraId="07CD0FA1" w14:textId="51DCCB53">
      <w:pPr>
        <w:pStyle w:val="TaskDetail"/>
        <w:ind w:left="1080"/>
      </w:pPr>
      <w:r>
        <w:rPr>
          <w:i/>
          <w:iCs/>
        </w:rPr>
        <w:t xml:space="preserve">Sign in </w:t>
      </w:r>
      <w:r w:rsidR="00DE1DE3">
        <w:t xml:space="preserve">to </w:t>
      </w:r>
      <w:r>
        <w:t xml:space="preserve">Azure portal by clicking </w:t>
      </w:r>
      <w:hyperlink w:history="1" r:id="rId19">
        <w:r w:rsidRPr="0003457B">
          <w:rPr>
            <w:rStyle w:val="Hyperlink"/>
          </w:rPr>
          <w:t>https://portal.azure.com/</w:t>
        </w:r>
      </w:hyperlink>
      <w:r>
        <w:t xml:space="preserve"> with your Azure account. </w:t>
      </w:r>
    </w:p>
    <w:p w:rsidR="00647390" w:rsidP="004C1027" w:rsidRDefault="00647390" w14:paraId="36FA89BD" w14:textId="77777777">
      <w:pPr>
        <w:pStyle w:val="TaskDetail"/>
        <w:ind w:left="0"/>
      </w:pPr>
    </w:p>
    <w:p w:rsidR="00647390" w:rsidP="00647390" w:rsidRDefault="006E7F94" w14:paraId="4482E80F" w14:textId="584C9A4D">
      <w:pPr>
        <w:pStyle w:val="TaskName"/>
      </w:pPr>
      <w:r>
        <w:t xml:space="preserve">Navigate to </w:t>
      </w:r>
      <w:r w:rsidR="00306B34">
        <w:t>the Workspace Created in Exercise 1</w:t>
      </w:r>
    </w:p>
    <w:p w:rsidR="00647390" w:rsidP="00647390" w:rsidRDefault="00306B34" w14:paraId="6D0D5D77" w14:textId="19C75340">
      <w:pPr>
        <w:pStyle w:val="TaskDetail"/>
        <w:ind w:left="1080"/>
      </w:pPr>
      <w:r>
        <w:t xml:space="preserve">Go to your deployed resource group from the previous exercise. You can do this by either following the link from the deployment screen below - </w:t>
      </w:r>
    </w:p>
    <w:p w:rsidR="00647390" w:rsidP="00647390" w:rsidRDefault="008C2CF7" w14:paraId="665879A0" w14:textId="2A3C8DB7">
      <w:pPr>
        <w:pStyle w:val="TaskDetail"/>
        <w:ind w:left="1080"/>
      </w:pPr>
      <w:r>
        <w:rPr>
          <w:noProof/>
        </w:rPr>
        <w:drawing>
          <wp:inline distT="0" distB="0" distL="0" distR="0" wp14:anchorId="70157A99" wp14:editId="7C135D4F">
            <wp:extent cx="5731510" cy="2659380"/>
            <wp:effectExtent l="19050" t="19050" r="21590" b="266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2659380"/>
                    </a:xfrm>
                    <a:prstGeom prst="rect">
                      <a:avLst/>
                    </a:prstGeom>
                    <a:ln>
                      <a:solidFill>
                        <a:schemeClr val="accent1"/>
                      </a:solidFill>
                    </a:ln>
                  </pic:spPr>
                </pic:pic>
              </a:graphicData>
            </a:graphic>
          </wp:inline>
        </w:drawing>
      </w:r>
    </w:p>
    <w:p w:rsidR="00602018" w:rsidP="00DB47BD" w:rsidRDefault="008C2CF7" w14:paraId="6BFA6348" w14:textId="21FB5E04">
      <w:pPr>
        <w:spacing w:after="160" w:line="259" w:lineRule="auto"/>
        <w:ind w:left="1080"/>
        <w:rPr>
          <w:rFonts w:ascii="Times New Roman" w:hAnsi="Times New Roman" w:eastAsia="Times New Roman" w:cs="Times New Roman"/>
          <w:color w:val="000000" w:themeColor="text1"/>
        </w:rPr>
      </w:pPr>
      <w:r>
        <w:t>OR, you can find the works</w:t>
      </w:r>
      <w:r w:rsidR="00602018">
        <w:t xml:space="preserve">pace </w:t>
      </w:r>
      <w:r w:rsidRPr="3F266E9E" w:rsidR="00602018">
        <w:rPr>
          <w:rFonts w:ascii="Times New Roman" w:hAnsi="Times New Roman" w:eastAsia="Times New Roman" w:cs="Times New Roman"/>
          <w:color w:val="000000" w:themeColor="text1"/>
        </w:rPr>
        <w:t>from the Azure Portal, you can find your new Workspace in Recent Resources or by clicking the Synapse Analytics icon at the top, which will show all your Workspaces. You can also type in the name in the top search bar to find it.</w:t>
      </w:r>
    </w:p>
    <w:p w:rsidR="006B7D38" w:rsidP="006B7D38" w:rsidRDefault="006B7D38" w14:paraId="41FD5993" w14:textId="77777777">
      <w:pPr>
        <w:spacing w:after="160" w:line="259" w:lineRule="auto"/>
        <w:ind w:left="360"/>
        <w:rPr>
          <w:rFonts w:ascii="Times New Roman" w:hAnsi="Times New Roman" w:eastAsia="Times New Roman" w:cs="Times New Roman"/>
          <w:color w:val="000000" w:themeColor="text1"/>
        </w:rPr>
      </w:pPr>
    </w:p>
    <w:p w:rsidRPr="006B7D38" w:rsidR="006B7D38" w:rsidP="006B7D38" w:rsidRDefault="006B7D38" w14:paraId="6609D738" w14:textId="22926D0A">
      <w:pPr>
        <w:spacing w:after="160" w:line="259" w:lineRule="auto"/>
        <w:ind w:left="720"/>
        <w:rPr>
          <w:rFonts w:ascii="Times New Roman" w:hAnsi="Times New Roman" w:eastAsia="Times New Roman" w:cs="Times New Roman"/>
          <w:color w:val="000000" w:themeColor="text1"/>
        </w:rPr>
      </w:pPr>
      <w:r>
        <w:rPr>
          <w:noProof/>
        </w:rPr>
        <w:drawing>
          <wp:inline distT="0" distB="0" distL="0" distR="0" wp14:anchorId="666DEF79" wp14:editId="2288E2CE">
            <wp:extent cx="5153025" cy="2297390"/>
            <wp:effectExtent l="0" t="0" r="0" b="0"/>
            <wp:docPr id="1500412281" name="Picture 150041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81" name="Picture 15004122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3025" cy="2297390"/>
                    </a:xfrm>
                    <a:prstGeom prst="rect">
                      <a:avLst/>
                    </a:prstGeom>
                  </pic:spPr>
                </pic:pic>
              </a:graphicData>
            </a:graphic>
          </wp:inline>
        </w:drawing>
      </w:r>
    </w:p>
    <w:p w:rsidR="008C2CF7" w:rsidP="00647390" w:rsidRDefault="008C2CF7" w14:paraId="3D0CD048" w14:textId="7FBFAFD2">
      <w:pPr>
        <w:pStyle w:val="TaskDetail"/>
        <w:ind w:left="1080"/>
      </w:pPr>
    </w:p>
    <w:p w:rsidR="00647390" w:rsidP="005E3E46" w:rsidRDefault="00AF0614" w14:paraId="64E1042F" w14:textId="5C2DA359">
      <w:pPr>
        <w:pStyle w:val="TaskDetail"/>
        <w:ind w:left="720"/>
      </w:pPr>
      <w:r>
        <w:t xml:space="preserve">In your resource group (click directly on the Workspace name if you went to it via the portal), click on the Synapse Workspace that you deployed - </w:t>
      </w:r>
    </w:p>
    <w:p w:rsidR="00647390" w:rsidP="002F3629" w:rsidRDefault="002F3629" w14:paraId="362117D6" w14:textId="241DD1E7">
      <w:pPr>
        <w:pStyle w:val="TaskName"/>
        <w:numPr>
          <w:ilvl w:val="0"/>
          <w:numId w:val="0"/>
        </w:numPr>
        <w:ind w:left="720"/>
      </w:pPr>
      <w:r>
        <w:rPr>
          <w:noProof/>
        </w:rPr>
        <w:drawing>
          <wp:inline distT="0" distB="0" distL="0" distR="0" wp14:anchorId="000F2ED3" wp14:editId="19595C6C">
            <wp:extent cx="5731510" cy="3848100"/>
            <wp:effectExtent l="19050" t="19050" r="21590" b="190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31510" cy="3848100"/>
                    </a:xfrm>
                    <a:prstGeom prst="rect">
                      <a:avLst/>
                    </a:prstGeom>
                    <a:ln>
                      <a:solidFill>
                        <a:schemeClr val="accent1"/>
                      </a:solidFill>
                    </a:ln>
                  </pic:spPr>
                </pic:pic>
              </a:graphicData>
            </a:graphic>
          </wp:inline>
        </w:drawing>
      </w:r>
    </w:p>
    <w:p w:rsidR="00647390" w:rsidP="009462F8" w:rsidRDefault="00095055" w14:paraId="2E9C3832" w14:textId="2FEA2B77">
      <w:pPr>
        <w:pStyle w:val="TaskDetail"/>
        <w:ind w:left="0" w:firstLine="720"/>
      </w:pPr>
      <w:r>
        <w:t>In the Workspace, click “Open Synapse Studio” to open the Studio GUI</w:t>
      </w:r>
    </w:p>
    <w:p w:rsidR="007844E9" w:rsidP="007844E9" w:rsidRDefault="007844E9" w14:paraId="632E0BD4" w14:textId="77777777">
      <w:pPr>
        <w:pStyle w:val="TaskName"/>
        <w:numPr>
          <w:ilvl w:val="0"/>
          <w:numId w:val="0"/>
        </w:numPr>
        <w:ind w:left="720"/>
      </w:pPr>
      <w:r>
        <w:rPr>
          <w:noProof/>
        </w:rPr>
        <w:lastRenderedPageBreak/>
        <w:drawing>
          <wp:inline distT="0" distB="0" distL="0" distR="0" wp14:anchorId="4ECB5F85" wp14:editId="69DC0C15">
            <wp:extent cx="5731510" cy="4935854"/>
            <wp:effectExtent l="19050" t="19050" r="21590" b="1778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4935854"/>
                    </a:xfrm>
                    <a:prstGeom prst="rect">
                      <a:avLst/>
                    </a:prstGeom>
                    <a:ln>
                      <a:solidFill>
                        <a:schemeClr val="accent1"/>
                      </a:solidFill>
                    </a:ln>
                  </pic:spPr>
                </pic:pic>
              </a:graphicData>
            </a:graphic>
          </wp:inline>
        </w:drawing>
      </w:r>
    </w:p>
    <w:p w:rsidR="00647390" w:rsidP="007844E9" w:rsidRDefault="007844E9" w14:paraId="2BFF8DDB" w14:textId="5B57B52C">
      <w:pPr>
        <w:pStyle w:val="TaskName"/>
      </w:pPr>
      <w:r>
        <w:t>Adding a Dedicates SQL Pool</w:t>
      </w:r>
    </w:p>
    <w:p w:rsidR="00647390" w:rsidP="00647390" w:rsidRDefault="002A53E7" w14:paraId="05F1DD95" w14:textId="7CDB348E">
      <w:pPr>
        <w:pStyle w:val="TaskDetail"/>
        <w:ind w:left="1080"/>
      </w:pPr>
      <w:r>
        <w:t>In your workspace, go to “Manage” on the left hand menu -</w:t>
      </w:r>
    </w:p>
    <w:p w:rsidR="00D80FAE" w:rsidP="00647390" w:rsidRDefault="00D80FAE" w14:paraId="3ABBD4A2" w14:textId="77777777">
      <w:pPr>
        <w:pStyle w:val="TaskDetail"/>
        <w:ind w:left="0"/>
      </w:pPr>
      <w:r>
        <w:rPr>
          <w:noProof/>
        </w:rPr>
        <w:lastRenderedPageBreak/>
        <w:drawing>
          <wp:inline distT="0" distB="0" distL="0" distR="0" wp14:anchorId="14B59988" wp14:editId="6C2C0720">
            <wp:extent cx="5731510" cy="4276725"/>
            <wp:effectExtent l="19050" t="19050" r="21590" b="28575"/>
            <wp:docPr id="1954" name="Picture 19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31510" cy="4276725"/>
                    </a:xfrm>
                    <a:prstGeom prst="rect">
                      <a:avLst/>
                    </a:prstGeom>
                    <a:ln>
                      <a:solidFill>
                        <a:schemeClr val="accent1"/>
                      </a:solidFill>
                    </a:ln>
                  </pic:spPr>
                </pic:pic>
              </a:graphicData>
            </a:graphic>
          </wp:inline>
        </w:drawing>
      </w:r>
      <w:r w:rsidR="00647390">
        <w:tab/>
      </w:r>
    </w:p>
    <w:p w:rsidR="00D80FAE" w:rsidP="00647390" w:rsidRDefault="00D80FAE" w14:paraId="6CA40B87" w14:textId="7F875026">
      <w:pPr>
        <w:pStyle w:val="TaskDetail"/>
        <w:ind w:left="0"/>
      </w:pPr>
      <w:r>
        <w:t>Under Manage, choose “SQL Pool” at the top, then click “New” in the main window –</w:t>
      </w:r>
    </w:p>
    <w:p w:rsidR="00D80FAE" w:rsidP="00647390" w:rsidRDefault="00137BC1" w14:paraId="56483AD6" w14:textId="3285553B">
      <w:pPr>
        <w:pStyle w:val="TaskDetail"/>
        <w:ind w:left="0"/>
      </w:pPr>
      <w:r>
        <w:rPr>
          <w:noProof/>
        </w:rPr>
        <w:lastRenderedPageBreak/>
        <w:drawing>
          <wp:inline distT="0" distB="0" distL="0" distR="0" wp14:anchorId="40237AAC" wp14:editId="79757447">
            <wp:extent cx="5731510" cy="3874135"/>
            <wp:effectExtent l="19050" t="19050" r="21590" b="12065"/>
            <wp:docPr id="1968" name="Picture 19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731510" cy="3874135"/>
                    </a:xfrm>
                    <a:prstGeom prst="rect">
                      <a:avLst/>
                    </a:prstGeom>
                    <a:ln>
                      <a:solidFill>
                        <a:schemeClr val="accent1"/>
                      </a:solidFill>
                    </a:ln>
                  </pic:spPr>
                </pic:pic>
              </a:graphicData>
            </a:graphic>
          </wp:inline>
        </w:drawing>
      </w:r>
    </w:p>
    <w:p w:rsidR="001E7518" w:rsidP="001E7518" w:rsidRDefault="4434F7E4" w14:paraId="7097664A" w14:textId="03F3678F">
      <w:pPr>
        <w:pStyle w:val="TaskDetail"/>
        <w:numPr>
          <w:ilvl w:val="0"/>
          <w:numId w:val="40"/>
        </w:numPr>
      </w:pPr>
      <w:r>
        <w:t>SQL Pool a name</w:t>
      </w:r>
      <w:r w:rsidR="3D9A9F0D">
        <w:t>: &lt;UNIQUESTRING&gt;</w:t>
      </w:r>
      <w:proofErr w:type="spellStart"/>
      <w:r w:rsidR="3D9A9F0D">
        <w:t>sqlpooldev</w:t>
      </w:r>
      <w:proofErr w:type="spellEnd"/>
    </w:p>
    <w:p w:rsidR="00137BC1" w:rsidP="001E7518" w:rsidRDefault="001E7518" w14:paraId="13B50086" w14:textId="7091AAAC">
      <w:pPr>
        <w:pStyle w:val="TaskDetail"/>
        <w:numPr>
          <w:ilvl w:val="0"/>
          <w:numId w:val="40"/>
        </w:numPr>
      </w:pPr>
      <w:r>
        <w:t>Performance Level: DW100c</w:t>
      </w:r>
    </w:p>
    <w:p w:rsidR="00096728" w:rsidP="00647390" w:rsidRDefault="00096728" w14:paraId="7200F582" w14:textId="29D770D1">
      <w:pPr>
        <w:pStyle w:val="TaskDetail"/>
        <w:ind w:left="0"/>
      </w:pPr>
      <w:r>
        <w:rPr>
          <w:noProof/>
        </w:rPr>
        <w:drawing>
          <wp:inline distT="0" distB="0" distL="0" distR="0" wp14:anchorId="490FCDAE" wp14:editId="09173BC9">
            <wp:extent cx="5330604" cy="3048000"/>
            <wp:effectExtent l="19050" t="19050" r="22860" b="19050"/>
            <wp:docPr id="1970" name="Picture 19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336387" cy="3051307"/>
                    </a:xfrm>
                    <a:prstGeom prst="rect">
                      <a:avLst/>
                    </a:prstGeom>
                    <a:ln>
                      <a:solidFill>
                        <a:schemeClr val="accent1"/>
                      </a:solidFill>
                    </a:ln>
                  </pic:spPr>
                </pic:pic>
              </a:graphicData>
            </a:graphic>
          </wp:inline>
        </w:drawing>
      </w:r>
    </w:p>
    <w:p w:rsidR="00096728" w:rsidP="00647390" w:rsidRDefault="00096728" w14:paraId="6A2C8A4F" w14:textId="7B8A6FB0">
      <w:pPr>
        <w:pStyle w:val="TaskDetail"/>
        <w:ind w:left="0"/>
      </w:pPr>
      <w:r>
        <w:t>Click “</w:t>
      </w:r>
      <w:r w:rsidR="001C1D3C">
        <w:t>Review + C</w:t>
      </w:r>
      <w:r>
        <w:t>reate”</w:t>
      </w:r>
      <w:r w:rsidR="00D0143E">
        <w:t>, then “Create”</w:t>
      </w:r>
      <w:r w:rsidR="00386FDB">
        <w:t xml:space="preserve"> -</w:t>
      </w:r>
      <w:r>
        <w:t xml:space="preserve"> this will deploy your SQL pool </w:t>
      </w:r>
      <w:r w:rsidR="00646541">
        <w:t>–</w:t>
      </w:r>
    </w:p>
    <w:p w:rsidR="00137BC1" w:rsidP="00647390" w:rsidRDefault="00646541" w14:paraId="46F567AD" w14:textId="5F105696">
      <w:pPr>
        <w:pStyle w:val="TaskDetail"/>
        <w:ind w:left="0"/>
      </w:pPr>
      <w:r>
        <w:rPr>
          <w:noProof/>
        </w:rPr>
        <w:lastRenderedPageBreak/>
        <w:drawing>
          <wp:inline distT="0" distB="0" distL="0" distR="0" wp14:anchorId="2699136A" wp14:editId="47AE4030">
            <wp:extent cx="4141793" cy="3886200"/>
            <wp:effectExtent l="19050" t="19050" r="11430" b="19050"/>
            <wp:docPr id="1972" name="Picture 19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5304" cy="3889495"/>
                    </a:xfrm>
                    <a:prstGeom prst="rect">
                      <a:avLst/>
                    </a:prstGeom>
                    <a:ln>
                      <a:solidFill>
                        <a:schemeClr val="accent1"/>
                      </a:solidFill>
                    </a:ln>
                  </pic:spPr>
                </pic:pic>
              </a:graphicData>
            </a:graphic>
          </wp:inline>
        </w:drawing>
      </w:r>
    </w:p>
    <w:p w:rsidR="00647390" w:rsidP="00647390" w:rsidRDefault="00647390" w14:paraId="49728AE9" w14:textId="52D91268">
      <w:pPr>
        <w:pStyle w:val="TaskDetail"/>
        <w:ind w:left="0"/>
      </w:pPr>
      <w:r>
        <w:tab/>
      </w:r>
    </w:p>
    <w:p w:rsidR="00D57067" w:rsidP="00763C22" w:rsidRDefault="00647390" w14:paraId="0ABEF0CA" w14:textId="6BE4080A">
      <w:pPr>
        <w:pStyle w:val="CompletionMessage"/>
        <w:rPr>
          <w:i w:val="0"/>
        </w:rPr>
      </w:pPr>
      <w:r>
        <w:t>Exercise 2 has been completed</w:t>
      </w:r>
      <w:r w:rsidR="00D57067">
        <w:br w:type="page"/>
      </w:r>
    </w:p>
    <w:p w:rsidR="00F065A6" w:rsidP="00F065A6" w:rsidRDefault="00F065A6" w14:paraId="2C8F101B" w14:textId="1731DBB4">
      <w:pPr>
        <w:pStyle w:val="ExerciseHeading"/>
      </w:pPr>
      <w:bookmarkStart w:name="_Toc682252758" w:id="3"/>
      <w:r>
        <w:lastRenderedPageBreak/>
        <w:t xml:space="preserve">Exercise 3: </w:t>
      </w:r>
      <w:r w:rsidR="0055089C">
        <w:t>Deploy Spark Pool</w:t>
      </w:r>
      <w:bookmarkEnd w:id="3"/>
    </w:p>
    <w:p w:rsidR="00F065A6" w:rsidP="00F065A6" w:rsidRDefault="00F065A6" w14:paraId="0769AFE2" w14:textId="345C2F8C">
      <w:pPr>
        <w:pStyle w:val="ExerciseScenerio"/>
      </w:pPr>
      <w:r w:rsidRPr="00965A46">
        <w:t xml:space="preserve">This exercise shows </w:t>
      </w:r>
      <w:r w:rsidRPr="05B0CF8A" w:rsidR="00CE6ED0">
        <w:rPr>
          <w:rFonts w:ascii="Times New Roman" w:hAnsi="Times New Roman" w:eastAsia="Times New Roman" w:cs="Times New Roman"/>
          <w:color w:val="000000" w:themeColor="text1"/>
        </w:rPr>
        <w:t>how to deploy a Spark Pool into the Synapse Workspace</w:t>
      </w:r>
    </w:p>
    <w:p w:rsidRPr="001C0B12" w:rsidR="00F065A6" w:rsidP="00F065A6" w:rsidRDefault="00F065A6" w14:paraId="7C8D1CEE" w14:textId="77777777">
      <w:pPr>
        <w:pStyle w:val="TaskHeading"/>
      </w:pPr>
      <w:r w:rsidRPr="001C0B12">
        <w:t>Tasks</w:t>
      </w:r>
    </w:p>
    <w:p w:rsidR="00F065A6" w:rsidP="00DC5342" w:rsidRDefault="00F065A6" w14:paraId="4C9BE0A1" w14:textId="77777777">
      <w:pPr>
        <w:pStyle w:val="TaskName"/>
        <w:numPr>
          <w:ilvl w:val="0"/>
          <w:numId w:val="29"/>
        </w:numPr>
      </w:pPr>
      <w:r w:rsidRPr="00966029">
        <w:t>Sign in</w:t>
      </w:r>
      <w:r>
        <w:t xml:space="preserve"> to Azure portal</w:t>
      </w:r>
    </w:p>
    <w:p w:rsidR="00F065A6" w:rsidP="00F065A6" w:rsidRDefault="00F065A6" w14:paraId="1305583B" w14:textId="77777777">
      <w:pPr>
        <w:pStyle w:val="TaskDetail"/>
        <w:ind w:left="1080"/>
      </w:pPr>
      <w:r>
        <w:rPr>
          <w:i/>
          <w:iCs/>
        </w:rPr>
        <w:t xml:space="preserve">Sign in </w:t>
      </w:r>
      <w:r>
        <w:t xml:space="preserve">to Azure portal by clicking </w:t>
      </w:r>
      <w:hyperlink w:history="1" r:id="rId27">
        <w:r w:rsidRPr="0003457B">
          <w:rPr>
            <w:rStyle w:val="Hyperlink"/>
          </w:rPr>
          <w:t>https://portal.azure.com/</w:t>
        </w:r>
      </w:hyperlink>
      <w:r>
        <w:t xml:space="preserve"> with your Azure account. </w:t>
      </w:r>
    </w:p>
    <w:p w:rsidR="00F065A6" w:rsidP="00F065A6" w:rsidRDefault="00F065A6" w14:paraId="4F169DCF" w14:textId="77777777">
      <w:pPr>
        <w:pStyle w:val="TaskDetail"/>
        <w:ind w:left="0"/>
      </w:pPr>
    </w:p>
    <w:p w:rsidR="00F065A6" w:rsidP="00F065A6" w:rsidRDefault="003133C2" w14:paraId="31B0E7E4" w14:textId="205D630F">
      <w:pPr>
        <w:pStyle w:val="TaskName"/>
      </w:pPr>
      <w:r>
        <w:t>Navigate to Workspace</w:t>
      </w:r>
    </w:p>
    <w:p w:rsidR="00F065A6" w:rsidP="00F065A6" w:rsidRDefault="003133C2" w14:paraId="6ABCD990" w14:textId="4E3898F9">
      <w:pPr>
        <w:pStyle w:val="TaskDetail"/>
        <w:ind w:left="1080"/>
      </w:pPr>
      <w:r>
        <w:t>Navigate to your Synapse Workspace you were using in previous exercises.</w:t>
      </w:r>
    </w:p>
    <w:p w:rsidR="00F065A6" w:rsidP="00F065A6" w:rsidRDefault="00F065A6" w14:paraId="358EF364" w14:textId="77777777">
      <w:pPr>
        <w:pStyle w:val="TaskDetail"/>
        <w:ind w:left="1080"/>
      </w:pPr>
    </w:p>
    <w:p w:rsidR="00F065A6" w:rsidP="00F065A6" w:rsidRDefault="003133C2" w14:paraId="481C1620" w14:textId="600662F2">
      <w:pPr>
        <w:pStyle w:val="TaskName"/>
      </w:pPr>
      <w:r>
        <w:t>Add New Spark Pool</w:t>
      </w:r>
    </w:p>
    <w:p w:rsidR="00F065A6" w:rsidP="00F065A6" w:rsidRDefault="003133C2" w14:paraId="78899872" w14:textId="762F3DBA">
      <w:pPr>
        <w:pStyle w:val="TaskDetail"/>
        <w:ind w:left="1080"/>
      </w:pPr>
      <w:r>
        <w:t>In the Manage section,  go to Apache Spark Pool and click “New”</w:t>
      </w:r>
    </w:p>
    <w:p w:rsidR="00F065A6" w:rsidP="00C442E5" w:rsidRDefault="00E67084" w14:paraId="0DEEF275" w14:textId="448DB0D1">
      <w:pPr>
        <w:pStyle w:val="TaskName"/>
        <w:numPr>
          <w:ilvl w:val="0"/>
          <w:numId w:val="0"/>
        </w:numPr>
        <w:ind w:left="1080"/>
      </w:pPr>
      <w:r>
        <w:rPr>
          <w:noProof/>
        </w:rPr>
        <w:drawing>
          <wp:inline distT="0" distB="0" distL="0" distR="0" wp14:anchorId="7EC32214" wp14:editId="1AEF9F30">
            <wp:extent cx="5372100" cy="4003185"/>
            <wp:effectExtent l="19050" t="19050" r="19050" b="16510"/>
            <wp:docPr id="1979" name="Picture 19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374902" cy="4005273"/>
                    </a:xfrm>
                    <a:prstGeom prst="rect">
                      <a:avLst/>
                    </a:prstGeom>
                    <a:ln>
                      <a:solidFill>
                        <a:schemeClr val="accent1"/>
                      </a:solidFill>
                    </a:ln>
                  </pic:spPr>
                </pic:pic>
              </a:graphicData>
            </a:graphic>
          </wp:inline>
        </w:drawing>
      </w:r>
      <w:r w:rsidR="00F065A6">
        <w:t>.</w:t>
      </w:r>
    </w:p>
    <w:p w:rsidR="00763C22" w:rsidP="00763C22" w:rsidRDefault="7A4D39E4" w14:paraId="1AEA74C6" w14:textId="49C44F92">
      <w:pPr>
        <w:pStyle w:val="TaskDetail"/>
        <w:numPr>
          <w:ilvl w:val="1"/>
          <w:numId w:val="40"/>
        </w:numPr>
      </w:pPr>
      <w:r>
        <w:t>Apache Spark pool name: &lt;UNIQUESTRING&gt;</w:t>
      </w:r>
      <w:proofErr w:type="spellStart"/>
      <w:r>
        <w:t>sparkdev</w:t>
      </w:r>
      <w:proofErr w:type="spellEnd"/>
      <w:r w:rsidR="00C66AFE">
        <w:t xml:space="preserve"> (</w:t>
      </w:r>
      <w:r w:rsidRPr="00C66AFE" w:rsidR="00C66AFE">
        <w:t>Name must be between 1 and 15 characters long</w:t>
      </w:r>
      <w:r w:rsidR="00C66AFE">
        <w:t>)</w:t>
      </w:r>
    </w:p>
    <w:p w:rsidR="00763C22" w:rsidP="00763C22" w:rsidRDefault="00763C22" w14:paraId="4200A851" w14:textId="402C012F">
      <w:pPr>
        <w:pStyle w:val="TaskDetail"/>
        <w:numPr>
          <w:ilvl w:val="1"/>
          <w:numId w:val="40"/>
        </w:numPr>
      </w:pPr>
      <w:r>
        <w:t>Node size family: Memory optimized</w:t>
      </w:r>
    </w:p>
    <w:p w:rsidR="00763C22" w:rsidP="00763C22" w:rsidRDefault="00C442E5" w14:paraId="733643EF" w14:textId="3437D062">
      <w:pPr>
        <w:pStyle w:val="TaskDetail"/>
        <w:numPr>
          <w:ilvl w:val="1"/>
          <w:numId w:val="40"/>
        </w:numPr>
      </w:pPr>
      <w:r>
        <w:t>Node size: Small</w:t>
      </w:r>
    </w:p>
    <w:p w:rsidR="00C442E5" w:rsidP="00763C22" w:rsidRDefault="2DCB0FEF" w14:paraId="5C42164B" w14:textId="03F3678F">
      <w:pPr>
        <w:pStyle w:val="TaskDetail"/>
        <w:numPr>
          <w:ilvl w:val="1"/>
          <w:numId w:val="40"/>
        </w:numPr>
      </w:pPr>
      <w:proofErr w:type="spellStart"/>
      <w:r>
        <w:t>Autoscale</w:t>
      </w:r>
      <w:proofErr w:type="spellEnd"/>
      <w:r>
        <w:t>: Enabled</w:t>
      </w:r>
    </w:p>
    <w:p w:rsidR="00C442E5" w:rsidP="00763C22" w:rsidRDefault="00C442E5" w14:paraId="327A9738" w14:textId="531C0BF2">
      <w:pPr>
        <w:pStyle w:val="TaskDetail"/>
        <w:numPr>
          <w:ilvl w:val="1"/>
          <w:numId w:val="40"/>
        </w:numPr>
      </w:pPr>
      <w:r>
        <w:lastRenderedPageBreak/>
        <w:t>Number of Nodes: 3</w:t>
      </w:r>
    </w:p>
    <w:p w:rsidR="000118B0" w:rsidP="00763C22" w:rsidRDefault="000118B0" w14:paraId="3C6557C4" w14:textId="52CA5834">
      <w:pPr>
        <w:pStyle w:val="TaskDetail"/>
        <w:numPr>
          <w:ilvl w:val="1"/>
          <w:numId w:val="40"/>
        </w:numPr>
      </w:pPr>
      <w:r w:rsidRPr="000118B0">
        <w:t>Dynamically allocate executors</w:t>
      </w:r>
      <w:r>
        <w:t>: Disabled</w:t>
      </w:r>
    </w:p>
    <w:p w:rsidR="00C7733A" w:rsidP="00F065A6" w:rsidRDefault="00C7733A" w14:paraId="79AE8188" w14:textId="0BE7D365">
      <w:pPr>
        <w:pStyle w:val="TaskDetail"/>
        <w:ind w:left="1080"/>
      </w:pPr>
      <w:r>
        <w:rPr>
          <w:noProof/>
        </w:rPr>
        <w:drawing>
          <wp:inline distT="0" distB="0" distL="0" distR="0" wp14:anchorId="0CD746AD" wp14:editId="52BB35D8">
            <wp:extent cx="5462905" cy="5017081"/>
            <wp:effectExtent l="19050" t="19050" r="23495" b="12700"/>
            <wp:docPr id="640" name="Picture 6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Graphical user interfac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0125" cy="5023712"/>
                    </a:xfrm>
                    <a:prstGeom prst="rect">
                      <a:avLst/>
                    </a:prstGeom>
                    <a:noFill/>
                    <a:ln>
                      <a:solidFill>
                        <a:schemeClr val="accent1"/>
                      </a:solidFill>
                    </a:ln>
                  </pic:spPr>
                </pic:pic>
              </a:graphicData>
            </a:graphic>
          </wp:inline>
        </w:drawing>
      </w:r>
    </w:p>
    <w:p w:rsidR="00F065A6" w:rsidP="00F065A6" w:rsidRDefault="00A12D49" w14:paraId="5BC2627F" w14:textId="4ECC235B">
      <w:pPr>
        <w:pStyle w:val="TaskDetail"/>
        <w:ind w:left="1080"/>
      </w:pPr>
      <w:r>
        <w:t>Click “</w:t>
      </w:r>
      <w:r w:rsidR="008B47D9">
        <w:t xml:space="preserve">Review + </w:t>
      </w:r>
      <w:r>
        <w:t>Create”</w:t>
      </w:r>
      <w:r w:rsidR="008B47D9">
        <w:t xml:space="preserve"> and then “Create”</w:t>
      </w:r>
      <w:r>
        <w:t xml:space="preserve"> and your Spark Pool will now be </w:t>
      </w:r>
      <w:proofErr w:type="spellStart"/>
      <w:r>
        <w:t>avai</w:t>
      </w:r>
      <w:r w:rsidR="004B459C">
        <w:t>Demo</w:t>
      </w:r>
      <w:r>
        <w:t>le</w:t>
      </w:r>
      <w:proofErr w:type="spellEnd"/>
      <w:r>
        <w:t xml:space="preserve"> for use (note, Spark Pools are serverless, and only start up when work is submitted to them).</w:t>
      </w:r>
    </w:p>
    <w:p w:rsidR="00077B1A" w:rsidP="00F065A6" w:rsidRDefault="00077B1A" w14:paraId="48C7A69B" w14:textId="31FB1074">
      <w:pPr>
        <w:pStyle w:val="TaskDetail"/>
        <w:ind w:left="1080"/>
      </w:pPr>
      <w:r>
        <w:rPr>
          <w:noProof/>
        </w:rPr>
        <w:lastRenderedPageBreak/>
        <w:drawing>
          <wp:inline distT="0" distB="0" distL="0" distR="0" wp14:anchorId="7AC26BA6" wp14:editId="31E6162B">
            <wp:extent cx="5405755" cy="3845791"/>
            <wp:effectExtent l="19050" t="19050" r="23495" b="21590"/>
            <wp:docPr id="642" name="Picture 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5114" cy="3852449"/>
                    </a:xfrm>
                    <a:prstGeom prst="rect">
                      <a:avLst/>
                    </a:prstGeom>
                    <a:noFill/>
                    <a:ln>
                      <a:solidFill>
                        <a:schemeClr val="accent1"/>
                      </a:solidFill>
                    </a:ln>
                  </pic:spPr>
                </pic:pic>
              </a:graphicData>
            </a:graphic>
          </wp:inline>
        </w:drawing>
      </w:r>
    </w:p>
    <w:p w:rsidR="00F065A6" w:rsidP="00F065A6" w:rsidRDefault="00F065A6" w14:paraId="19A2C624" w14:textId="77777777">
      <w:pPr>
        <w:pStyle w:val="TaskDetail"/>
        <w:ind w:left="0"/>
      </w:pPr>
      <w:r>
        <w:tab/>
      </w:r>
      <w:r>
        <w:tab/>
      </w:r>
    </w:p>
    <w:p w:rsidRPr="00B00779" w:rsidR="00F065A6" w:rsidP="00F065A6" w:rsidRDefault="00F065A6" w14:paraId="149810D2" w14:textId="6547A77F">
      <w:pPr>
        <w:pStyle w:val="CompletionMessage"/>
      </w:pPr>
      <w:r>
        <w:t xml:space="preserve">Exercise </w:t>
      </w:r>
      <w:r w:rsidR="00CE6988">
        <w:t>3</w:t>
      </w:r>
      <w:r>
        <w:t xml:space="preserve"> has been completed</w:t>
      </w:r>
    </w:p>
    <w:p w:rsidR="00F065A6" w:rsidRDefault="00F065A6" w14:paraId="4D78C0F3" w14:textId="6926C825">
      <w:pPr>
        <w:rPr>
          <w:rFonts w:ascii="Segoe UI" w:hAnsi="Segoe UI" w:eastAsia="Calibri" w:cs="Segoe UI"/>
          <w:b/>
          <w:bCs/>
          <w:color w:val="000000" w:themeColor="text1"/>
          <w:sz w:val="32"/>
          <w:szCs w:val="32"/>
        </w:rPr>
      </w:pPr>
      <w:r>
        <w:br w:type="page"/>
      </w:r>
    </w:p>
    <w:p w:rsidR="00716790" w:rsidP="00716790" w:rsidRDefault="00782F96" w14:paraId="0014FC68" w14:textId="42368B4E">
      <w:pPr>
        <w:pStyle w:val="ExerciseHeading"/>
      </w:pPr>
      <w:bookmarkStart w:name="_Toc1599700268" w:id="4"/>
      <w:r>
        <w:lastRenderedPageBreak/>
        <w:t>Exercise</w:t>
      </w:r>
      <w:r w:rsidR="005A57FD">
        <w:t xml:space="preserve"> </w:t>
      </w:r>
      <w:r w:rsidR="00716790">
        <w:t>4</w:t>
      </w:r>
      <w:r>
        <w:t xml:space="preserve">: </w:t>
      </w:r>
      <w:r w:rsidR="00716790">
        <w:t>Set up Azure DevOps</w:t>
      </w:r>
      <w:r w:rsidR="005A1508">
        <w:t xml:space="preserve"> Project</w:t>
      </w:r>
      <w:r w:rsidR="00716790">
        <w:t xml:space="preserve"> </w:t>
      </w:r>
      <w:bookmarkEnd w:id="4"/>
    </w:p>
    <w:p w:rsidR="00716790" w:rsidP="00716790" w:rsidRDefault="00716790" w14:paraId="4023BF3A" w14:textId="4CAE9C76">
      <w:pPr>
        <w:pStyle w:val="ExerciseScenerio"/>
      </w:pPr>
      <w:r>
        <w:t xml:space="preserve">This exercise shows how to set up </w:t>
      </w:r>
      <w:r w:rsidR="004A65A1">
        <w:t>an</w:t>
      </w:r>
      <w:r>
        <w:t xml:space="preserve"> Azure DevOps</w:t>
      </w:r>
      <w:r w:rsidR="004A65A1">
        <w:t xml:space="preserve"> project and its components</w:t>
      </w:r>
      <w:r>
        <w:t>.</w:t>
      </w:r>
    </w:p>
    <w:p w:rsidRPr="001C0B12" w:rsidR="00EB1723" w:rsidP="00EB1723" w:rsidRDefault="00EB1723" w14:paraId="57FCC6DD" w14:textId="77777777">
      <w:pPr>
        <w:pStyle w:val="TaskHeading"/>
      </w:pPr>
      <w:r w:rsidRPr="001C0B12">
        <w:t>Tasks</w:t>
      </w:r>
    </w:p>
    <w:p w:rsidR="003E6621" w:rsidP="00EB1723" w:rsidRDefault="00EB1723" w14:paraId="0A83F7CC" w14:textId="3BDB240E">
      <w:pPr>
        <w:pStyle w:val="TaskName"/>
        <w:numPr>
          <w:ilvl w:val="0"/>
          <w:numId w:val="7"/>
        </w:numPr>
      </w:pPr>
      <w:r w:rsidRPr="00966029">
        <w:t>Sign</w:t>
      </w:r>
      <w:r>
        <w:t xml:space="preserve"> </w:t>
      </w:r>
      <w:r w:rsidR="003E6621">
        <w:t>in Azure DevOps</w:t>
      </w:r>
    </w:p>
    <w:p w:rsidR="00B67D6A" w:rsidP="00330DFD" w:rsidRDefault="00925767" w14:paraId="2A62E4F2" w14:textId="77777777">
      <w:pPr>
        <w:pStyle w:val="TaskDetail"/>
        <w:ind w:left="1080"/>
      </w:pPr>
      <w:r>
        <w:t>S</w:t>
      </w:r>
      <w:r>
        <w:rPr>
          <w:i/>
          <w:iCs/>
        </w:rPr>
        <w:t xml:space="preserve">ign in </w:t>
      </w:r>
      <w:r>
        <w:t xml:space="preserve">Azure DevOps by clicking </w:t>
      </w:r>
      <w:hyperlink w:history="1" r:id="rId31">
        <w:r w:rsidRPr="0003457B">
          <w:rPr>
            <w:rStyle w:val="Hyperlink"/>
          </w:rPr>
          <w:t>https://dev.azure.com/</w:t>
        </w:r>
      </w:hyperlink>
      <w:r>
        <w:t xml:space="preserve"> with your Azure DevOps account. </w:t>
      </w:r>
    </w:p>
    <w:p w:rsidR="00782F96" w:rsidP="00330DFD" w:rsidRDefault="00925767" w14:paraId="20D44DD9" w14:textId="7B5FEF0E">
      <w:pPr>
        <w:pStyle w:val="TaskDetail"/>
        <w:ind w:left="1080"/>
      </w:pPr>
      <w:r>
        <w:t>If you do not have one,</w:t>
      </w:r>
      <w:r w:rsidR="008D26E7">
        <w:t xml:space="preserve"> </w:t>
      </w:r>
      <w:r>
        <w:t xml:space="preserve">first </w:t>
      </w:r>
      <w:r w:rsidRPr="00C025F6">
        <w:rPr>
          <w:i/>
          <w:iCs/>
        </w:rPr>
        <w:t>Sign up</w:t>
      </w:r>
      <w:r w:rsidR="006112D9">
        <w:rPr>
          <w:i/>
          <w:iCs/>
        </w:rPr>
        <w:t xml:space="preserve"> </w:t>
      </w:r>
      <w:r w:rsidR="006112D9">
        <w:t xml:space="preserve">by </w:t>
      </w:r>
      <w:r w:rsidR="00C4504B">
        <w:t xml:space="preserve">clicking </w:t>
      </w:r>
      <w:r w:rsidR="00C4504B">
        <w:rPr>
          <w:i/>
          <w:iCs/>
        </w:rPr>
        <w:t xml:space="preserve">Start Free </w:t>
      </w:r>
      <w:r w:rsidR="00C4504B">
        <w:t xml:space="preserve">and </w:t>
      </w:r>
      <w:r w:rsidR="00C0664E">
        <w:t xml:space="preserve">click </w:t>
      </w:r>
      <w:r w:rsidR="00C0664E">
        <w:rPr>
          <w:i/>
          <w:iCs/>
        </w:rPr>
        <w:t xml:space="preserve">Create </w:t>
      </w:r>
      <w:r w:rsidR="00C0664E">
        <w:t>after giving a</w:t>
      </w:r>
      <w:r w:rsidR="00C97C96">
        <w:t xml:space="preserve"> unique</w:t>
      </w:r>
      <w:r w:rsidR="00C0664E">
        <w:t xml:space="preserve"> name for the </w:t>
      </w:r>
      <w:r w:rsidRPr="00C97C96" w:rsidR="00C0664E">
        <w:rPr>
          <w:i/>
          <w:iCs/>
        </w:rPr>
        <w:t>Azure DevOps organization</w:t>
      </w:r>
      <w:r w:rsidR="00C0664E">
        <w:t xml:space="preserve"> and the </w:t>
      </w:r>
      <w:r w:rsidRPr="00C97C96" w:rsidR="00C0664E">
        <w:rPr>
          <w:i/>
          <w:iCs/>
        </w:rPr>
        <w:t>region</w:t>
      </w:r>
      <w:r w:rsidR="008D26E7">
        <w:t>.</w:t>
      </w:r>
      <w:r>
        <w:t xml:space="preserve"> (free for 12 months )</w:t>
      </w:r>
    </w:p>
    <w:p w:rsidR="007B3609" w:rsidP="00330DFD" w:rsidRDefault="00DB50EA" w14:paraId="0FEF8CFD" w14:textId="4CB707B1">
      <w:pPr>
        <w:pStyle w:val="TaskDetail"/>
        <w:ind w:left="1080"/>
      </w:pPr>
      <w:r>
        <w:rPr>
          <w:noProof/>
        </w:rPr>
        <w:drawing>
          <wp:inline distT="0" distB="0" distL="0" distR="0" wp14:anchorId="13C77B19" wp14:editId="50960EDF">
            <wp:extent cx="3617040" cy="1654699"/>
            <wp:effectExtent l="76200" t="19050" r="7874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1201" cy="1670327"/>
                    </a:xfrm>
                    <a:prstGeom prst="rect">
                      <a:avLst/>
                    </a:prstGeom>
                    <a:noFill/>
                    <a:ln>
                      <a:solidFill>
                        <a:schemeClr val="bg1">
                          <a:lumMod val="65000"/>
                        </a:schemeClr>
                      </a:solidFill>
                    </a:ln>
                    <a:effectLst>
                      <a:outerShdw blurRad="50800" dist="50800" dir="5400000" algn="ctr" rotWithShape="0">
                        <a:srgbClr val="000000">
                          <a:alpha val="40000"/>
                        </a:srgbClr>
                      </a:outerShdw>
                    </a:effectLst>
                  </pic:spPr>
                </pic:pic>
              </a:graphicData>
            </a:graphic>
          </wp:inline>
        </w:drawing>
      </w:r>
    </w:p>
    <w:p w:rsidR="00476B0F" w:rsidP="003E6621" w:rsidRDefault="00785B4A" w14:paraId="7D3BA6CF" w14:textId="6E7959B9">
      <w:pPr>
        <w:pStyle w:val="TaskName"/>
      </w:pPr>
      <w:r>
        <w:t>Create a project</w:t>
      </w:r>
    </w:p>
    <w:p w:rsidR="00B67D6A" w:rsidP="00330DFD" w:rsidRDefault="00785B4A" w14:paraId="39DA00DD" w14:textId="77777777">
      <w:pPr>
        <w:pStyle w:val="TaskDetail"/>
        <w:ind w:left="1080"/>
      </w:pPr>
      <w:r>
        <w:t xml:space="preserve">If it will be your first project, you will see that </w:t>
      </w:r>
      <w:r>
        <w:rPr>
          <w:i/>
          <w:iCs/>
        </w:rPr>
        <w:t xml:space="preserve">Create a project to get started </w:t>
      </w:r>
      <w:r>
        <w:t xml:space="preserve">menu will appear by default. </w:t>
      </w:r>
    </w:p>
    <w:p w:rsidR="00785B4A" w:rsidP="00330DFD" w:rsidRDefault="00785B4A" w14:paraId="40740F89" w14:textId="3541AE47">
      <w:pPr>
        <w:pStyle w:val="TaskDetail"/>
        <w:ind w:left="1080"/>
      </w:pPr>
      <w:r>
        <w:t xml:space="preserve">If it is not your first one, click </w:t>
      </w:r>
      <w:r>
        <w:rPr>
          <w:i/>
          <w:iCs/>
        </w:rPr>
        <w:t xml:space="preserve"> New Project </w:t>
      </w:r>
      <w:r>
        <w:t>on the upper right corner of the page.</w:t>
      </w:r>
    </w:p>
    <w:p w:rsidR="00E326EE" w:rsidP="00330DFD" w:rsidRDefault="00FF2227" w14:paraId="33C7AA58" w14:textId="58E3B9BD">
      <w:pPr>
        <w:pStyle w:val="TaskDetail"/>
        <w:ind w:left="1080"/>
      </w:pPr>
      <w:r>
        <w:rPr>
          <w:noProof/>
        </w:rPr>
        <w:drawing>
          <wp:inline distT="0" distB="0" distL="0" distR="0" wp14:anchorId="5F8D237B" wp14:editId="003CBFAB">
            <wp:extent cx="4961693" cy="1665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9912" cy="1668115"/>
                    </a:xfrm>
                    <a:prstGeom prst="rect">
                      <a:avLst/>
                    </a:prstGeom>
                    <a:noFill/>
                    <a:ln>
                      <a:noFill/>
                    </a:ln>
                  </pic:spPr>
                </pic:pic>
              </a:graphicData>
            </a:graphic>
          </wp:inline>
        </w:drawing>
      </w:r>
    </w:p>
    <w:p w:rsidR="0066128C" w:rsidP="00330DFD" w:rsidRDefault="0066128C" w14:paraId="02FBE148" w14:textId="77777777">
      <w:pPr>
        <w:pStyle w:val="TaskDetail"/>
        <w:ind w:left="1080"/>
      </w:pPr>
    </w:p>
    <w:tbl>
      <w:tblPr>
        <w:tblStyle w:val="TableGrid"/>
        <w:tblW w:w="0" w:type="auto"/>
        <w:tblInd w:w="1080" w:type="dxa"/>
        <w:tblBorders>
          <w:insideH w:val="none" w:color="auto" w:sz="0" w:space="0"/>
          <w:insideV w:val="none" w:color="auto" w:sz="0" w:space="0"/>
        </w:tblBorders>
        <w:tblLook w:val="04A0" w:firstRow="1" w:lastRow="0" w:firstColumn="1" w:lastColumn="0" w:noHBand="0" w:noVBand="1"/>
      </w:tblPr>
      <w:tblGrid>
        <w:gridCol w:w="3586"/>
        <w:gridCol w:w="6097"/>
      </w:tblGrid>
      <w:tr w:rsidR="0066128C" w:rsidTr="00CA0D95" w14:paraId="5E1A4978" w14:textId="77777777">
        <w:tc>
          <w:tcPr>
            <w:tcW w:w="5264" w:type="dxa"/>
          </w:tcPr>
          <w:p w:rsidR="00236D70" w:rsidP="00330DFD" w:rsidRDefault="00236D70" w14:paraId="3026AD3F" w14:textId="77777777">
            <w:pPr>
              <w:pStyle w:val="TaskDetail"/>
              <w:ind w:left="0"/>
            </w:pPr>
            <w:r>
              <w:lastRenderedPageBreak/>
              <w:t>Enter/select below values and click ‘Create’</w:t>
            </w:r>
          </w:p>
          <w:p w:rsidR="00236D70" w:rsidP="00330DFD" w:rsidRDefault="00236D70" w14:paraId="2CA87289" w14:textId="77777777">
            <w:pPr>
              <w:pStyle w:val="TaskDetail"/>
              <w:ind w:left="0"/>
            </w:pPr>
          </w:p>
          <w:p w:rsidR="00236D70" w:rsidP="00330DFD" w:rsidRDefault="00236D70" w14:paraId="78E7150B" w14:textId="77777777">
            <w:pPr>
              <w:pStyle w:val="TaskDetail"/>
              <w:ind w:left="0"/>
            </w:pPr>
            <w:r>
              <w:t>Project Name:</w:t>
            </w:r>
          </w:p>
          <w:p w:rsidR="00236D70" w:rsidP="00330DFD" w:rsidRDefault="00236D70" w14:paraId="0FFB141F" w14:textId="77777777">
            <w:pPr>
              <w:pStyle w:val="TaskDetail"/>
              <w:ind w:left="0"/>
              <w:rPr>
                <w:i/>
                <w:iCs/>
              </w:rPr>
            </w:pPr>
            <w:r w:rsidRPr="00236D70">
              <w:rPr>
                <w:i/>
                <w:iCs/>
              </w:rPr>
              <w:t>Synapse Project</w:t>
            </w:r>
          </w:p>
          <w:p w:rsidRPr="00236D70" w:rsidR="00F4737B" w:rsidP="00330DFD" w:rsidRDefault="00F4737B" w14:paraId="31EBF065" w14:textId="77777777">
            <w:pPr>
              <w:pStyle w:val="TaskDetail"/>
              <w:ind w:left="0"/>
              <w:rPr>
                <w:i/>
                <w:iCs/>
              </w:rPr>
            </w:pPr>
          </w:p>
          <w:p w:rsidRPr="00F4737B" w:rsidR="00236D70" w:rsidP="00330DFD" w:rsidRDefault="00D53F13" w14:paraId="5B585A37" w14:textId="14D9E574">
            <w:pPr>
              <w:pStyle w:val="TaskDetail"/>
              <w:ind w:left="0"/>
              <w:rPr>
                <w:i/>
                <w:iCs/>
              </w:rPr>
            </w:pPr>
            <w:r w:rsidRPr="00F4737B">
              <w:rPr>
                <w:i/>
                <w:iCs/>
              </w:rPr>
              <w:t xml:space="preserve">Click on Advanced to </w:t>
            </w:r>
            <w:r w:rsidRPr="00F4737B" w:rsidR="00F4737B">
              <w:rPr>
                <w:i/>
                <w:iCs/>
              </w:rPr>
              <w:t>select the Version control and the Work Item Process</w:t>
            </w:r>
          </w:p>
          <w:p w:rsidR="00F4737B" w:rsidP="00330DFD" w:rsidRDefault="00F4737B" w14:paraId="0732EC19" w14:textId="77777777">
            <w:pPr>
              <w:pStyle w:val="TaskDetail"/>
              <w:ind w:left="0"/>
            </w:pPr>
          </w:p>
          <w:p w:rsidR="00236D70" w:rsidP="00330DFD" w:rsidRDefault="00236D70" w14:paraId="142E39E4" w14:textId="77777777">
            <w:pPr>
              <w:pStyle w:val="TaskDetail"/>
              <w:ind w:left="0"/>
            </w:pPr>
            <w:r>
              <w:t>Version control:</w:t>
            </w:r>
          </w:p>
          <w:p w:rsidR="0066128C" w:rsidP="00330DFD" w:rsidRDefault="00236D70" w14:paraId="24AA9E5F" w14:textId="77777777">
            <w:pPr>
              <w:pStyle w:val="TaskDetail"/>
              <w:ind w:left="0"/>
              <w:rPr>
                <w:i/>
                <w:iCs/>
              </w:rPr>
            </w:pPr>
            <w:r w:rsidRPr="00236D70">
              <w:rPr>
                <w:i/>
                <w:iCs/>
              </w:rPr>
              <w:t xml:space="preserve">git </w:t>
            </w:r>
          </w:p>
          <w:p w:rsidR="00FA5C7C" w:rsidP="00330DFD" w:rsidRDefault="00FA5C7C" w14:paraId="1792CB41" w14:textId="77777777">
            <w:pPr>
              <w:pStyle w:val="TaskDetail"/>
              <w:ind w:left="0"/>
              <w:rPr>
                <w:i/>
                <w:iCs/>
              </w:rPr>
            </w:pPr>
          </w:p>
          <w:p w:rsidR="00FA5C7C" w:rsidP="00330DFD" w:rsidRDefault="00FA5C7C" w14:paraId="20CDCBBC" w14:textId="095B16A0">
            <w:pPr>
              <w:pStyle w:val="TaskDetail"/>
              <w:ind w:left="0"/>
            </w:pPr>
            <w:r>
              <w:t>Work Item Process:</w:t>
            </w:r>
          </w:p>
          <w:p w:rsidRPr="00FA5C7C" w:rsidR="00FA5C7C" w:rsidP="00330DFD" w:rsidRDefault="00FA5C7C" w14:paraId="4F6B6D01" w14:textId="3A9BE2DD">
            <w:pPr>
              <w:pStyle w:val="TaskDetail"/>
              <w:ind w:left="0"/>
            </w:pPr>
            <w:r w:rsidRPr="00FA5C7C">
              <w:rPr>
                <w:i/>
                <w:iCs/>
              </w:rPr>
              <w:t>Agile</w:t>
            </w:r>
          </w:p>
        </w:tc>
        <w:tc>
          <w:tcPr>
            <w:tcW w:w="5264" w:type="dxa"/>
          </w:tcPr>
          <w:p w:rsidR="0066128C" w:rsidP="00330DFD" w:rsidRDefault="0066128C" w14:paraId="6741B06E" w14:textId="3ED7A62D">
            <w:pPr>
              <w:pStyle w:val="TaskDetail"/>
              <w:ind w:left="0"/>
            </w:pPr>
            <w:r>
              <w:rPr>
                <w:noProof/>
              </w:rPr>
              <w:drawing>
                <wp:inline distT="0" distB="0" distL="0" distR="0" wp14:anchorId="720EDE17" wp14:editId="3F6B1F14">
                  <wp:extent cx="3643626" cy="52743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0176" cy="5283847"/>
                          </a:xfrm>
                          <a:prstGeom prst="rect">
                            <a:avLst/>
                          </a:prstGeom>
                          <a:noFill/>
                          <a:ln>
                            <a:noFill/>
                          </a:ln>
                        </pic:spPr>
                      </pic:pic>
                    </a:graphicData>
                  </a:graphic>
                </wp:inline>
              </w:drawing>
            </w:r>
          </w:p>
        </w:tc>
      </w:tr>
    </w:tbl>
    <w:p w:rsidR="0066128C" w:rsidP="00330DFD" w:rsidRDefault="0066128C" w14:paraId="190E2DB1" w14:textId="77777777">
      <w:pPr>
        <w:pStyle w:val="TaskDetail"/>
        <w:ind w:left="1080"/>
      </w:pPr>
    </w:p>
    <w:p w:rsidR="004B5E80" w:rsidP="00D909A9" w:rsidRDefault="00D909A9" w14:paraId="19DE8F9B" w14:textId="3DFF179B">
      <w:pPr>
        <w:pStyle w:val="TaskDetail"/>
        <w:ind w:left="0"/>
        <w:rPr>
          <w:noProof/>
        </w:rPr>
      </w:pPr>
      <w:r>
        <w:rPr>
          <w:noProof/>
        </w:rPr>
        <w:tab/>
      </w:r>
      <w:r>
        <w:rPr>
          <w:noProof/>
        </w:rPr>
        <w:tab/>
      </w:r>
    </w:p>
    <w:p w:rsidRPr="00D909A9" w:rsidR="00594C70" w:rsidP="00D909A9" w:rsidRDefault="00594C70" w14:paraId="6EBFC92A" w14:textId="77777777">
      <w:pPr>
        <w:pStyle w:val="TaskDetail"/>
        <w:ind w:left="0"/>
      </w:pPr>
    </w:p>
    <w:p w:rsidR="00C17B9D" w:rsidRDefault="00C17B9D" w14:paraId="57841096" w14:textId="77777777">
      <w:pPr>
        <w:rPr>
          <w:b/>
          <w:color w:val="000000"/>
        </w:rPr>
      </w:pPr>
      <w:r>
        <w:br w:type="page"/>
      </w:r>
    </w:p>
    <w:p w:rsidR="005F395B" w:rsidP="005F395B" w:rsidRDefault="00B47301" w14:paraId="6AD4FDE3" w14:textId="7BE69236">
      <w:pPr>
        <w:pStyle w:val="TaskName"/>
      </w:pPr>
      <w:r>
        <w:lastRenderedPageBreak/>
        <w:t xml:space="preserve">Import </w:t>
      </w:r>
      <w:r w:rsidR="00594C70">
        <w:t>SQL repository</w:t>
      </w:r>
    </w:p>
    <w:p w:rsidR="00FC4EC8" w:rsidP="00330DFD" w:rsidRDefault="003A11FF" w14:paraId="415CB530" w14:textId="784380BE">
      <w:pPr>
        <w:pStyle w:val="TaskDetail"/>
        <w:ind w:left="1080"/>
      </w:pPr>
      <w:r>
        <w:t>Select ‘Repo</w:t>
      </w:r>
      <w:r w:rsidR="00317983">
        <w:t>s</w:t>
      </w:r>
      <w:r>
        <w:t>’ from the left-hand menu</w:t>
      </w:r>
      <w:r w:rsidR="00317983">
        <w:t xml:space="preserve">, click on </w:t>
      </w:r>
      <w:r w:rsidR="00F87B8F">
        <w:t>repository</w:t>
      </w:r>
      <w:r w:rsidR="00DA3CE7">
        <w:t xml:space="preserve"> dropdown at the top center</w:t>
      </w:r>
      <w:r>
        <w:t xml:space="preserve"> </w:t>
      </w:r>
      <w:r w:rsidR="00CE0CFD">
        <w:t>of the screen</w:t>
      </w:r>
      <w:r>
        <w:t xml:space="preserve"> and click on ‘Import</w:t>
      </w:r>
      <w:r w:rsidR="00DA3CE7">
        <w:t xml:space="preserve"> repository</w:t>
      </w:r>
      <w:r>
        <w:t>’</w:t>
      </w:r>
    </w:p>
    <w:p w:rsidR="0016513A" w:rsidP="00330DFD" w:rsidRDefault="0016513A" w14:paraId="50AEF807" w14:textId="77777777">
      <w:pPr>
        <w:pStyle w:val="TaskDetail"/>
        <w:ind w:left="1080"/>
      </w:pPr>
    </w:p>
    <w:p w:rsidR="00CA0AE4" w:rsidP="00330DFD" w:rsidRDefault="00F20C4D" w14:paraId="5FF84E21" w14:textId="3F686242">
      <w:pPr>
        <w:pStyle w:val="TaskDetail"/>
        <w:ind w:left="1080"/>
      </w:pPr>
      <w:r>
        <w:rPr>
          <w:noProof/>
        </w:rPr>
        <w:drawing>
          <wp:inline distT="0" distB="0" distL="0" distR="0" wp14:anchorId="407BA84B" wp14:editId="40D57ED1">
            <wp:extent cx="5389009" cy="4075060"/>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0237" cy="4091112"/>
                    </a:xfrm>
                    <a:prstGeom prst="rect">
                      <a:avLst/>
                    </a:prstGeom>
                    <a:noFill/>
                    <a:ln>
                      <a:noFill/>
                    </a:ln>
                  </pic:spPr>
                </pic:pic>
              </a:graphicData>
            </a:graphic>
          </wp:inline>
        </w:drawing>
      </w:r>
    </w:p>
    <w:p w:rsidR="00B36C0B" w:rsidP="00330DFD" w:rsidRDefault="00B36C0B" w14:paraId="78E4C8D5" w14:textId="0B8B6E94">
      <w:pPr>
        <w:pStyle w:val="TaskDetail"/>
        <w:ind w:left="1080"/>
      </w:pPr>
    </w:p>
    <w:tbl>
      <w:tblPr>
        <w:tblStyle w:val="TableGrid"/>
        <w:tblW w:w="0" w:type="auto"/>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58"/>
        <w:gridCol w:w="5135"/>
      </w:tblGrid>
      <w:tr w:rsidR="0066128C" w:rsidTr="0066128C" w14:paraId="23C9ACD2" w14:textId="77777777">
        <w:tc>
          <w:tcPr>
            <w:tcW w:w="5264" w:type="dxa"/>
          </w:tcPr>
          <w:p w:rsidR="0066128C" w:rsidP="00DC5BC0" w:rsidRDefault="0066128C" w14:paraId="7BC6FF42" w14:textId="77777777">
            <w:pPr>
              <w:pStyle w:val="TaskName"/>
              <w:numPr>
                <w:ilvl w:val="0"/>
                <w:numId w:val="0"/>
              </w:numPr>
              <w:rPr>
                <w:b w:val="0"/>
                <w:bCs/>
              </w:rPr>
            </w:pPr>
            <w:r>
              <w:rPr>
                <w:b w:val="0"/>
                <w:bCs/>
              </w:rPr>
              <w:lastRenderedPageBreak/>
              <w:t>Enter below values and click ‘Import’</w:t>
            </w:r>
          </w:p>
          <w:p w:rsidR="00A410F9" w:rsidP="0066128C" w:rsidRDefault="00A410F9" w14:paraId="71DB9336" w14:textId="77777777">
            <w:pPr>
              <w:pStyle w:val="TaskName"/>
              <w:numPr>
                <w:ilvl w:val="0"/>
                <w:numId w:val="0"/>
              </w:numPr>
              <w:rPr>
                <w:b w:val="0"/>
                <w:bCs/>
              </w:rPr>
            </w:pPr>
          </w:p>
          <w:p w:rsidR="00A410F9" w:rsidP="0066128C" w:rsidRDefault="0066128C" w14:paraId="54792C67" w14:textId="2DC17613">
            <w:pPr>
              <w:pStyle w:val="TaskName"/>
              <w:numPr>
                <w:ilvl w:val="0"/>
                <w:numId w:val="0"/>
              </w:numPr>
              <w:rPr>
                <w:b w:val="0"/>
                <w:bCs/>
              </w:rPr>
            </w:pPr>
            <w:r>
              <w:rPr>
                <w:b w:val="0"/>
                <w:bCs/>
              </w:rPr>
              <w:t xml:space="preserve">Repository Type: </w:t>
            </w:r>
          </w:p>
          <w:p w:rsidR="0066128C" w:rsidP="0066128C" w:rsidRDefault="0066128C" w14:paraId="2061723E" w14:textId="0441341F">
            <w:pPr>
              <w:pStyle w:val="TaskName"/>
              <w:numPr>
                <w:ilvl w:val="0"/>
                <w:numId w:val="0"/>
              </w:numPr>
              <w:rPr>
                <w:b w:val="0"/>
                <w:bCs/>
                <w:i/>
                <w:iCs/>
              </w:rPr>
            </w:pPr>
            <w:r w:rsidRPr="0066128C">
              <w:rPr>
                <w:b w:val="0"/>
                <w:bCs/>
                <w:i/>
                <w:iCs/>
              </w:rPr>
              <w:t>Git</w:t>
            </w:r>
          </w:p>
          <w:p w:rsidR="00A410F9" w:rsidP="0066128C" w:rsidRDefault="00A410F9" w14:paraId="1FE2FA50" w14:textId="77777777">
            <w:pPr>
              <w:pStyle w:val="TaskName"/>
              <w:numPr>
                <w:ilvl w:val="0"/>
                <w:numId w:val="0"/>
              </w:numPr>
              <w:rPr>
                <w:b w:val="0"/>
                <w:bCs/>
              </w:rPr>
            </w:pPr>
          </w:p>
          <w:p w:rsidR="00A410F9" w:rsidP="0066128C" w:rsidRDefault="00A410F9" w14:paraId="66253928" w14:textId="05476B10">
            <w:pPr>
              <w:pStyle w:val="TaskName"/>
              <w:numPr>
                <w:ilvl w:val="0"/>
                <w:numId w:val="0"/>
              </w:numPr>
              <w:rPr>
                <w:b w:val="0"/>
                <w:bCs/>
              </w:rPr>
            </w:pPr>
            <w:r>
              <w:rPr>
                <w:b w:val="0"/>
                <w:bCs/>
              </w:rPr>
              <w:t>Clone URL:</w:t>
            </w:r>
          </w:p>
          <w:p w:rsidRPr="00A410F9" w:rsidR="00A410F9" w:rsidP="0066128C" w:rsidRDefault="00A410F9" w14:paraId="44E99A1B" w14:textId="5664420E">
            <w:pPr>
              <w:pStyle w:val="TaskName"/>
              <w:numPr>
                <w:ilvl w:val="0"/>
                <w:numId w:val="0"/>
              </w:numPr>
              <w:rPr>
                <w:b w:val="0"/>
                <w:bCs/>
                <w:i/>
                <w:iCs/>
              </w:rPr>
            </w:pPr>
            <w:r w:rsidRPr="00A410F9">
              <w:rPr>
                <w:b w:val="0"/>
                <w:bCs/>
                <w:i/>
                <w:iCs/>
              </w:rPr>
              <w:t>https://dev.azure.com/CSU-UK-Data/PublicRepoProject/_git/SynapseSQLRepo</w:t>
            </w:r>
          </w:p>
          <w:p w:rsidR="00A410F9" w:rsidP="0066128C" w:rsidRDefault="00A410F9" w14:paraId="42FB4C06" w14:textId="77777777">
            <w:pPr>
              <w:pStyle w:val="TaskName"/>
              <w:numPr>
                <w:ilvl w:val="0"/>
                <w:numId w:val="0"/>
              </w:numPr>
              <w:rPr>
                <w:b w:val="0"/>
                <w:bCs/>
              </w:rPr>
            </w:pPr>
          </w:p>
          <w:p w:rsidR="00A410F9" w:rsidP="0066128C" w:rsidRDefault="00A410F9" w14:paraId="3FBD9D9A" w14:textId="61A99D10">
            <w:pPr>
              <w:pStyle w:val="TaskName"/>
              <w:numPr>
                <w:ilvl w:val="0"/>
                <w:numId w:val="0"/>
              </w:numPr>
              <w:rPr>
                <w:b w:val="0"/>
                <w:bCs/>
              </w:rPr>
            </w:pPr>
            <w:r>
              <w:rPr>
                <w:b w:val="0"/>
                <w:bCs/>
              </w:rPr>
              <w:t>Require Authentication:</w:t>
            </w:r>
          </w:p>
          <w:p w:rsidRPr="00A410F9" w:rsidR="00A410F9" w:rsidP="0066128C" w:rsidRDefault="00A410F9" w14:paraId="04950621" w14:textId="2D7D09A3">
            <w:pPr>
              <w:pStyle w:val="TaskName"/>
              <w:numPr>
                <w:ilvl w:val="0"/>
                <w:numId w:val="0"/>
              </w:numPr>
              <w:rPr>
                <w:b w:val="0"/>
                <w:bCs/>
                <w:i/>
                <w:iCs/>
              </w:rPr>
            </w:pPr>
            <w:r w:rsidRPr="00A410F9">
              <w:rPr>
                <w:b w:val="0"/>
                <w:bCs/>
                <w:i/>
                <w:iCs/>
              </w:rPr>
              <w:t>Uncheck</w:t>
            </w:r>
          </w:p>
          <w:p w:rsidR="00A410F9" w:rsidP="0066128C" w:rsidRDefault="00A410F9" w14:paraId="4BBD8013" w14:textId="77777777">
            <w:pPr>
              <w:pStyle w:val="TaskName"/>
              <w:numPr>
                <w:ilvl w:val="0"/>
                <w:numId w:val="0"/>
              </w:numPr>
              <w:rPr>
                <w:b w:val="0"/>
                <w:bCs/>
              </w:rPr>
            </w:pPr>
          </w:p>
          <w:p w:rsidR="00A410F9" w:rsidP="0066128C" w:rsidRDefault="00A410F9" w14:paraId="30E77F8B" w14:textId="3DA05A85">
            <w:pPr>
              <w:pStyle w:val="TaskName"/>
              <w:numPr>
                <w:ilvl w:val="0"/>
                <w:numId w:val="0"/>
              </w:numPr>
              <w:rPr>
                <w:b w:val="0"/>
                <w:bCs/>
              </w:rPr>
            </w:pPr>
            <w:r>
              <w:rPr>
                <w:b w:val="0"/>
                <w:bCs/>
              </w:rPr>
              <w:t>Name:</w:t>
            </w:r>
          </w:p>
          <w:p w:rsidRPr="00A410F9" w:rsidR="00A410F9" w:rsidP="0066128C" w:rsidRDefault="00A410F9" w14:paraId="5D5E2AD4" w14:textId="17B8F5FC">
            <w:pPr>
              <w:pStyle w:val="TaskName"/>
              <w:numPr>
                <w:ilvl w:val="0"/>
                <w:numId w:val="0"/>
              </w:numPr>
              <w:rPr>
                <w:b w:val="0"/>
                <w:bCs/>
                <w:i/>
                <w:iCs/>
              </w:rPr>
            </w:pPr>
            <w:proofErr w:type="spellStart"/>
            <w:r w:rsidRPr="00A410F9">
              <w:rPr>
                <w:b w:val="0"/>
                <w:bCs/>
                <w:i/>
                <w:iCs/>
              </w:rPr>
              <w:t>SynapseSQLRepo</w:t>
            </w:r>
            <w:proofErr w:type="spellEnd"/>
          </w:p>
          <w:p w:rsidRPr="0066128C" w:rsidR="0066128C" w:rsidP="0066128C" w:rsidRDefault="0066128C" w14:paraId="2F8D9C2E" w14:textId="7657C65A">
            <w:pPr>
              <w:pStyle w:val="TaskName"/>
              <w:numPr>
                <w:ilvl w:val="0"/>
                <w:numId w:val="0"/>
              </w:numPr>
              <w:rPr>
                <w:b w:val="0"/>
                <w:bCs/>
              </w:rPr>
            </w:pPr>
          </w:p>
        </w:tc>
        <w:tc>
          <w:tcPr>
            <w:tcW w:w="5264" w:type="dxa"/>
          </w:tcPr>
          <w:p w:rsidR="0066128C" w:rsidP="00DC5BC0" w:rsidRDefault="00A410F9" w14:paraId="66AD5CB0" w14:textId="1F7202A0">
            <w:pPr>
              <w:pStyle w:val="TaskName"/>
              <w:numPr>
                <w:ilvl w:val="0"/>
                <w:numId w:val="0"/>
              </w:numPr>
            </w:pPr>
            <w:r>
              <w:object w:dxaOrig="7245" w:dyaOrig="13980" w14:anchorId="684E78D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46pt;height:477.5pt" o:ole="" type="#_x0000_t75">
                  <v:imagedata o:title="" r:id="rId36"/>
                </v:shape>
                <o:OLEObject Type="Embed" ProgID="Paint.Picture" ShapeID="_x0000_i1025" DrawAspect="Content" ObjectID="_1708513827" r:id="rId37"/>
              </w:object>
            </w:r>
          </w:p>
        </w:tc>
      </w:tr>
    </w:tbl>
    <w:p w:rsidR="00DC5BC0" w:rsidP="00DC5BC0" w:rsidRDefault="00DC5BC0" w14:paraId="7992CAD4" w14:textId="77777777">
      <w:pPr>
        <w:pStyle w:val="TaskName"/>
        <w:numPr>
          <w:ilvl w:val="0"/>
          <w:numId w:val="0"/>
        </w:numPr>
        <w:ind w:left="1080"/>
      </w:pPr>
    </w:p>
    <w:p w:rsidR="00C17B9D" w:rsidRDefault="00C17B9D" w14:paraId="5BF8E1C6" w14:textId="77777777">
      <w:pPr>
        <w:rPr>
          <w:b/>
          <w:color w:val="000000"/>
        </w:rPr>
      </w:pPr>
      <w:r>
        <w:br w:type="page"/>
      </w:r>
    </w:p>
    <w:p w:rsidR="005F32A7" w:rsidP="005F32A7" w:rsidRDefault="005F32A7" w14:paraId="5E2B4D19" w14:textId="007D24C9">
      <w:pPr>
        <w:pStyle w:val="TaskName"/>
      </w:pPr>
      <w:r>
        <w:lastRenderedPageBreak/>
        <w:t>Import Infrastruct</w:t>
      </w:r>
      <w:r w:rsidR="00020C19">
        <w:t>ure</w:t>
      </w:r>
      <w:r>
        <w:t xml:space="preserve"> repository</w:t>
      </w:r>
    </w:p>
    <w:p w:rsidR="005F32A7" w:rsidP="005F32A7" w:rsidRDefault="005F32A7" w14:paraId="3E399478" w14:textId="52931A23">
      <w:pPr>
        <w:pStyle w:val="TaskDetail"/>
        <w:ind w:left="1080"/>
      </w:pPr>
      <w:r>
        <w:t xml:space="preserve">Select ‘Repos’ from the left hand menu, click on </w:t>
      </w:r>
      <w:r w:rsidRPr="00CE0CFD" w:rsidR="00CE0CFD">
        <w:t>repository</w:t>
      </w:r>
      <w:r>
        <w:t xml:space="preserve"> dropdown at the top center </w:t>
      </w:r>
      <w:r w:rsidRPr="00CE0CFD" w:rsidR="00CE0CFD">
        <w:t xml:space="preserve">of the screen </w:t>
      </w:r>
      <w:r>
        <w:t>and click on ‘Import repository’</w:t>
      </w:r>
    </w:p>
    <w:p w:rsidR="0016513A" w:rsidP="005F32A7" w:rsidRDefault="0016513A" w14:paraId="705E99E9" w14:textId="77777777">
      <w:pPr>
        <w:pStyle w:val="TaskDetail"/>
        <w:ind w:left="1080"/>
      </w:pPr>
    </w:p>
    <w:p w:rsidR="005F32A7" w:rsidP="005F32A7" w:rsidRDefault="005F32A7" w14:paraId="2EC40ED8" w14:textId="18E5F5C4">
      <w:pPr>
        <w:pStyle w:val="TaskDetail"/>
        <w:ind w:left="1080"/>
      </w:pPr>
      <w:r>
        <w:rPr>
          <w:noProof/>
        </w:rPr>
        <w:drawing>
          <wp:inline distT="0" distB="0" distL="0" distR="0" wp14:anchorId="18070ACA" wp14:editId="6135A665">
            <wp:extent cx="5389009" cy="4075060"/>
            <wp:effectExtent l="0" t="0" r="2540" b="1905"/>
            <wp:docPr id="660" name="Picture 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0237" cy="4091112"/>
                    </a:xfrm>
                    <a:prstGeom prst="rect">
                      <a:avLst/>
                    </a:prstGeom>
                    <a:noFill/>
                    <a:ln>
                      <a:noFill/>
                    </a:ln>
                  </pic:spPr>
                </pic:pic>
              </a:graphicData>
            </a:graphic>
          </wp:inline>
        </w:drawing>
      </w:r>
    </w:p>
    <w:tbl>
      <w:tblPr>
        <w:tblStyle w:val="TableGrid"/>
        <w:tblW w:w="0" w:type="auto"/>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46"/>
        <w:gridCol w:w="5047"/>
      </w:tblGrid>
      <w:tr w:rsidR="00A410F9" w:rsidTr="002844CE" w14:paraId="50D7FB39" w14:textId="77777777">
        <w:tc>
          <w:tcPr>
            <w:tcW w:w="5264" w:type="dxa"/>
          </w:tcPr>
          <w:p w:rsidR="00A410F9" w:rsidP="002844CE" w:rsidRDefault="00A410F9" w14:paraId="0D691F14" w14:textId="77777777">
            <w:pPr>
              <w:pStyle w:val="TaskName"/>
              <w:numPr>
                <w:ilvl w:val="0"/>
                <w:numId w:val="0"/>
              </w:numPr>
              <w:rPr>
                <w:b w:val="0"/>
                <w:bCs/>
              </w:rPr>
            </w:pPr>
            <w:r>
              <w:rPr>
                <w:b w:val="0"/>
                <w:bCs/>
              </w:rPr>
              <w:lastRenderedPageBreak/>
              <w:t>Enter below values and click ‘Import’</w:t>
            </w:r>
          </w:p>
          <w:p w:rsidR="00A410F9" w:rsidP="002844CE" w:rsidRDefault="00A410F9" w14:paraId="14D9FC30" w14:textId="77777777">
            <w:pPr>
              <w:pStyle w:val="TaskName"/>
              <w:numPr>
                <w:ilvl w:val="0"/>
                <w:numId w:val="0"/>
              </w:numPr>
              <w:rPr>
                <w:b w:val="0"/>
                <w:bCs/>
              </w:rPr>
            </w:pPr>
          </w:p>
          <w:p w:rsidR="00A410F9" w:rsidP="002844CE" w:rsidRDefault="00A410F9" w14:paraId="09AC8094" w14:textId="77777777">
            <w:pPr>
              <w:pStyle w:val="TaskName"/>
              <w:numPr>
                <w:ilvl w:val="0"/>
                <w:numId w:val="0"/>
              </w:numPr>
              <w:rPr>
                <w:b w:val="0"/>
                <w:bCs/>
              </w:rPr>
            </w:pPr>
            <w:r>
              <w:rPr>
                <w:b w:val="0"/>
                <w:bCs/>
              </w:rPr>
              <w:t xml:space="preserve">Repository Type: </w:t>
            </w:r>
          </w:p>
          <w:p w:rsidR="00A410F9" w:rsidP="002844CE" w:rsidRDefault="00A410F9" w14:paraId="39CD57A7" w14:textId="77777777">
            <w:pPr>
              <w:pStyle w:val="TaskName"/>
              <w:numPr>
                <w:ilvl w:val="0"/>
                <w:numId w:val="0"/>
              </w:numPr>
              <w:rPr>
                <w:b w:val="0"/>
                <w:bCs/>
                <w:i/>
                <w:iCs/>
              </w:rPr>
            </w:pPr>
            <w:r w:rsidRPr="0066128C">
              <w:rPr>
                <w:b w:val="0"/>
                <w:bCs/>
                <w:i/>
                <w:iCs/>
              </w:rPr>
              <w:t>Git</w:t>
            </w:r>
          </w:p>
          <w:p w:rsidR="00A410F9" w:rsidP="002844CE" w:rsidRDefault="00A410F9" w14:paraId="15A869C0" w14:textId="77777777">
            <w:pPr>
              <w:pStyle w:val="TaskName"/>
              <w:numPr>
                <w:ilvl w:val="0"/>
                <w:numId w:val="0"/>
              </w:numPr>
              <w:rPr>
                <w:b w:val="0"/>
                <w:bCs/>
              </w:rPr>
            </w:pPr>
          </w:p>
          <w:p w:rsidR="00A410F9" w:rsidP="002844CE" w:rsidRDefault="00A410F9" w14:paraId="78EDBA8C" w14:textId="77777777">
            <w:pPr>
              <w:pStyle w:val="TaskName"/>
              <w:numPr>
                <w:ilvl w:val="0"/>
                <w:numId w:val="0"/>
              </w:numPr>
              <w:rPr>
                <w:b w:val="0"/>
                <w:bCs/>
              </w:rPr>
            </w:pPr>
            <w:r>
              <w:rPr>
                <w:b w:val="0"/>
                <w:bCs/>
              </w:rPr>
              <w:t>Clone URL:</w:t>
            </w:r>
          </w:p>
          <w:p w:rsidRPr="00A410F9" w:rsidR="00A410F9" w:rsidP="002844CE" w:rsidRDefault="00A410F9" w14:paraId="531A77DB" w14:textId="7FF056B6">
            <w:pPr>
              <w:pStyle w:val="TaskName"/>
              <w:numPr>
                <w:ilvl w:val="0"/>
                <w:numId w:val="0"/>
              </w:numPr>
              <w:rPr>
                <w:b w:val="0"/>
                <w:bCs/>
                <w:i/>
                <w:iCs/>
              </w:rPr>
            </w:pPr>
            <w:r w:rsidRPr="00A410F9">
              <w:rPr>
                <w:b w:val="0"/>
                <w:bCs/>
                <w:i/>
                <w:iCs/>
              </w:rPr>
              <w:t>https://dev.azure.com/CSU-UK-Data/PublicRepoProject/_git/Synapse</w:t>
            </w:r>
            <w:r>
              <w:rPr>
                <w:b w:val="0"/>
                <w:bCs/>
                <w:i/>
                <w:iCs/>
              </w:rPr>
              <w:t>Infra</w:t>
            </w:r>
            <w:r w:rsidRPr="00A410F9">
              <w:rPr>
                <w:b w:val="0"/>
                <w:bCs/>
                <w:i/>
                <w:iCs/>
              </w:rPr>
              <w:t>Repo</w:t>
            </w:r>
          </w:p>
          <w:p w:rsidR="00A410F9" w:rsidP="002844CE" w:rsidRDefault="00A410F9" w14:paraId="3974F516" w14:textId="77777777">
            <w:pPr>
              <w:pStyle w:val="TaskName"/>
              <w:numPr>
                <w:ilvl w:val="0"/>
                <w:numId w:val="0"/>
              </w:numPr>
              <w:rPr>
                <w:b w:val="0"/>
                <w:bCs/>
              </w:rPr>
            </w:pPr>
          </w:p>
          <w:p w:rsidR="00A410F9" w:rsidP="002844CE" w:rsidRDefault="00A410F9" w14:paraId="56EB0F61" w14:textId="77777777">
            <w:pPr>
              <w:pStyle w:val="TaskName"/>
              <w:numPr>
                <w:ilvl w:val="0"/>
                <w:numId w:val="0"/>
              </w:numPr>
              <w:rPr>
                <w:b w:val="0"/>
                <w:bCs/>
              </w:rPr>
            </w:pPr>
            <w:r>
              <w:rPr>
                <w:b w:val="0"/>
                <w:bCs/>
              </w:rPr>
              <w:t>Require Authentication:</w:t>
            </w:r>
          </w:p>
          <w:p w:rsidRPr="00A410F9" w:rsidR="00A410F9" w:rsidP="002844CE" w:rsidRDefault="00A410F9" w14:paraId="12B9D388" w14:textId="77777777">
            <w:pPr>
              <w:pStyle w:val="TaskName"/>
              <w:numPr>
                <w:ilvl w:val="0"/>
                <w:numId w:val="0"/>
              </w:numPr>
              <w:rPr>
                <w:b w:val="0"/>
                <w:bCs/>
                <w:i/>
                <w:iCs/>
              </w:rPr>
            </w:pPr>
            <w:r w:rsidRPr="00A410F9">
              <w:rPr>
                <w:b w:val="0"/>
                <w:bCs/>
                <w:i/>
                <w:iCs/>
              </w:rPr>
              <w:t>Uncheck</w:t>
            </w:r>
          </w:p>
          <w:p w:rsidR="00A410F9" w:rsidP="002844CE" w:rsidRDefault="00A410F9" w14:paraId="7DF4D355" w14:textId="77777777">
            <w:pPr>
              <w:pStyle w:val="TaskName"/>
              <w:numPr>
                <w:ilvl w:val="0"/>
                <w:numId w:val="0"/>
              </w:numPr>
              <w:rPr>
                <w:b w:val="0"/>
                <w:bCs/>
              </w:rPr>
            </w:pPr>
          </w:p>
          <w:p w:rsidR="00A410F9" w:rsidP="002844CE" w:rsidRDefault="00A410F9" w14:paraId="345C564C" w14:textId="77777777">
            <w:pPr>
              <w:pStyle w:val="TaskName"/>
              <w:numPr>
                <w:ilvl w:val="0"/>
                <w:numId w:val="0"/>
              </w:numPr>
              <w:rPr>
                <w:b w:val="0"/>
                <w:bCs/>
              </w:rPr>
            </w:pPr>
            <w:r>
              <w:rPr>
                <w:b w:val="0"/>
                <w:bCs/>
              </w:rPr>
              <w:t>Name:</w:t>
            </w:r>
          </w:p>
          <w:p w:rsidRPr="00A410F9" w:rsidR="00A410F9" w:rsidP="002844CE" w:rsidRDefault="00A410F9" w14:paraId="5567632C" w14:textId="6DF11198">
            <w:pPr>
              <w:pStyle w:val="TaskName"/>
              <w:numPr>
                <w:ilvl w:val="0"/>
                <w:numId w:val="0"/>
              </w:numPr>
              <w:rPr>
                <w:b w:val="0"/>
                <w:bCs/>
                <w:i/>
                <w:iCs/>
              </w:rPr>
            </w:pPr>
            <w:proofErr w:type="spellStart"/>
            <w:r w:rsidRPr="00A410F9">
              <w:rPr>
                <w:b w:val="0"/>
                <w:bCs/>
                <w:i/>
                <w:iCs/>
              </w:rPr>
              <w:t>SynapseInfraRepo</w:t>
            </w:r>
            <w:proofErr w:type="spellEnd"/>
          </w:p>
          <w:p w:rsidRPr="0066128C" w:rsidR="00A410F9" w:rsidP="002844CE" w:rsidRDefault="00A410F9" w14:paraId="7A546659" w14:textId="77777777">
            <w:pPr>
              <w:pStyle w:val="TaskName"/>
              <w:numPr>
                <w:ilvl w:val="0"/>
                <w:numId w:val="0"/>
              </w:numPr>
              <w:rPr>
                <w:b w:val="0"/>
                <w:bCs/>
              </w:rPr>
            </w:pPr>
          </w:p>
        </w:tc>
        <w:tc>
          <w:tcPr>
            <w:tcW w:w="5264" w:type="dxa"/>
          </w:tcPr>
          <w:p w:rsidR="00A410F9" w:rsidP="002844CE" w:rsidRDefault="00A410F9" w14:paraId="12E75C98" w14:textId="3F16DC29">
            <w:pPr>
              <w:pStyle w:val="TaskName"/>
              <w:numPr>
                <w:ilvl w:val="0"/>
                <w:numId w:val="0"/>
              </w:numPr>
            </w:pPr>
            <w:r>
              <w:rPr>
                <w:noProof/>
              </w:rPr>
              <w:drawing>
                <wp:inline distT="0" distB="0" distL="0" distR="0" wp14:anchorId="6B08D9F3" wp14:editId="2234AC45">
                  <wp:extent cx="3073232" cy="4619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1973" cy="4632765"/>
                          </a:xfrm>
                          <a:prstGeom prst="rect">
                            <a:avLst/>
                          </a:prstGeom>
                          <a:noFill/>
                          <a:ln>
                            <a:noFill/>
                          </a:ln>
                        </pic:spPr>
                      </pic:pic>
                    </a:graphicData>
                  </a:graphic>
                </wp:inline>
              </w:drawing>
            </w:r>
          </w:p>
        </w:tc>
      </w:tr>
    </w:tbl>
    <w:p w:rsidR="005F32A7" w:rsidP="005F32A7" w:rsidRDefault="005F32A7" w14:paraId="327A471E" w14:textId="77777777">
      <w:pPr>
        <w:pStyle w:val="TaskName"/>
        <w:numPr>
          <w:ilvl w:val="0"/>
          <w:numId w:val="0"/>
        </w:numPr>
        <w:ind w:left="1080"/>
      </w:pPr>
    </w:p>
    <w:p w:rsidR="00C17B9D" w:rsidRDefault="00C17B9D" w14:paraId="1EDA45F1" w14:textId="77777777">
      <w:pPr>
        <w:rPr>
          <w:b/>
          <w:color w:val="000000"/>
        </w:rPr>
      </w:pPr>
      <w:r>
        <w:br w:type="page"/>
      </w:r>
    </w:p>
    <w:p w:rsidR="00CA0AE4" w:rsidP="00CA0AE4" w:rsidRDefault="00DC5BC0" w14:paraId="05BC56A4" w14:textId="75FA4FF4">
      <w:pPr>
        <w:pStyle w:val="TaskName"/>
      </w:pPr>
      <w:r>
        <w:lastRenderedPageBreak/>
        <w:t>Create</w:t>
      </w:r>
      <w:r w:rsidR="004E4EF7">
        <w:t xml:space="preserve"> new</w:t>
      </w:r>
      <w:r w:rsidR="00CA0AE4">
        <w:t xml:space="preserve"> repository for Synapse </w:t>
      </w:r>
      <w:r w:rsidR="00002A0C">
        <w:t>workspace</w:t>
      </w:r>
      <w:r w:rsidR="00CA0AE4">
        <w:t xml:space="preserve"> </w:t>
      </w:r>
    </w:p>
    <w:p w:rsidR="00873461" w:rsidP="00873461" w:rsidRDefault="00873461" w14:paraId="463787E6" w14:textId="636DF9E2">
      <w:pPr>
        <w:pStyle w:val="TaskDetail"/>
        <w:ind w:left="1080"/>
      </w:pPr>
      <w:r>
        <w:t>Select ‘Repos’ from the left hand menu, click on repository dropdown at the top center of the screen and click on ‘New repository’</w:t>
      </w:r>
    </w:p>
    <w:p w:rsidR="0016513A" w:rsidP="00873461" w:rsidRDefault="0016513A" w14:paraId="0D184F09" w14:textId="77777777">
      <w:pPr>
        <w:pStyle w:val="TaskDetail"/>
        <w:ind w:left="1080"/>
      </w:pPr>
    </w:p>
    <w:p w:rsidR="00DC5BC0" w:rsidP="00CA0AE4" w:rsidRDefault="00107FA1" w14:paraId="0427B770" w14:textId="42F48E25">
      <w:pPr>
        <w:pStyle w:val="TaskDetail"/>
        <w:ind w:left="1080"/>
      </w:pPr>
      <w:r>
        <w:rPr>
          <w:noProof/>
        </w:rPr>
        <w:drawing>
          <wp:inline distT="0" distB="0" distL="0" distR="0" wp14:anchorId="71018AAF" wp14:editId="09129C08">
            <wp:extent cx="5655537" cy="2540503"/>
            <wp:effectExtent l="0" t="0" r="254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1549" cy="2543204"/>
                    </a:xfrm>
                    <a:prstGeom prst="rect">
                      <a:avLst/>
                    </a:prstGeom>
                    <a:noFill/>
                    <a:ln>
                      <a:noFill/>
                    </a:ln>
                  </pic:spPr>
                </pic:pic>
              </a:graphicData>
            </a:graphic>
          </wp:inline>
        </w:drawing>
      </w:r>
    </w:p>
    <w:tbl>
      <w:tblPr>
        <w:tblStyle w:val="TableGrid"/>
        <w:tblW w:w="0" w:type="auto"/>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51"/>
        <w:gridCol w:w="5142"/>
      </w:tblGrid>
      <w:tr w:rsidR="00236D70" w:rsidTr="002844CE" w14:paraId="6904DF7C" w14:textId="77777777">
        <w:tc>
          <w:tcPr>
            <w:tcW w:w="5264" w:type="dxa"/>
          </w:tcPr>
          <w:p w:rsidR="00A410F9" w:rsidP="002844CE" w:rsidRDefault="00A410F9" w14:paraId="13BE25A3" w14:textId="36E732FD">
            <w:pPr>
              <w:pStyle w:val="TaskName"/>
              <w:numPr>
                <w:ilvl w:val="0"/>
                <w:numId w:val="0"/>
              </w:numPr>
              <w:rPr>
                <w:b w:val="0"/>
                <w:bCs/>
              </w:rPr>
            </w:pPr>
            <w:r>
              <w:rPr>
                <w:b w:val="0"/>
                <w:bCs/>
              </w:rPr>
              <w:lastRenderedPageBreak/>
              <w:t>Enter below values and click ‘</w:t>
            </w:r>
            <w:r w:rsidR="00236D70">
              <w:rPr>
                <w:b w:val="0"/>
                <w:bCs/>
              </w:rPr>
              <w:t>Create</w:t>
            </w:r>
          </w:p>
          <w:p w:rsidR="00A410F9" w:rsidP="002844CE" w:rsidRDefault="00A410F9" w14:paraId="00B6A759" w14:textId="77777777">
            <w:pPr>
              <w:pStyle w:val="TaskName"/>
              <w:numPr>
                <w:ilvl w:val="0"/>
                <w:numId w:val="0"/>
              </w:numPr>
              <w:rPr>
                <w:b w:val="0"/>
                <w:bCs/>
              </w:rPr>
            </w:pPr>
          </w:p>
          <w:p w:rsidR="00A410F9" w:rsidP="002844CE" w:rsidRDefault="00A410F9" w14:paraId="7A3EBF98" w14:textId="77777777">
            <w:pPr>
              <w:pStyle w:val="TaskName"/>
              <w:numPr>
                <w:ilvl w:val="0"/>
                <w:numId w:val="0"/>
              </w:numPr>
              <w:rPr>
                <w:b w:val="0"/>
                <w:bCs/>
              </w:rPr>
            </w:pPr>
            <w:r>
              <w:rPr>
                <w:b w:val="0"/>
                <w:bCs/>
              </w:rPr>
              <w:t xml:space="preserve">Repository Type: </w:t>
            </w:r>
          </w:p>
          <w:p w:rsidR="00A410F9" w:rsidP="002844CE" w:rsidRDefault="00A410F9" w14:paraId="54492840" w14:textId="77777777">
            <w:pPr>
              <w:pStyle w:val="TaskName"/>
              <w:numPr>
                <w:ilvl w:val="0"/>
                <w:numId w:val="0"/>
              </w:numPr>
              <w:rPr>
                <w:b w:val="0"/>
                <w:bCs/>
                <w:i/>
                <w:iCs/>
              </w:rPr>
            </w:pPr>
            <w:r w:rsidRPr="0066128C">
              <w:rPr>
                <w:b w:val="0"/>
                <w:bCs/>
                <w:i/>
                <w:iCs/>
              </w:rPr>
              <w:t>Git</w:t>
            </w:r>
          </w:p>
          <w:p w:rsidR="00A410F9" w:rsidP="002844CE" w:rsidRDefault="00A410F9" w14:paraId="1599F233" w14:textId="77777777">
            <w:pPr>
              <w:pStyle w:val="TaskName"/>
              <w:numPr>
                <w:ilvl w:val="0"/>
                <w:numId w:val="0"/>
              </w:numPr>
              <w:rPr>
                <w:b w:val="0"/>
                <w:bCs/>
              </w:rPr>
            </w:pPr>
          </w:p>
          <w:p w:rsidR="00A410F9" w:rsidP="002844CE" w:rsidRDefault="00A410F9" w14:paraId="4DED44ED" w14:textId="6C9DBEED">
            <w:pPr>
              <w:pStyle w:val="TaskName"/>
              <w:numPr>
                <w:ilvl w:val="0"/>
                <w:numId w:val="0"/>
              </w:numPr>
              <w:rPr>
                <w:b w:val="0"/>
                <w:bCs/>
              </w:rPr>
            </w:pPr>
            <w:r>
              <w:rPr>
                <w:b w:val="0"/>
                <w:bCs/>
              </w:rPr>
              <w:t>Repository Name:</w:t>
            </w:r>
          </w:p>
          <w:p w:rsidRPr="00A410F9" w:rsidR="00A410F9" w:rsidP="002844CE" w:rsidRDefault="00236D70" w14:paraId="227A0CFE" w14:textId="6A53356D">
            <w:pPr>
              <w:pStyle w:val="TaskName"/>
              <w:numPr>
                <w:ilvl w:val="0"/>
                <w:numId w:val="0"/>
              </w:numPr>
              <w:rPr>
                <w:b w:val="0"/>
                <w:bCs/>
                <w:i/>
                <w:iCs/>
              </w:rPr>
            </w:pPr>
            <w:proofErr w:type="spellStart"/>
            <w:r w:rsidRPr="00236D70">
              <w:rPr>
                <w:b w:val="0"/>
                <w:bCs/>
                <w:i/>
                <w:iCs/>
              </w:rPr>
              <w:t>Syna</w:t>
            </w:r>
            <w:r w:rsidR="008D603F">
              <w:rPr>
                <w:b w:val="0"/>
                <w:bCs/>
                <w:i/>
                <w:iCs/>
              </w:rPr>
              <w:t>p</w:t>
            </w:r>
            <w:r w:rsidRPr="00236D70">
              <w:rPr>
                <w:b w:val="0"/>
                <w:bCs/>
                <w:i/>
                <w:iCs/>
              </w:rPr>
              <w:t>seWSRepo</w:t>
            </w:r>
            <w:proofErr w:type="spellEnd"/>
          </w:p>
          <w:p w:rsidR="00A410F9" w:rsidP="002844CE" w:rsidRDefault="00A410F9" w14:paraId="3F513E65" w14:textId="77777777">
            <w:pPr>
              <w:pStyle w:val="TaskName"/>
              <w:numPr>
                <w:ilvl w:val="0"/>
                <w:numId w:val="0"/>
              </w:numPr>
              <w:rPr>
                <w:b w:val="0"/>
                <w:bCs/>
              </w:rPr>
            </w:pPr>
          </w:p>
          <w:p w:rsidR="00A410F9" w:rsidP="002844CE" w:rsidRDefault="00236D70" w14:paraId="2AD38587" w14:textId="00BCC351">
            <w:pPr>
              <w:pStyle w:val="TaskName"/>
              <w:numPr>
                <w:ilvl w:val="0"/>
                <w:numId w:val="0"/>
              </w:numPr>
              <w:rPr>
                <w:b w:val="0"/>
                <w:bCs/>
              </w:rPr>
            </w:pPr>
            <w:r>
              <w:rPr>
                <w:b w:val="0"/>
                <w:bCs/>
              </w:rPr>
              <w:t>Add a README</w:t>
            </w:r>
            <w:r w:rsidR="00A410F9">
              <w:rPr>
                <w:b w:val="0"/>
                <w:bCs/>
              </w:rPr>
              <w:t>:</w:t>
            </w:r>
          </w:p>
          <w:p w:rsidRPr="00A410F9" w:rsidR="00A410F9" w:rsidP="002844CE" w:rsidRDefault="00236D70" w14:paraId="0FB667E9" w14:textId="5635917A">
            <w:pPr>
              <w:pStyle w:val="TaskName"/>
              <w:numPr>
                <w:ilvl w:val="0"/>
                <w:numId w:val="0"/>
              </w:numPr>
              <w:rPr>
                <w:b w:val="0"/>
                <w:bCs/>
                <w:i/>
                <w:iCs/>
              </w:rPr>
            </w:pPr>
            <w:r>
              <w:rPr>
                <w:b w:val="0"/>
                <w:bCs/>
                <w:i/>
                <w:iCs/>
              </w:rPr>
              <w:t>Checked</w:t>
            </w:r>
          </w:p>
          <w:p w:rsidR="00A410F9" w:rsidP="002844CE" w:rsidRDefault="00A410F9" w14:paraId="63BCFD48" w14:textId="77777777">
            <w:pPr>
              <w:pStyle w:val="TaskName"/>
              <w:numPr>
                <w:ilvl w:val="0"/>
                <w:numId w:val="0"/>
              </w:numPr>
              <w:rPr>
                <w:b w:val="0"/>
                <w:bCs/>
              </w:rPr>
            </w:pPr>
          </w:p>
          <w:p w:rsidR="00A410F9" w:rsidP="002844CE" w:rsidRDefault="00236D70" w14:paraId="644D905D" w14:textId="069F48EA">
            <w:pPr>
              <w:pStyle w:val="TaskName"/>
              <w:numPr>
                <w:ilvl w:val="0"/>
                <w:numId w:val="0"/>
              </w:numPr>
              <w:rPr>
                <w:b w:val="0"/>
                <w:bCs/>
              </w:rPr>
            </w:pPr>
            <w:r>
              <w:rPr>
                <w:b w:val="0"/>
                <w:bCs/>
              </w:rPr>
              <w:t>Add a .</w:t>
            </w:r>
            <w:proofErr w:type="spellStart"/>
            <w:r>
              <w:rPr>
                <w:b w:val="0"/>
                <w:bCs/>
              </w:rPr>
              <w:t>gitignore</w:t>
            </w:r>
            <w:proofErr w:type="spellEnd"/>
            <w:r w:rsidR="00A410F9">
              <w:rPr>
                <w:b w:val="0"/>
                <w:bCs/>
              </w:rPr>
              <w:t>:</w:t>
            </w:r>
          </w:p>
          <w:p w:rsidRPr="00A410F9" w:rsidR="00A410F9" w:rsidP="002844CE" w:rsidRDefault="00236D70" w14:paraId="0EA83E7E" w14:textId="140DD9ED">
            <w:pPr>
              <w:pStyle w:val="TaskName"/>
              <w:numPr>
                <w:ilvl w:val="0"/>
                <w:numId w:val="0"/>
              </w:numPr>
              <w:rPr>
                <w:b w:val="0"/>
                <w:bCs/>
                <w:i/>
                <w:iCs/>
              </w:rPr>
            </w:pPr>
            <w:proofErr w:type="spellStart"/>
            <w:r>
              <w:rPr>
                <w:b w:val="0"/>
                <w:bCs/>
                <w:i/>
                <w:iCs/>
              </w:rPr>
              <w:t>VisualStudio</w:t>
            </w:r>
            <w:proofErr w:type="spellEnd"/>
          </w:p>
          <w:p w:rsidRPr="0066128C" w:rsidR="00A410F9" w:rsidP="002844CE" w:rsidRDefault="00A410F9" w14:paraId="6772212B" w14:textId="77777777">
            <w:pPr>
              <w:pStyle w:val="TaskName"/>
              <w:numPr>
                <w:ilvl w:val="0"/>
                <w:numId w:val="0"/>
              </w:numPr>
              <w:rPr>
                <w:b w:val="0"/>
                <w:bCs/>
              </w:rPr>
            </w:pPr>
          </w:p>
        </w:tc>
        <w:tc>
          <w:tcPr>
            <w:tcW w:w="5264" w:type="dxa"/>
          </w:tcPr>
          <w:p w:rsidR="00A410F9" w:rsidP="002844CE" w:rsidRDefault="00A410F9" w14:paraId="206F4DB5" w14:textId="6AD96B38">
            <w:pPr>
              <w:pStyle w:val="TaskName"/>
              <w:numPr>
                <w:ilvl w:val="0"/>
                <w:numId w:val="0"/>
              </w:numPr>
            </w:pPr>
            <w:r>
              <w:rPr>
                <w:noProof/>
              </w:rPr>
              <w:drawing>
                <wp:inline distT="0" distB="0" distL="0" distR="0" wp14:anchorId="31F33563" wp14:editId="28F8E2D2">
                  <wp:extent cx="2733993" cy="5294764"/>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479" cy="5317009"/>
                          </a:xfrm>
                          <a:prstGeom prst="rect">
                            <a:avLst/>
                          </a:prstGeom>
                          <a:noFill/>
                          <a:ln>
                            <a:noFill/>
                          </a:ln>
                        </pic:spPr>
                      </pic:pic>
                    </a:graphicData>
                  </a:graphic>
                </wp:inline>
              </w:drawing>
            </w:r>
          </w:p>
        </w:tc>
      </w:tr>
    </w:tbl>
    <w:p w:rsidR="002A765C" w:rsidP="002A765C" w:rsidRDefault="002A765C" w14:paraId="11C56AD4" w14:textId="77777777">
      <w:pPr>
        <w:pStyle w:val="TaskName"/>
        <w:numPr>
          <w:ilvl w:val="0"/>
          <w:numId w:val="0"/>
        </w:numPr>
        <w:ind w:left="1080"/>
      </w:pPr>
    </w:p>
    <w:p w:rsidR="002A765C" w:rsidP="002A765C" w:rsidRDefault="006E795A" w14:paraId="5D17686B" w14:textId="7834ED49">
      <w:pPr>
        <w:pStyle w:val="TaskName"/>
      </w:pPr>
      <w:r>
        <w:t>Verify all the repositories</w:t>
      </w:r>
      <w:r w:rsidR="002A765C">
        <w:t xml:space="preserve"> </w:t>
      </w:r>
    </w:p>
    <w:p w:rsidR="002A765C" w:rsidP="002A765C" w:rsidRDefault="002A765C" w14:paraId="660DBC51" w14:textId="789CD060">
      <w:pPr>
        <w:pStyle w:val="TaskDetail"/>
        <w:ind w:left="1080"/>
      </w:pPr>
      <w:r>
        <w:t xml:space="preserve">Select ‘Repos’ from the left hand menu, click on repository dropdown at the top center of the screen and </w:t>
      </w:r>
      <w:r w:rsidR="006A5CC7">
        <w:t xml:space="preserve">verify </w:t>
      </w:r>
      <w:r w:rsidR="002B3BC5">
        <w:t xml:space="preserve">that you have </w:t>
      </w:r>
      <w:r w:rsidR="008F41C8">
        <w:t>all the 4 repositories as shown in image.</w:t>
      </w:r>
    </w:p>
    <w:p w:rsidR="0016513A" w:rsidP="002A765C" w:rsidRDefault="0016513A" w14:paraId="32F2F759" w14:textId="77777777">
      <w:pPr>
        <w:pStyle w:val="TaskDetail"/>
        <w:ind w:left="1080"/>
      </w:pPr>
    </w:p>
    <w:p w:rsidR="00E60120" w:rsidP="0016513A" w:rsidRDefault="002E4F44" w14:paraId="0B87349C" w14:textId="3AF6B7C8">
      <w:pPr>
        <w:pStyle w:val="TaskDetail"/>
        <w:ind w:left="1080"/>
      </w:pPr>
      <w:r>
        <w:rPr>
          <w:noProof/>
        </w:rPr>
        <w:drawing>
          <wp:inline distT="0" distB="0" distL="0" distR="0" wp14:anchorId="1AE97CC5" wp14:editId="109FB67C">
            <wp:extent cx="5433544" cy="1836357"/>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46233" cy="1840645"/>
                    </a:xfrm>
                    <a:prstGeom prst="rect">
                      <a:avLst/>
                    </a:prstGeom>
                    <a:noFill/>
                    <a:ln>
                      <a:noFill/>
                    </a:ln>
                  </pic:spPr>
                </pic:pic>
              </a:graphicData>
            </a:graphic>
          </wp:inline>
        </w:drawing>
      </w:r>
    </w:p>
    <w:p w:rsidR="00E60120" w:rsidP="00C17B9D" w:rsidRDefault="00E60120" w14:paraId="7F945A3C" w14:textId="77777777">
      <w:pPr>
        <w:pStyle w:val="TaskDetail"/>
        <w:ind w:left="0"/>
      </w:pPr>
    </w:p>
    <w:p w:rsidR="00E60120" w:rsidP="00E60120" w:rsidRDefault="00E60120" w14:paraId="47CD44E8" w14:textId="408F39D2">
      <w:pPr>
        <w:pStyle w:val="TaskName"/>
      </w:pPr>
      <w:r>
        <w:t>Create a service connection from Azure DevOps to dev resource group.</w:t>
      </w:r>
    </w:p>
    <w:p w:rsidR="00E60120" w:rsidP="00E60120" w:rsidRDefault="00E60120" w14:paraId="28D94157" w14:textId="27D57E7D">
      <w:pPr>
        <w:pStyle w:val="TaskDetail"/>
        <w:ind w:left="1080"/>
        <w:rPr>
          <w:rFonts w:ascii="Segoe UI" w:hAnsi="Segoe UI" w:cs="Segoe UI"/>
          <w:color w:val="171717"/>
          <w:shd w:val="clear" w:color="auto" w:fill="FFFFFF"/>
        </w:rPr>
      </w:pPr>
      <w:r>
        <w:rPr>
          <w:rFonts w:ascii="Segoe UI" w:hAnsi="Segoe UI" w:cs="Segoe UI"/>
          <w:color w:val="171717"/>
          <w:shd w:val="clear" w:color="auto" w:fill="FFFFFF"/>
        </w:rPr>
        <w:t>Navigate to Project settings from the gear icon on the bottom left of the screen. Select Service connections and click Create Service Connection.</w:t>
      </w:r>
    </w:p>
    <w:p w:rsidR="00E60120" w:rsidP="00E60120" w:rsidRDefault="00E60120" w14:paraId="31AC5DE7" w14:textId="44624479">
      <w:pPr>
        <w:pStyle w:val="TaskDetail"/>
        <w:ind w:left="1080"/>
        <w:rPr>
          <w:rFonts w:ascii="Segoe UI" w:hAnsi="Segoe UI" w:cs="Segoe UI"/>
          <w:color w:val="171717"/>
          <w:shd w:val="clear" w:color="auto" w:fill="FFFFFF"/>
        </w:rPr>
      </w:pPr>
      <w:r>
        <w:rPr>
          <w:rFonts w:ascii="Segoe UI" w:hAnsi="Segoe UI" w:cs="Segoe UI"/>
          <w:color w:val="171717"/>
          <w:shd w:val="clear" w:color="auto" w:fill="FFFFFF"/>
        </w:rPr>
        <w:t xml:space="preserve"> </w:t>
      </w:r>
      <w:r>
        <w:rPr>
          <w:noProof/>
        </w:rPr>
        <w:drawing>
          <wp:inline distT="0" distB="0" distL="0" distR="0" wp14:anchorId="442F046C" wp14:editId="5AC988B0">
            <wp:extent cx="4399721" cy="3440107"/>
            <wp:effectExtent l="0" t="0" r="1270" b="8255"/>
            <wp:docPr id="1500412227" name="Picture 1500412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27" name="Picture 150041222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3448" cy="3443021"/>
                    </a:xfrm>
                    <a:prstGeom prst="rect">
                      <a:avLst/>
                    </a:prstGeom>
                    <a:noFill/>
                    <a:ln>
                      <a:noFill/>
                    </a:ln>
                  </pic:spPr>
                </pic:pic>
              </a:graphicData>
            </a:graphic>
          </wp:inline>
        </w:drawing>
      </w:r>
    </w:p>
    <w:p w:rsidR="0016513A" w:rsidP="00E60120" w:rsidRDefault="0016513A" w14:paraId="566A7A35" w14:textId="77777777">
      <w:pPr>
        <w:pStyle w:val="TaskDetail"/>
        <w:ind w:left="1080"/>
        <w:rPr>
          <w:rFonts w:ascii="Segoe UI" w:hAnsi="Segoe UI" w:cs="Segoe UI"/>
          <w:color w:val="171717"/>
          <w:shd w:val="clear" w:color="auto" w:fill="FFFFFF"/>
        </w:rPr>
      </w:pPr>
    </w:p>
    <w:p w:rsidR="00E60120" w:rsidP="00E60120" w:rsidRDefault="00E60120" w14:paraId="08E99F3E" w14:textId="7B53BC44">
      <w:pPr>
        <w:pStyle w:val="TaskDetail"/>
        <w:ind w:left="1080"/>
        <w:rPr>
          <w:rFonts w:ascii="Segoe UI" w:hAnsi="Segoe UI" w:cs="Segoe UI"/>
          <w:color w:val="171717"/>
          <w:shd w:val="clear" w:color="auto" w:fill="FFFFFF"/>
        </w:rPr>
      </w:pPr>
      <w:r>
        <w:rPr>
          <w:rFonts w:ascii="Segoe UI" w:hAnsi="Segoe UI" w:cs="Segoe UI"/>
          <w:color w:val="171717"/>
          <w:shd w:val="clear" w:color="auto" w:fill="FFFFFF"/>
        </w:rPr>
        <w:t>On new connection screen select ‘Azure Resource Manager’ and then select ‘Service principal (automated)’</w:t>
      </w:r>
    </w:p>
    <w:tbl>
      <w:tblPr>
        <w:tblStyle w:val="TableGrid"/>
        <w:tblW w:w="0" w:type="auto"/>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94"/>
        <w:gridCol w:w="4999"/>
      </w:tblGrid>
      <w:tr w:rsidR="0016513A" w:rsidTr="0016513A" w14:paraId="12CCC5F8" w14:textId="77777777">
        <w:tc>
          <w:tcPr>
            <w:tcW w:w="5264" w:type="dxa"/>
          </w:tcPr>
          <w:p w:rsidR="0016513A" w:rsidP="00E60120" w:rsidRDefault="0016513A" w14:paraId="11D7CF2B" w14:textId="7535DC3C">
            <w:pPr>
              <w:pStyle w:val="TaskDetail"/>
              <w:ind w:left="0"/>
            </w:pPr>
            <w:r>
              <w:rPr>
                <w:noProof/>
              </w:rPr>
              <w:drawing>
                <wp:inline distT="0" distB="0" distL="0" distR="0" wp14:anchorId="2E4ED2C6" wp14:editId="20F8BBD7">
                  <wp:extent cx="2886075" cy="1989794"/>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28" name="Picture 150041222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9208" cy="1991954"/>
                          </a:xfrm>
                          <a:prstGeom prst="rect">
                            <a:avLst/>
                          </a:prstGeom>
                        </pic:spPr>
                      </pic:pic>
                    </a:graphicData>
                  </a:graphic>
                </wp:inline>
              </w:drawing>
            </w:r>
          </w:p>
        </w:tc>
        <w:tc>
          <w:tcPr>
            <w:tcW w:w="5264" w:type="dxa"/>
          </w:tcPr>
          <w:p w:rsidR="0016513A" w:rsidP="00E60120" w:rsidRDefault="0016513A" w14:paraId="1F336C41" w14:textId="1E2D7C8B">
            <w:pPr>
              <w:pStyle w:val="TaskDetail"/>
              <w:ind w:left="0"/>
            </w:pPr>
            <w:r>
              <w:rPr>
                <w:noProof/>
              </w:rPr>
              <w:drawing>
                <wp:inline distT="0" distB="0" distL="0" distR="0" wp14:anchorId="520FAA99" wp14:editId="632A1855">
                  <wp:extent cx="3088754" cy="2014538"/>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29" name="Picture 1500412229"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5130" cy="2018697"/>
                          </a:xfrm>
                          <a:prstGeom prst="rect">
                            <a:avLst/>
                          </a:prstGeom>
                        </pic:spPr>
                      </pic:pic>
                    </a:graphicData>
                  </a:graphic>
                </wp:inline>
              </w:drawing>
            </w:r>
          </w:p>
        </w:tc>
      </w:tr>
    </w:tbl>
    <w:p w:rsidR="0016513A" w:rsidP="00E60120" w:rsidRDefault="0016513A" w14:paraId="4FD2E57D" w14:textId="77777777">
      <w:pPr>
        <w:pStyle w:val="TaskDetail"/>
        <w:ind w:left="1080"/>
      </w:pPr>
    </w:p>
    <w:p w:rsidR="00E60120" w:rsidP="00E60120" w:rsidRDefault="00E60120" w14:paraId="3C9B42B5" w14:textId="6B6EDC83">
      <w:pPr>
        <w:pStyle w:val="TaskDetail"/>
        <w:ind w:left="1080"/>
      </w:pPr>
    </w:p>
    <w:p w:rsidR="00E60120" w:rsidP="00E60120" w:rsidRDefault="00E60120" w14:paraId="2B5AE0CA" w14:textId="08F35D6C">
      <w:pPr>
        <w:pStyle w:val="TaskDetail"/>
        <w:ind w:left="1080"/>
      </w:pPr>
    </w:p>
    <w:p w:rsidR="00236D70" w:rsidP="00E60120" w:rsidRDefault="00236D70" w14:paraId="7F59508C" w14:textId="46966DA8">
      <w:pPr>
        <w:pStyle w:val="TaskDetail"/>
        <w:ind w:left="1080"/>
      </w:pPr>
    </w:p>
    <w:p w:rsidR="00F02E9A" w:rsidP="00E60120" w:rsidRDefault="00F02E9A" w14:paraId="13F99742" w14:textId="77777777">
      <w:pPr>
        <w:pStyle w:val="TaskDetail"/>
        <w:ind w:left="1080"/>
      </w:pPr>
    </w:p>
    <w:tbl>
      <w:tblPr>
        <w:tblStyle w:val="TableGrid"/>
        <w:tblW w:w="0" w:type="auto"/>
        <w:tblInd w:w="1080" w:type="dxa"/>
        <w:tblBorders>
          <w:insideH w:val="none" w:color="auto" w:sz="0" w:space="0"/>
          <w:insideV w:val="none" w:color="auto" w:sz="0" w:space="0"/>
        </w:tblBorders>
        <w:tblLook w:val="04A0" w:firstRow="1" w:lastRow="0" w:firstColumn="1" w:lastColumn="0" w:noHBand="0" w:noVBand="1"/>
      </w:tblPr>
      <w:tblGrid>
        <w:gridCol w:w="3788"/>
        <w:gridCol w:w="5895"/>
      </w:tblGrid>
      <w:tr w:rsidR="00236D70" w:rsidTr="0014539A" w14:paraId="66C95886" w14:textId="77777777">
        <w:tc>
          <w:tcPr>
            <w:tcW w:w="5264" w:type="dxa"/>
          </w:tcPr>
          <w:p w:rsidR="00236D70" w:rsidP="00E60120" w:rsidRDefault="00236D70" w14:paraId="683D89A3" w14:textId="77777777">
            <w:pPr>
              <w:pStyle w:val="TaskDetail"/>
              <w:ind w:left="0"/>
            </w:pPr>
            <w:r>
              <w:t>Enter/select below values and click ‘Save’</w:t>
            </w:r>
          </w:p>
          <w:p w:rsidR="00236D70" w:rsidP="00E60120" w:rsidRDefault="00236D70" w14:paraId="02702F06" w14:textId="77777777">
            <w:pPr>
              <w:pStyle w:val="TaskDetail"/>
              <w:ind w:left="0"/>
            </w:pPr>
          </w:p>
          <w:p w:rsidR="00236D70" w:rsidP="00E60120" w:rsidRDefault="00236D70" w14:paraId="3B115DE6" w14:textId="77777777">
            <w:pPr>
              <w:pStyle w:val="TaskDetail"/>
              <w:ind w:left="0"/>
            </w:pPr>
            <w:r>
              <w:t xml:space="preserve">Scope Level: </w:t>
            </w:r>
            <w:r w:rsidRPr="00236D70">
              <w:rPr>
                <w:i/>
                <w:iCs/>
              </w:rPr>
              <w:t>Subscription</w:t>
            </w:r>
          </w:p>
          <w:p w:rsidR="00236D70" w:rsidP="00E60120" w:rsidRDefault="00236D70" w14:paraId="13F42504" w14:textId="77777777">
            <w:pPr>
              <w:pStyle w:val="TaskDetail"/>
              <w:ind w:left="0"/>
            </w:pPr>
          </w:p>
          <w:p w:rsidR="00236D70" w:rsidP="00E60120" w:rsidRDefault="00236D70" w14:paraId="2EC81812" w14:textId="77777777">
            <w:pPr>
              <w:pStyle w:val="TaskDetail"/>
              <w:ind w:left="0"/>
            </w:pPr>
            <w:r>
              <w:t xml:space="preserve">Subscription: </w:t>
            </w:r>
            <w:r w:rsidRPr="00236D70">
              <w:rPr>
                <w:i/>
                <w:iCs/>
              </w:rPr>
              <w:t>Select your working subscription</w:t>
            </w:r>
          </w:p>
          <w:p w:rsidR="00236D70" w:rsidP="00E60120" w:rsidRDefault="00236D70" w14:paraId="1856D1B4" w14:textId="77777777">
            <w:pPr>
              <w:pStyle w:val="TaskDetail"/>
              <w:ind w:left="0"/>
            </w:pPr>
          </w:p>
          <w:p w:rsidR="00236D70" w:rsidP="00E60120" w:rsidRDefault="00236D70" w14:paraId="54FBAB92" w14:textId="77777777">
            <w:pPr>
              <w:pStyle w:val="TaskDetail"/>
              <w:ind w:left="0"/>
            </w:pPr>
            <w:r>
              <w:t xml:space="preserve">Resource Group: </w:t>
            </w:r>
            <w:proofErr w:type="spellStart"/>
            <w:r w:rsidRPr="00236D70">
              <w:rPr>
                <w:i/>
                <w:iCs/>
              </w:rPr>
              <w:t>rg</w:t>
            </w:r>
            <w:proofErr w:type="spellEnd"/>
            <w:r w:rsidRPr="00236D70">
              <w:rPr>
                <w:i/>
                <w:iCs/>
              </w:rPr>
              <w:t>-synapse-dev</w:t>
            </w:r>
          </w:p>
          <w:p w:rsidR="00236D70" w:rsidP="00E60120" w:rsidRDefault="00236D70" w14:paraId="39298AF5" w14:textId="77777777">
            <w:pPr>
              <w:pStyle w:val="TaskDetail"/>
              <w:ind w:left="0"/>
            </w:pPr>
          </w:p>
          <w:p w:rsidR="00236D70" w:rsidP="00E60120" w:rsidRDefault="00236D70" w14:paraId="11A3A853" w14:textId="77777777">
            <w:pPr>
              <w:pStyle w:val="TaskDetail"/>
              <w:ind w:left="0"/>
            </w:pPr>
            <w:r>
              <w:t xml:space="preserve">Service Connection Name: </w:t>
            </w:r>
            <w:r w:rsidRPr="00236D70">
              <w:rPr>
                <w:i/>
                <w:iCs/>
              </w:rPr>
              <w:t>Conn_rg-synapse-dev</w:t>
            </w:r>
          </w:p>
          <w:p w:rsidR="00236D70" w:rsidP="00E60120" w:rsidRDefault="00236D70" w14:paraId="320E1C06" w14:textId="77777777">
            <w:pPr>
              <w:pStyle w:val="TaskDetail"/>
              <w:ind w:left="0"/>
            </w:pPr>
          </w:p>
          <w:p w:rsidRPr="00236D70" w:rsidR="00236D70" w:rsidP="00E60120" w:rsidRDefault="00236D70" w14:paraId="10A13663" w14:textId="45DEA67C">
            <w:pPr>
              <w:pStyle w:val="TaskDetail"/>
              <w:ind w:left="0"/>
            </w:pPr>
            <w:r>
              <w:t xml:space="preserve">Grant access permission to all pipelines: </w:t>
            </w:r>
            <w:r w:rsidRPr="00236D70">
              <w:rPr>
                <w:i/>
                <w:iCs/>
              </w:rPr>
              <w:t>checked</w:t>
            </w:r>
          </w:p>
        </w:tc>
        <w:tc>
          <w:tcPr>
            <w:tcW w:w="5264" w:type="dxa"/>
          </w:tcPr>
          <w:p w:rsidR="00236D70" w:rsidP="00E60120" w:rsidRDefault="00236D70" w14:paraId="13B02007" w14:textId="28C162FE">
            <w:pPr>
              <w:pStyle w:val="TaskDetail"/>
              <w:ind w:left="0"/>
            </w:pPr>
            <w:r>
              <w:rPr>
                <w:noProof/>
              </w:rPr>
              <w:drawing>
                <wp:inline distT="0" distB="0" distL="0" distR="0" wp14:anchorId="1DFF6971" wp14:editId="712BDB10">
                  <wp:extent cx="3514725" cy="492964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9715" cy="4936646"/>
                          </a:xfrm>
                          <a:prstGeom prst="rect">
                            <a:avLst/>
                          </a:prstGeom>
                          <a:noFill/>
                          <a:ln>
                            <a:noFill/>
                          </a:ln>
                        </pic:spPr>
                      </pic:pic>
                    </a:graphicData>
                  </a:graphic>
                </wp:inline>
              </w:drawing>
            </w:r>
          </w:p>
        </w:tc>
      </w:tr>
    </w:tbl>
    <w:p w:rsidR="00236D70" w:rsidP="00E60120" w:rsidRDefault="00236D70" w14:paraId="6406A8A0" w14:textId="77777777">
      <w:pPr>
        <w:pStyle w:val="TaskDetail"/>
        <w:ind w:left="1080"/>
      </w:pPr>
    </w:p>
    <w:p w:rsidR="00E60120" w:rsidP="00E60120" w:rsidRDefault="00E60120" w14:paraId="586E605A" w14:textId="7E8B5602">
      <w:pPr>
        <w:pStyle w:val="TaskDetail"/>
        <w:ind w:left="1080"/>
      </w:pPr>
    </w:p>
    <w:p w:rsidR="00D419A2" w:rsidP="00E60120" w:rsidRDefault="00D419A2" w14:paraId="6BD0F1D6" w14:textId="77777777">
      <w:pPr>
        <w:pStyle w:val="TaskDetail"/>
        <w:ind w:left="1080"/>
      </w:pPr>
    </w:p>
    <w:p w:rsidR="00236D70" w:rsidRDefault="00236D70" w14:paraId="5EB5F8C4" w14:textId="77777777">
      <w:pPr>
        <w:rPr>
          <w:b/>
          <w:color w:val="000000"/>
        </w:rPr>
      </w:pPr>
      <w:r>
        <w:br w:type="page"/>
      </w:r>
    </w:p>
    <w:p w:rsidR="00E60120" w:rsidP="00E60120" w:rsidRDefault="00E60120" w14:paraId="1D7334AA" w14:textId="19BC0FC7">
      <w:pPr>
        <w:pStyle w:val="TaskName"/>
      </w:pPr>
      <w:r>
        <w:lastRenderedPageBreak/>
        <w:t>Add permissions for Service Connection</w:t>
      </w:r>
    </w:p>
    <w:p w:rsidRPr="00EC06E5" w:rsidR="00E60120" w:rsidP="00E60120" w:rsidRDefault="0096324A" w14:paraId="67B81AAC" w14:textId="2DD7740D">
      <w:pPr>
        <w:pStyle w:val="TaskName"/>
        <w:numPr>
          <w:ilvl w:val="0"/>
          <w:numId w:val="0"/>
        </w:numPr>
        <w:ind w:left="1080"/>
        <w:rPr>
          <w:b w:val="0"/>
          <w:bCs/>
        </w:rPr>
      </w:pPr>
      <w:r>
        <w:rPr>
          <w:b w:val="0"/>
          <w:bCs/>
        </w:rPr>
        <w:t>Navigate to newly created service connection ‘</w:t>
      </w:r>
      <w:r>
        <w:t>Conn_rg-synapse-dev</w:t>
      </w:r>
      <w:r>
        <w:rPr>
          <w:b w:val="0"/>
          <w:bCs/>
        </w:rPr>
        <w:t>’.</w:t>
      </w:r>
      <w:r w:rsidR="00BB627A">
        <w:rPr>
          <w:b w:val="0"/>
          <w:bCs/>
        </w:rPr>
        <w:t xml:space="preserve"> Click on it.</w:t>
      </w:r>
    </w:p>
    <w:p w:rsidR="00E60120" w:rsidP="00E60120" w:rsidRDefault="0096324A" w14:paraId="1CE42C2D" w14:textId="7DC44451">
      <w:pPr>
        <w:pStyle w:val="TaskDetail"/>
        <w:ind w:left="1080"/>
      </w:pPr>
      <w:r>
        <w:rPr>
          <w:noProof/>
        </w:rPr>
        <w:drawing>
          <wp:inline distT="0" distB="0" distL="0" distR="0" wp14:anchorId="0451F14F" wp14:editId="5D4053B5">
            <wp:extent cx="3294057" cy="4510088"/>
            <wp:effectExtent l="0" t="0" r="1905" b="5080"/>
            <wp:docPr id="1500412239" name="Picture 150041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1803" cy="4520693"/>
                    </a:xfrm>
                    <a:prstGeom prst="rect">
                      <a:avLst/>
                    </a:prstGeom>
                    <a:noFill/>
                    <a:ln>
                      <a:noFill/>
                    </a:ln>
                  </pic:spPr>
                </pic:pic>
              </a:graphicData>
            </a:graphic>
          </wp:inline>
        </w:drawing>
      </w:r>
    </w:p>
    <w:p w:rsidR="00E60120" w:rsidP="00E60120" w:rsidRDefault="00BB627A" w14:paraId="787F7F34" w14:textId="496999B1">
      <w:pPr>
        <w:pStyle w:val="TaskDetail"/>
        <w:ind w:left="1080"/>
      </w:pPr>
      <w:r>
        <w:t>Click on the link ‘Manage Service Principal’</w:t>
      </w:r>
    </w:p>
    <w:p w:rsidR="00E60120" w:rsidP="00E60120" w:rsidRDefault="00BB627A" w14:paraId="4E3FEB52" w14:textId="7339EC72">
      <w:pPr>
        <w:pStyle w:val="TaskDetail"/>
        <w:ind w:left="1080"/>
      </w:pPr>
      <w:r>
        <w:rPr>
          <w:noProof/>
        </w:rPr>
        <w:drawing>
          <wp:inline distT="0" distB="0" distL="0" distR="0" wp14:anchorId="370DA5AE" wp14:editId="02966AEA">
            <wp:extent cx="3194312" cy="2886075"/>
            <wp:effectExtent l="0" t="0" r="6350" b="0"/>
            <wp:docPr id="1500412242" name="Picture 150041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5460" cy="2887112"/>
                    </a:xfrm>
                    <a:prstGeom prst="rect">
                      <a:avLst/>
                    </a:prstGeom>
                    <a:noFill/>
                    <a:ln>
                      <a:noFill/>
                    </a:ln>
                  </pic:spPr>
                </pic:pic>
              </a:graphicData>
            </a:graphic>
          </wp:inline>
        </w:drawing>
      </w:r>
    </w:p>
    <w:p w:rsidRPr="00B93C03" w:rsidR="00BB627A" w:rsidP="00E60120" w:rsidRDefault="00BB627A" w14:paraId="1030C6C1" w14:textId="3BE9CFFF">
      <w:pPr>
        <w:pStyle w:val="TaskDetail"/>
        <w:ind w:left="1080"/>
        <w:rPr>
          <w:b/>
          <w:bCs/>
        </w:rPr>
      </w:pPr>
      <w:r>
        <w:lastRenderedPageBreak/>
        <w:t xml:space="preserve">This link will navigate you to the Azure portal, where you have to </w:t>
      </w:r>
      <w:r w:rsidRPr="00B93C03">
        <w:rPr>
          <w:b/>
          <w:bCs/>
        </w:rPr>
        <w:t>copy the ‘Display name’ from Overview tab.</w:t>
      </w:r>
    </w:p>
    <w:p w:rsidR="00E60120" w:rsidP="00E60120" w:rsidRDefault="00E60120" w14:paraId="05338554" w14:textId="77777777">
      <w:pPr>
        <w:pStyle w:val="TaskDetail"/>
        <w:ind w:left="1080"/>
      </w:pPr>
      <w:r>
        <w:rPr>
          <w:noProof/>
        </w:rPr>
        <w:drawing>
          <wp:inline distT="0" distB="0" distL="0" distR="0" wp14:anchorId="15E135AA" wp14:editId="7BD48695">
            <wp:extent cx="4956313" cy="1225670"/>
            <wp:effectExtent l="0" t="0" r="0" b="0"/>
            <wp:docPr id="1500412233" name="Picture 15004122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33" name="Picture 1500412233" descr="Graphical user interfac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6816" cy="1228267"/>
                    </a:xfrm>
                    <a:prstGeom prst="rect">
                      <a:avLst/>
                    </a:prstGeom>
                    <a:noFill/>
                    <a:ln>
                      <a:noFill/>
                    </a:ln>
                  </pic:spPr>
                </pic:pic>
              </a:graphicData>
            </a:graphic>
          </wp:inline>
        </w:drawing>
      </w:r>
    </w:p>
    <w:p w:rsidR="00E60120" w:rsidP="00E60120" w:rsidRDefault="00E60120" w14:paraId="248EA782" w14:textId="13DD4594">
      <w:pPr>
        <w:pStyle w:val="TaskDetail"/>
        <w:ind w:left="1080"/>
      </w:pPr>
    </w:p>
    <w:p w:rsidR="00BB627A" w:rsidP="00E60120" w:rsidRDefault="00BB627A" w14:paraId="2AC2ED5F" w14:textId="5C75251B">
      <w:pPr>
        <w:pStyle w:val="TaskDetail"/>
        <w:ind w:left="1080"/>
      </w:pPr>
      <w:r>
        <w:t>Navigate to your dev resource group ‘</w:t>
      </w:r>
      <w:proofErr w:type="spellStart"/>
      <w:r>
        <w:t>rg</w:t>
      </w:r>
      <w:proofErr w:type="spellEnd"/>
      <w:r>
        <w:t xml:space="preserve">-synapse-dev’ and add Role assignments for </w:t>
      </w:r>
      <w:r w:rsidR="005B5AF7">
        <w:t>‘User Access Administrator’</w:t>
      </w:r>
      <w:r>
        <w:t xml:space="preserve"> role.</w:t>
      </w:r>
    </w:p>
    <w:p w:rsidR="00E60120" w:rsidP="00E60120" w:rsidRDefault="000B55EB" w14:paraId="0FBCDE5A" w14:textId="377AC192">
      <w:pPr>
        <w:pStyle w:val="TaskDetail"/>
        <w:ind w:left="1080"/>
      </w:pPr>
      <w:r>
        <w:rPr>
          <w:noProof/>
        </w:rPr>
        <w:drawing>
          <wp:inline distT="0" distB="0" distL="0" distR="0" wp14:anchorId="27FCF87C" wp14:editId="0493DC65">
            <wp:extent cx="5405755" cy="2493070"/>
            <wp:effectExtent l="0" t="0" r="4445" b="2540"/>
            <wp:docPr id="1500412243" name="Picture 150041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11959" cy="2495931"/>
                    </a:xfrm>
                    <a:prstGeom prst="rect">
                      <a:avLst/>
                    </a:prstGeom>
                    <a:noFill/>
                    <a:ln>
                      <a:noFill/>
                    </a:ln>
                  </pic:spPr>
                </pic:pic>
              </a:graphicData>
            </a:graphic>
          </wp:inline>
        </w:drawing>
      </w:r>
    </w:p>
    <w:p w:rsidR="000B55EB" w:rsidP="00E60120" w:rsidRDefault="000B55EB" w14:paraId="7B60BE53" w14:textId="49727083">
      <w:pPr>
        <w:pStyle w:val="TaskDetail"/>
        <w:ind w:left="1080"/>
      </w:pPr>
    </w:p>
    <w:p w:rsidR="000B55EB" w:rsidP="00E60120" w:rsidRDefault="000B55EB" w14:paraId="46531CE5" w14:textId="23EDDD54">
      <w:pPr>
        <w:pStyle w:val="TaskDetail"/>
        <w:ind w:left="1080"/>
      </w:pPr>
      <w:r>
        <w:t>Select ‘User Access Administrator’ role and click next</w:t>
      </w:r>
    </w:p>
    <w:p w:rsidR="00E60120" w:rsidP="00E60120" w:rsidRDefault="000B55EB" w14:paraId="5BAAD80B" w14:textId="4A7D0D74">
      <w:pPr>
        <w:pStyle w:val="TaskDetail"/>
        <w:ind w:left="1080"/>
        <w:rPr>
          <w:i/>
          <w:iCs/>
        </w:rPr>
      </w:pPr>
      <w:r>
        <w:rPr>
          <w:noProof/>
        </w:rPr>
        <w:drawing>
          <wp:inline distT="0" distB="0" distL="0" distR="0" wp14:anchorId="63EBB800" wp14:editId="5903BBDB">
            <wp:extent cx="4500880" cy="2867186"/>
            <wp:effectExtent l="0" t="0" r="0" b="9525"/>
            <wp:docPr id="1500412244" name="Picture 150041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04059" cy="2869211"/>
                    </a:xfrm>
                    <a:prstGeom prst="rect">
                      <a:avLst/>
                    </a:prstGeom>
                    <a:noFill/>
                    <a:ln>
                      <a:noFill/>
                    </a:ln>
                  </pic:spPr>
                </pic:pic>
              </a:graphicData>
            </a:graphic>
          </wp:inline>
        </w:drawing>
      </w:r>
    </w:p>
    <w:p w:rsidR="000B55EB" w:rsidP="00E60120" w:rsidRDefault="000B55EB" w14:paraId="3A7A0A43" w14:textId="4D48F05D">
      <w:pPr>
        <w:pStyle w:val="TaskDetail"/>
        <w:ind w:left="1080"/>
      </w:pPr>
      <w:r>
        <w:lastRenderedPageBreak/>
        <w:t>On the members tab, Click ‘Add Members’ then search for the application name copied in above ‘Copy Display Name’ step.</w:t>
      </w:r>
    </w:p>
    <w:p w:rsidR="000B55EB" w:rsidP="00E60120" w:rsidRDefault="000B55EB" w14:paraId="027B8CC0" w14:textId="0239EEB0">
      <w:pPr>
        <w:pStyle w:val="TaskDetail"/>
        <w:ind w:left="1080"/>
      </w:pPr>
      <w:r>
        <w:rPr>
          <w:noProof/>
        </w:rPr>
        <w:drawing>
          <wp:inline distT="0" distB="0" distL="0" distR="0" wp14:anchorId="6AE849A4" wp14:editId="3619E36D">
            <wp:extent cx="5796280" cy="2169892"/>
            <wp:effectExtent l="0" t="0" r="0" b="1905"/>
            <wp:docPr id="1500412245" name="Picture 15004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01398" cy="2171808"/>
                    </a:xfrm>
                    <a:prstGeom prst="rect">
                      <a:avLst/>
                    </a:prstGeom>
                    <a:noFill/>
                    <a:ln>
                      <a:noFill/>
                    </a:ln>
                  </pic:spPr>
                </pic:pic>
              </a:graphicData>
            </a:graphic>
          </wp:inline>
        </w:drawing>
      </w:r>
    </w:p>
    <w:p w:rsidR="000B55EB" w:rsidP="00E60120" w:rsidRDefault="000B55EB" w14:paraId="038693AF" w14:textId="2D3BA62B">
      <w:pPr>
        <w:pStyle w:val="TaskDetail"/>
        <w:ind w:left="1080"/>
      </w:pPr>
      <w:r>
        <w:t>Click ‘Review and Assign’ to add the permissions.</w:t>
      </w:r>
    </w:p>
    <w:p w:rsidRPr="000B55EB" w:rsidR="000B55EB" w:rsidP="00E60120" w:rsidRDefault="000B55EB" w14:paraId="646280E2" w14:textId="77777777">
      <w:pPr>
        <w:pStyle w:val="TaskDetail"/>
        <w:ind w:left="1080"/>
      </w:pPr>
    </w:p>
    <w:p w:rsidRPr="00C17B9D" w:rsidR="002A765C" w:rsidP="00C17B9D" w:rsidRDefault="00476B0F" w14:paraId="6477DCD1" w14:textId="4CDB752E">
      <w:pPr>
        <w:pStyle w:val="CompletionMessage"/>
      </w:pPr>
      <w:r>
        <w:t xml:space="preserve">Exercise </w:t>
      </w:r>
      <w:r w:rsidR="00330DFD">
        <w:t>4</w:t>
      </w:r>
      <w:r>
        <w:t xml:space="preserve"> has been completed</w:t>
      </w:r>
      <w:r w:rsidR="002A765C">
        <w:br w:type="page"/>
      </w:r>
    </w:p>
    <w:p w:rsidR="00CD4542" w:rsidP="00CD4542" w:rsidRDefault="00CD4542" w14:paraId="025F7800" w14:textId="60F9A690">
      <w:pPr>
        <w:pStyle w:val="ExerciseHeading"/>
      </w:pPr>
      <w:bookmarkStart w:name="_Toc875831853" w:id="5"/>
      <w:r>
        <w:lastRenderedPageBreak/>
        <w:t xml:space="preserve">Exercise 5: Setup </w:t>
      </w:r>
      <w:r w:rsidR="00E268D7">
        <w:t>repository for Synapse dev</w:t>
      </w:r>
      <w:r>
        <w:t xml:space="preserve"> workspace</w:t>
      </w:r>
      <w:bookmarkEnd w:id="5"/>
    </w:p>
    <w:p w:rsidR="00CD4542" w:rsidP="00CD4542" w:rsidRDefault="00CD4542" w14:paraId="238B4F99" w14:textId="3ED6F525">
      <w:pPr>
        <w:pStyle w:val="ExerciseScenerio"/>
      </w:pPr>
      <w:r w:rsidRPr="00965A46">
        <w:t>This exercise show</w:t>
      </w:r>
      <w:r w:rsidR="00367275">
        <w:t>s how to link your Azure synapse Dev environment with Azure DevOps repository.</w:t>
      </w:r>
    </w:p>
    <w:p w:rsidRPr="001C0B12" w:rsidR="00CD4542" w:rsidP="00CD4542" w:rsidRDefault="00CD4542" w14:paraId="7812B8A6" w14:textId="77777777">
      <w:pPr>
        <w:pStyle w:val="TaskHeading"/>
      </w:pPr>
      <w:r w:rsidRPr="001C0B12">
        <w:t>Tasks</w:t>
      </w:r>
    </w:p>
    <w:p w:rsidR="00CD4542" w:rsidP="00CD4542" w:rsidRDefault="00CD4542" w14:paraId="0142B870" w14:textId="77777777">
      <w:pPr>
        <w:pStyle w:val="TaskName"/>
        <w:numPr>
          <w:ilvl w:val="0"/>
          <w:numId w:val="33"/>
        </w:numPr>
      </w:pPr>
      <w:r w:rsidRPr="00966029">
        <w:t>Sign in</w:t>
      </w:r>
      <w:r>
        <w:t xml:space="preserve"> to Azure portal</w:t>
      </w:r>
    </w:p>
    <w:p w:rsidR="00CD4542" w:rsidP="00CD4542" w:rsidRDefault="00CD4542" w14:paraId="77AA452D" w14:textId="77777777">
      <w:pPr>
        <w:pStyle w:val="TaskDetail"/>
        <w:ind w:left="1080"/>
      </w:pPr>
      <w:r>
        <w:rPr>
          <w:i/>
          <w:iCs/>
        </w:rPr>
        <w:t xml:space="preserve">Sign in </w:t>
      </w:r>
      <w:r>
        <w:t xml:space="preserve">to Azure portal by clicking </w:t>
      </w:r>
      <w:hyperlink w:history="1" r:id="rId52">
        <w:r w:rsidRPr="0003457B">
          <w:rPr>
            <w:rStyle w:val="Hyperlink"/>
          </w:rPr>
          <w:t>https://portal.azure.com/</w:t>
        </w:r>
      </w:hyperlink>
      <w:r>
        <w:t xml:space="preserve"> with your Azure account. </w:t>
      </w:r>
    </w:p>
    <w:p w:rsidR="00CD4542" w:rsidP="00CD4542" w:rsidRDefault="00CD4542" w14:paraId="5A2CBACB" w14:textId="77777777">
      <w:pPr>
        <w:pStyle w:val="TaskDetail"/>
        <w:ind w:left="0"/>
      </w:pPr>
    </w:p>
    <w:p w:rsidR="00CD4542" w:rsidP="00CD4542" w:rsidRDefault="00367275" w14:paraId="0106F543" w14:textId="2E5618D0">
      <w:pPr>
        <w:pStyle w:val="TaskName"/>
      </w:pPr>
      <w:r>
        <w:t xml:space="preserve">Select Azure Synapse instance created in </w:t>
      </w:r>
      <w:r w:rsidRPr="00367275">
        <w:rPr>
          <w:i/>
          <w:iCs/>
        </w:rPr>
        <w:t>Exercise 1</w:t>
      </w:r>
      <w:r w:rsidR="00CD4542">
        <w:t>.</w:t>
      </w:r>
    </w:p>
    <w:p w:rsidR="00CD4542" w:rsidP="00CD4542" w:rsidRDefault="00367275" w14:paraId="02FBB3F4" w14:textId="07CAE55C">
      <w:pPr>
        <w:pStyle w:val="TaskDetail"/>
        <w:ind w:left="1080"/>
      </w:pPr>
      <w:r>
        <w:t>Search for ‘Azure Synapse’ in the top search box and select ‘Azure synapse Analytics’ under services.</w:t>
      </w:r>
    </w:p>
    <w:p w:rsidR="00CD4542" w:rsidP="00CD4542" w:rsidRDefault="00367275" w14:paraId="0D335C5B" w14:textId="27F1A71F">
      <w:pPr>
        <w:pStyle w:val="TaskDetail"/>
        <w:ind w:left="1080"/>
      </w:pPr>
      <w:r>
        <w:rPr>
          <w:noProof/>
        </w:rPr>
        <w:drawing>
          <wp:inline distT="0" distB="0" distL="0" distR="0" wp14:anchorId="7CAE4FEA" wp14:editId="678761A8">
            <wp:extent cx="5723945" cy="1737461"/>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286" cy="1748189"/>
                    </a:xfrm>
                    <a:prstGeom prst="rect">
                      <a:avLst/>
                    </a:prstGeom>
                    <a:noFill/>
                    <a:ln>
                      <a:noFill/>
                    </a:ln>
                  </pic:spPr>
                </pic:pic>
              </a:graphicData>
            </a:graphic>
          </wp:inline>
        </w:drawing>
      </w:r>
    </w:p>
    <w:p w:rsidR="00CD4542" w:rsidP="00CD4542" w:rsidRDefault="00367275" w14:paraId="066ABD54" w14:textId="1818F6DA">
      <w:pPr>
        <w:pStyle w:val="TaskDetail"/>
        <w:ind w:left="1080"/>
        <w:rPr>
          <w:i/>
        </w:rPr>
      </w:pPr>
      <w:r>
        <w:t xml:space="preserve">Select the Synapse workspace </w:t>
      </w:r>
      <w:r w:rsidR="003D16E8">
        <w:t>(</w:t>
      </w:r>
      <w:r w:rsidRPr="003D16E8" w:rsidR="003D16E8">
        <w:t>synapse-&lt;UNIQUESTRING&gt;-dev</w:t>
      </w:r>
      <w:r w:rsidR="003D16E8">
        <w:t>)</w:t>
      </w:r>
      <w:r>
        <w:t xml:space="preserve"> created in </w:t>
      </w:r>
      <w:r w:rsidRPr="00367275">
        <w:rPr>
          <w:i/>
          <w:iCs/>
        </w:rPr>
        <w:t>Exercise 1</w:t>
      </w:r>
    </w:p>
    <w:p w:rsidR="00367275" w:rsidP="00CD4542" w:rsidRDefault="00367275" w14:paraId="10714D73" w14:textId="450133D0">
      <w:pPr>
        <w:pStyle w:val="TaskDetail"/>
        <w:ind w:left="1080"/>
      </w:pPr>
      <w:r>
        <w:t>From the overview tab open synapse studio</w:t>
      </w:r>
    </w:p>
    <w:p w:rsidR="008A6A2B" w:rsidP="00CD4542" w:rsidRDefault="008A6A2B" w14:paraId="5A2D850F" w14:textId="70A535CF">
      <w:pPr>
        <w:pStyle w:val="TaskDetail"/>
        <w:ind w:left="1080"/>
      </w:pPr>
      <w:r>
        <w:rPr>
          <w:noProof/>
        </w:rPr>
        <w:lastRenderedPageBreak/>
        <w:drawing>
          <wp:inline distT="0" distB="0" distL="0" distR="0" wp14:anchorId="064D55B0" wp14:editId="05C4F986">
            <wp:extent cx="4323580" cy="4292213"/>
            <wp:effectExtent l="0" t="0" r="127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8752" cy="4297347"/>
                    </a:xfrm>
                    <a:prstGeom prst="rect">
                      <a:avLst/>
                    </a:prstGeom>
                    <a:noFill/>
                    <a:ln>
                      <a:noFill/>
                    </a:ln>
                  </pic:spPr>
                </pic:pic>
              </a:graphicData>
            </a:graphic>
          </wp:inline>
        </w:drawing>
      </w:r>
    </w:p>
    <w:p w:rsidR="008A6A2B" w:rsidP="00CD4542" w:rsidRDefault="008A6A2B" w14:paraId="0D0E45E1" w14:textId="6F5310DC">
      <w:pPr>
        <w:pStyle w:val="TaskDetail"/>
        <w:ind w:left="1080"/>
      </w:pPr>
      <w:r>
        <w:t>On Synapse Analytics workspace home screen, select manage from left hand navigation. Select Git configuration and click on Configure button.</w:t>
      </w:r>
    </w:p>
    <w:p w:rsidR="008A6A2B" w:rsidP="00CD4542" w:rsidRDefault="008A6A2B" w14:paraId="2E539D42" w14:textId="1C98DB00">
      <w:pPr>
        <w:pStyle w:val="TaskDetail"/>
        <w:ind w:left="1080"/>
      </w:pPr>
      <w:r>
        <w:rPr>
          <w:noProof/>
        </w:rPr>
        <w:drawing>
          <wp:inline distT="0" distB="0" distL="0" distR="0" wp14:anchorId="5EF9410B" wp14:editId="674D53E8">
            <wp:extent cx="6051854" cy="3504795"/>
            <wp:effectExtent l="0" t="0" r="6350"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5796" cy="3507078"/>
                    </a:xfrm>
                    <a:prstGeom prst="rect">
                      <a:avLst/>
                    </a:prstGeom>
                    <a:noFill/>
                    <a:ln>
                      <a:noFill/>
                    </a:ln>
                  </pic:spPr>
                </pic:pic>
              </a:graphicData>
            </a:graphic>
          </wp:inline>
        </w:drawing>
      </w:r>
    </w:p>
    <w:p w:rsidR="008A6A2B" w:rsidP="00CD4542" w:rsidRDefault="008A6A2B" w14:paraId="2F16622C" w14:textId="76438775">
      <w:pPr>
        <w:pStyle w:val="TaskDetail"/>
        <w:ind w:left="1080"/>
      </w:pPr>
    </w:p>
    <w:p w:rsidR="008A6A2B" w:rsidP="00CD4542" w:rsidRDefault="008A6A2B" w14:paraId="17B0853F" w14:textId="5A226E18">
      <w:pPr>
        <w:pStyle w:val="TaskDetail"/>
        <w:ind w:left="1080"/>
      </w:pPr>
      <w:r>
        <w:t>Select Azure DevOps git as the repository type</w:t>
      </w:r>
      <w:r w:rsidR="00685BE8">
        <w:t xml:space="preserve"> and select your AAD connected to your Azure DevOps account.</w:t>
      </w:r>
    </w:p>
    <w:p w:rsidR="008A6A2B" w:rsidP="00CD4542" w:rsidRDefault="00685BE8" w14:paraId="488F3CD0" w14:textId="4C1D8D83">
      <w:pPr>
        <w:pStyle w:val="TaskDetail"/>
        <w:ind w:left="1080"/>
      </w:pPr>
      <w:r>
        <w:rPr>
          <w:noProof/>
        </w:rPr>
        <w:drawing>
          <wp:inline distT="0" distB="0" distL="0" distR="0" wp14:anchorId="394D7E64" wp14:editId="13C2A342">
            <wp:extent cx="4045538" cy="5973417"/>
            <wp:effectExtent l="19050" t="19050" r="12700" b="2794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53710" cy="5985484"/>
                    </a:xfrm>
                    <a:prstGeom prst="rect">
                      <a:avLst/>
                    </a:prstGeom>
                    <a:noFill/>
                    <a:ln>
                      <a:solidFill>
                        <a:schemeClr val="tx1"/>
                      </a:solidFill>
                    </a:ln>
                  </pic:spPr>
                </pic:pic>
              </a:graphicData>
            </a:graphic>
          </wp:inline>
        </w:drawing>
      </w:r>
    </w:p>
    <w:p w:rsidR="008A6A2B" w:rsidP="00CD4542" w:rsidRDefault="00553D13" w14:paraId="6B8FCEEE" w14:textId="4E0CE259">
      <w:pPr>
        <w:pStyle w:val="TaskDetail"/>
        <w:ind w:left="1080"/>
      </w:pPr>
      <w:r>
        <w:t>Configure repository as below:</w:t>
      </w:r>
    </w:p>
    <w:p w:rsidR="00553D13" w:rsidP="00553D13" w:rsidRDefault="00553D13" w14:paraId="5F54436D" w14:textId="6401A003">
      <w:pPr>
        <w:pStyle w:val="TaskDetail"/>
        <w:numPr>
          <w:ilvl w:val="0"/>
          <w:numId w:val="36"/>
        </w:numPr>
        <w:rPr>
          <w:i/>
        </w:rPr>
      </w:pPr>
      <w:r>
        <w:t xml:space="preserve">Azure DevOps organization Name: Organization name from </w:t>
      </w:r>
      <w:r w:rsidRPr="00553D13">
        <w:rPr>
          <w:i/>
          <w:iCs/>
        </w:rPr>
        <w:t>Exercise 4</w:t>
      </w:r>
    </w:p>
    <w:p w:rsidR="00553D13" w:rsidP="00553D13" w:rsidRDefault="44C39D3D" w14:paraId="13402D67" w14:textId="03F3678F">
      <w:pPr>
        <w:pStyle w:val="TaskDetail"/>
        <w:numPr>
          <w:ilvl w:val="0"/>
          <w:numId w:val="36"/>
        </w:numPr>
      </w:pPr>
      <w:r>
        <w:t xml:space="preserve">Project Name: Project created in </w:t>
      </w:r>
      <w:r w:rsidRPr="2CB681A0">
        <w:rPr>
          <w:i/>
          <w:iCs/>
        </w:rPr>
        <w:t xml:space="preserve">Exercise 4 </w:t>
      </w:r>
      <w:r>
        <w:t>(</w:t>
      </w:r>
      <w:proofErr w:type="spellStart"/>
      <w:r>
        <w:t>SynapseProject</w:t>
      </w:r>
      <w:proofErr w:type="spellEnd"/>
      <w:r>
        <w:t>)</w:t>
      </w:r>
    </w:p>
    <w:p w:rsidR="00553D13" w:rsidP="00553D13" w:rsidRDefault="44C39D3D" w14:paraId="395FC925" w14:textId="53973568">
      <w:pPr>
        <w:pStyle w:val="TaskDetail"/>
        <w:numPr>
          <w:ilvl w:val="0"/>
          <w:numId w:val="36"/>
        </w:numPr>
      </w:pPr>
      <w:r>
        <w:t xml:space="preserve">Repository Name: </w:t>
      </w:r>
      <w:proofErr w:type="spellStart"/>
      <w:r>
        <w:t>SynapseWSRepo</w:t>
      </w:r>
      <w:proofErr w:type="spellEnd"/>
    </w:p>
    <w:p w:rsidR="00553D13" w:rsidP="00553D13" w:rsidRDefault="00553D13" w14:paraId="1A4A0CA7" w14:textId="14B0A095">
      <w:pPr>
        <w:pStyle w:val="TaskDetail"/>
        <w:numPr>
          <w:ilvl w:val="0"/>
          <w:numId w:val="36"/>
        </w:numPr>
      </w:pPr>
      <w:proofErr w:type="spellStart"/>
      <w:r>
        <w:t>Col</w:t>
      </w:r>
      <w:r w:rsidR="004B459C">
        <w:t>Demo</w:t>
      </w:r>
      <w:r>
        <w:t>oration</w:t>
      </w:r>
      <w:proofErr w:type="spellEnd"/>
      <w:r>
        <w:t xml:space="preserve"> branch: main</w:t>
      </w:r>
    </w:p>
    <w:p w:rsidR="00553D13" w:rsidP="00553D13" w:rsidRDefault="44C39D3D" w14:paraId="306974CC" w14:textId="0AB63B29">
      <w:pPr>
        <w:pStyle w:val="TaskDetail"/>
        <w:numPr>
          <w:ilvl w:val="0"/>
          <w:numId w:val="36"/>
        </w:numPr>
      </w:pPr>
      <w:r>
        <w:t xml:space="preserve">Publish branch: </w:t>
      </w:r>
      <w:proofErr w:type="spellStart"/>
      <w:r>
        <w:t>workspace_publish</w:t>
      </w:r>
      <w:proofErr w:type="spellEnd"/>
    </w:p>
    <w:p w:rsidR="00553D13" w:rsidP="00CD4542" w:rsidRDefault="00553D13" w14:paraId="7BD5C6CB" w14:textId="533866FC">
      <w:pPr>
        <w:pStyle w:val="TaskDetail"/>
        <w:ind w:left="1080"/>
      </w:pPr>
    </w:p>
    <w:p w:rsidR="00553D13" w:rsidP="00CD4542" w:rsidRDefault="00553D13" w14:paraId="35D3BA86" w14:textId="698602C8">
      <w:pPr>
        <w:pStyle w:val="TaskDetail"/>
        <w:ind w:left="1080"/>
      </w:pPr>
      <w:r>
        <w:rPr>
          <w:noProof/>
        </w:rPr>
        <w:lastRenderedPageBreak/>
        <w:drawing>
          <wp:inline distT="0" distB="0" distL="0" distR="0" wp14:anchorId="48D7149A" wp14:editId="062A27BB">
            <wp:extent cx="4163138" cy="6120666"/>
            <wp:effectExtent l="19050" t="19050" r="27940" b="139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6788" cy="6126032"/>
                    </a:xfrm>
                    <a:prstGeom prst="rect">
                      <a:avLst/>
                    </a:prstGeom>
                    <a:noFill/>
                    <a:ln>
                      <a:solidFill>
                        <a:schemeClr val="tx1"/>
                      </a:solidFill>
                    </a:ln>
                  </pic:spPr>
                </pic:pic>
              </a:graphicData>
            </a:graphic>
          </wp:inline>
        </w:drawing>
      </w:r>
    </w:p>
    <w:p w:rsidR="001361D5" w:rsidP="00CD4542" w:rsidRDefault="001361D5" w14:paraId="55259017" w14:textId="1D15AF9A">
      <w:pPr>
        <w:pStyle w:val="TaskDetail"/>
        <w:ind w:left="1080"/>
      </w:pPr>
    </w:p>
    <w:p w:rsidR="001361D5" w:rsidP="00CD4542" w:rsidRDefault="001361D5" w14:paraId="63FE7A57" w14:textId="29BD990D">
      <w:pPr>
        <w:pStyle w:val="TaskDetail"/>
        <w:ind w:left="1080"/>
      </w:pPr>
      <w:r>
        <w:t xml:space="preserve">Select Main as the working branch and click </w:t>
      </w:r>
      <w:r w:rsidR="00E660A7">
        <w:t>Apply</w:t>
      </w:r>
      <w:r>
        <w:t>.</w:t>
      </w:r>
    </w:p>
    <w:p w:rsidRPr="00367275" w:rsidR="001361D5" w:rsidP="00CD4542" w:rsidRDefault="001361D5" w14:paraId="1F6AE1E9" w14:textId="334F462C">
      <w:pPr>
        <w:pStyle w:val="TaskDetail"/>
        <w:ind w:left="1080"/>
      </w:pPr>
      <w:r w:rsidRPr="001361D5">
        <w:rPr>
          <w:noProof/>
        </w:rPr>
        <w:drawing>
          <wp:inline distT="0" distB="0" distL="0" distR="0" wp14:anchorId="0343C4B4" wp14:editId="60514CAE">
            <wp:extent cx="4455332" cy="1083537"/>
            <wp:effectExtent l="19050" t="19050" r="21590" b="21590"/>
            <wp:docPr id="677" name="Picture 6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Graphical user interface, text, application&#10;&#10;Description automatically generated"/>
                    <pic:cNvPicPr/>
                  </pic:nvPicPr>
                  <pic:blipFill>
                    <a:blip r:embed="rId58"/>
                    <a:stretch>
                      <a:fillRect/>
                    </a:stretch>
                  </pic:blipFill>
                  <pic:spPr>
                    <a:xfrm>
                      <a:off x="0" y="0"/>
                      <a:ext cx="4463331" cy="1085482"/>
                    </a:xfrm>
                    <a:prstGeom prst="rect">
                      <a:avLst/>
                    </a:prstGeom>
                    <a:ln>
                      <a:solidFill>
                        <a:schemeClr val="tx1"/>
                      </a:solidFill>
                    </a:ln>
                  </pic:spPr>
                </pic:pic>
              </a:graphicData>
            </a:graphic>
          </wp:inline>
        </w:drawing>
      </w:r>
    </w:p>
    <w:p w:rsidR="00CD4542" w:rsidP="00CD4542" w:rsidRDefault="006469F6" w14:paraId="47EDF570" w14:textId="4369D329">
      <w:pPr>
        <w:pStyle w:val="TaskName"/>
      </w:pPr>
      <w:r>
        <w:t>Verify git configuration for synapse workspace</w:t>
      </w:r>
    </w:p>
    <w:p w:rsidR="00CD4542" w:rsidP="00CD4542" w:rsidRDefault="006469F6" w14:paraId="0EED93BB" w14:textId="2FF89661">
      <w:pPr>
        <w:pStyle w:val="TaskDetail"/>
        <w:ind w:left="1080"/>
      </w:pPr>
      <w:r>
        <w:lastRenderedPageBreak/>
        <w:t>On the git configuration screen verify the organization name, project name and repository. Verify that you are into main branch and you can see publish button.</w:t>
      </w:r>
    </w:p>
    <w:p w:rsidR="006469F6" w:rsidP="00CD4542" w:rsidRDefault="006469F6" w14:paraId="75953D06" w14:textId="77777777">
      <w:pPr>
        <w:pStyle w:val="TaskDetail"/>
        <w:ind w:left="1080"/>
      </w:pPr>
    </w:p>
    <w:p w:rsidR="00CD4542" w:rsidP="00CD4542" w:rsidRDefault="006469F6" w14:paraId="4B491B04" w14:textId="3F870521">
      <w:pPr>
        <w:pStyle w:val="TaskDetail"/>
        <w:ind w:left="1080"/>
      </w:pPr>
      <w:r>
        <w:rPr>
          <w:noProof/>
        </w:rPr>
        <w:drawing>
          <wp:inline distT="0" distB="0" distL="0" distR="0" wp14:anchorId="55EA315D" wp14:editId="6059F358">
            <wp:extent cx="5415393" cy="4212887"/>
            <wp:effectExtent l="19050" t="19050" r="13970" b="1651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6171" cy="4221272"/>
                    </a:xfrm>
                    <a:prstGeom prst="rect">
                      <a:avLst/>
                    </a:prstGeom>
                    <a:noFill/>
                    <a:ln>
                      <a:solidFill>
                        <a:schemeClr val="tx1"/>
                      </a:solidFill>
                    </a:ln>
                  </pic:spPr>
                </pic:pic>
              </a:graphicData>
            </a:graphic>
          </wp:inline>
        </w:drawing>
      </w:r>
    </w:p>
    <w:p w:rsidR="00CD4542" w:rsidP="00CD4542" w:rsidRDefault="00CD4542" w14:paraId="01079A8F" w14:textId="77777777">
      <w:pPr>
        <w:pStyle w:val="TaskDetail"/>
        <w:ind w:left="0"/>
      </w:pPr>
      <w:r>
        <w:tab/>
      </w:r>
      <w:r>
        <w:tab/>
      </w:r>
    </w:p>
    <w:p w:rsidRPr="00B00779" w:rsidR="00CD4542" w:rsidP="00CD4542" w:rsidRDefault="00CD4542" w14:paraId="1BC11D05" w14:textId="2B4267DD">
      <w:pPr>
        <w:pStyle w:val="CompletionMessage"/>
      </w:pPr>
      <w:r>
        <w:t xml:space="preserve">Exercise </w:t>
      </w:r>
      <w:r w:rsidR="00205345">
        <w:t>5</w:t>
      </w:r>
      <w:r>
        <w:t xml:space="preserve"> has been completed</w:t>
      </w:r>
    </w:p>
    <w:p w:rsidR="00CD4542" w:rsidRDefault="00CD4542" w14:paraId="34A03D61" w14:textId="77777777">
      <w:pPr>
        <w:rPr>
          <w:rFonts w:ascii="Segoe UI" w:hAnsi="Segoe UI" w:eastAsia="Calibri" w:cs="Segoe UI"/>
          <w:b/>
          <w:bCs/>
          <w:color w:val="000000" w:themeColor="text1"/>
          <w:sz w:val="32"/>
          <w:szCs w:val="32"/>
        </w:rPr>
      </w:pPr>
      <w:r>
        <w:br w:type="page"/>
      </w:r>
    </w:p>
    <w:p w:rsidR="00E5551A" w:rsidP="00E5551A" w:rsidRDefault="00E5551A" w14:paraId="598C205F" w14:textId="30834829">
      <w:pPr>
        <w:pStyle w:val="ExerciseHeading"/>
      </w:pPr>
      <w:bookmarkStart w:name="_Toc143689389" w:id="6"/>
      <w:r>
        <w:lastRenderedPageBreak/>
        <w:t xml:space="preserve">Exercise 6: </w:t>
      </w:r>
      <w:r w:rsidR="00834B9E">
        <w:t xml:space="preserve">Create and </w:t>
      </w:r>
      <w:r w:rsidR="007315CB">
        <w:t xml:space="preserve">Publish </w:t>
      </w:r>
      <w:r w:rsidR="00834B9E">
        <w:t>data pipelines</w:t>
      </w:r>
      <w:r w:rsidR="00211D1D">
        <w:t xml:space="preserve"> from Synapse Workspace</w:t>
      </w:r>
      <w:bookmarkEnd w:id="6"/>
    </w:p>
    <w:p w:rsidR="00E5551A" w:rsidP="00E5551A" w:rsidRDefault="00E5551A" w14:paraId="6FC2C7F5" w14:textId="49368A8E">
      <w:pPr>
        <w:pStyle w:val="ExerciseScenerio"/>
      </w:pPr>
      <w:r w:rsidRPr="00965A46">
        <w:t xml:space="preserve">This exercise shows </w:t>
      </w:r>
      <w:r w:rsidR="00F34875">
        <w:t>how to use the configurations completed in Exercise 5 to create a new feature (copy activity) in the Synapse Workspace and merge it back into the main branch.</w:t>
      </w:r>
    </w:p>
    <w:p w:rsidRPr="001C0B12" w:rsidR="00E5551A" w:rsidP="00E5551A" w:rsidRDefault="00E5551A" w14:paraId="1E7DEDFA" w14:textId="77777777">
      <w:pPr>
        <w:pStyle w:val="TaskHeading"/>
      </w:pPr>
      <w:r w:rsidRPr="001C0B12">
        <w:t>Tasks</w:t>
      </w:r>
    </w:p>
    <w:p w:rsidR="00E5551A" w:rsidP="00665ABF" w:rsidRDefault="00E5551A" w14:paraId="601F5FEB" w14:textId="77777777">
      <w:pPr>
        <w:pStyle w:val="TaskName"/>
        <w:numPr>
          <w:ilvl w:val="0"/>
          <w:numId w:val="35"/>
        </w:numPr>
      </w:pPr>
      <w:r w:rsidRPr="00966029">
        <w:t>Sign in</w:t>
      </w:r>
      <w:r>
        <w:t xml:space="preserve"> to Azure portal</w:t>
      </w:r>
    </w:p>
    <w:p w:rsidR="00E5551A" w:rsidP="00E5551A" w:rsidRDefault="00E5551A" w14:paraId="2EAF9AE1" w14:textId="77777777">
      <w:pPr>
        <w:pStyle w:val="TaskDetail"/>
        <w:ind w:left="1080"/>
      </w:pPr>
      <w:r>
        <w:rPr>
          <w:i/>
          <w:iCs/>
        </w:rPr>
        <w:t xml:space="preserve">Sign in </w:t>
      </w:r>
      <w:r>
        <w:t xml:space="preserve">to Azure portal by clicking </w:t>
      </w:r>
      <w:hyperlink w:history="1" r:id="rId60">
        <w:r w:rsidRPr="0003457B">
          <w:rPr>
            <w:rStyle w:val="Hyperlink"/>
          </w:rPr>
          <w:t>https://portal.azure.com/</w:t>
        </w:r>
      </w:hyperlink>
      <w:r>
        <w:t xml:space="preserve"> with your Azure account. </w:t>
      </w:r>
    </w:p>
    <w:p w:rsidR="00E5551A" w:rsidP="00E5551A" w:rsidRDefault="00E5551A" w14:paraId="21D581C8" w14:textId="77777777">
      <w:pPr>
        <w:pStyle w:val="TaskDetail"/>
        <w:ind w:left="0"/>
      </w:pPr>
    </w:p>
    <w:p w:rsidR="006F6EA9" w:rsidP="006F6EA9" w:rsidRDefault="006F6EA9" w14:paraId="10889474" w14:textId="77777777">
      <w:pPr>
        <w:pStyle w:val="TaskName"/>
      </w:pPr>
      <w:r>
        <w:t>Navigate to Workspace</w:t>
      </w:r>
    </w:p>
    <w:p w:rsidR="006F6EA9" w:rsidP="006F6EA9" w:rsidRDefault="006F6EA9" w14:paraId="62B3D0C6" w14:textId="77777777">
      <w:pPr>
        <w:pStyle w:val="TaskDetail"/>
        <w:ind w:left="1080"/>
      </w:pPr>
      <w:r>
        <w:t>Navigate to your Synapse Workspace you were using in previous exercises.</w:t>
      </w:r>
    </w:p>
    <w:p w:rsidR="00E5551A" w:rsidP="00E5551A" w:rsidRDefault="00E5551A" w14:paraId="250115AC" w14:textId="77777777">
      <w:pPr>
        <w:pStyle w:val="TaskDetail"/>
        <w:ind w:left="1080"/>
      </w:pPr>
    </w:p>
    <w:p w:rsidR="00706FF9" w:rsidP="00E5551A" w:rsidRDefault="00706FF9" w14:paraId="6649010F" w14:textId="2D66781A">
      <w:pPr>
        <w:pStyle w:val="TaskName"/>
      </w:pPr>
      <w:r>
        <w:t>Prerequisites – Upload Sample Data</w:t>
      </w:r>
    </w:p>
    <w:p w:rsidR="00706FF9" w:rsidP="00706FF9" w:rsidRDefault="005F08B4" w14:paraId="3D8B401C" w14:textId="108B55A3">
      <w:pPr>
        <w:pStyle w:val="TaskName"/>
        <w:numPr>
          <w:ilvl w:val="0"/>
          <w:numId w:val="0"/>
        </w:numPr>
        <w:ind w:left="1080"/>
        <w:rPr>
          <w:b w:val="0"/>
          <w:bCs/>
        </w:rPr>
      </w:pPr>
      <w:r>
        <w:rPr>
          <w:b w:val="0"/>
          <w:bCs/>
        </w:rPr>
        <w:t xml:space="preserve">In order to </w:t>
      </w:r>
      <w:r w:rsidR="0033546A">
        <w:rPr>
          <w:b w:val="0"/>
          <w:bCs/>
        </w:rPr>
        <w:t xml:space="preserve">complete this Exercise, you need some sample data. </w:t>
      </w:r>
      <w:r w:rsidR="0033546A">
        <w:rPr>
          <w:b w:val="0"/>
        </w:rPr>
        <w:t xml:space="preserve">Feel free to use your own, however for this exercise the csv file here - </w:t>
      </w:r>
      <w:hyperlink r:id="rId61">
        <w:r w:rsidRPr="742348C7" w:rsidR="0033546A">
          <w:rPr>
            <w:rStyle w:val="Hyperlink"/>
          </w:rPr>
          <w:t>Country names - GOV.UK (publishing.service.gov.uk)</w:t>
        </w:r>
      </w:hyperlink>
      <w:r w:rsidR="0033546A">
        <w:t xml:space="preserve"> </w:t>
      </w:r>
      <w:r w:rsidR="0033546A">
        <w:rPr>
          <w:b w:val="0"/>
        </w:rPr>
        <w:t>was used.</w:t>
      </w:r>
    </w:p>
    <w:p w:rsidR="0033546A" w:rsidP="00706FF9" w:rsidRDefault="0033546A" w14:paraId="38008FC3" w14:textId="66FF369C">
      <w:pPr>
        <w:pStyle w:val="TaskName"/>
        <w:numPr>
          <w:ilvl w:val="0"/>
          <w:numId w:val="0"/>
        </w:numPr>
        <w:ind w:left="1080"/>
        <w:rPr>
          <w:b w:val="0"/>
          <w:bCs/>
        </w:rPr>
      </w:pPr>
      <w:r>
        <w:rPr>
          <w:b w:val="0"/>
          <w:bCs/>
        </w:rPr>
        <w:t>Click the link provided and download the csv file to your local computer.</w:t>
      </w:r>
    </w:p>
    <w:p w:rsidR="0033546A" w:rsidP="00706FF9" w:rsidRDefault="0033546A" w14:paraId="6C24BFC0" w14:textId="062AC858">
      <w:pPr>
        <w:pStyle w:val="TaskName"/>
        <w:numPr>
          <w:ilvl w:val="0"/>
          <w:numId w:val="0"/>
        </w:numPr>
        <w:ind w:left="1080"/>
        <w:rPr>
          <w:b w:val="0"/>
          <w:bCs/>
        </w:rPr>
      </w:pPr>
      <w:r>
        <w:rPr>
          <w:b w:val="0"/>
          <w:bCs/>
        </w:rPr>
        <w:t xml:space="preserve">Then, in the </w:t>
      </w:r>
      <w:r w:rsidR="0037168F">
        <w:rPr>
          <w:b w:val="0"/>
          <w:bCs/>
        </w:rPr>
        <w:t>Workspace, navigate to the Data tab on the left, select Linked, then expand your data lake linked to the workspace.</w:t>
      </w:r>
    </w:p>
    <w:p w:rsidR="0037168F" w:rsidP="00706FF9" w:rsidRDefault="0037168F" w14:paraId="7028C993" w14:textId="475F99FF">
      <w:pPr>
        <w:pStyle w:val="TaskName"/>
        <w:numPr>
          <w:ilvl w:val="0"/>
          <w:numId w:val="0"/>
        </w:numPr>
        <w:ind w:left="1080"/>
        <w:rPr>
          <w:b w:val="0"/>
          <w:bCs/>
        </w:rPr>
      </w:pPr>
      <w:r>
        <w:rPr>
          <w:b w:val="0"/>
          <w:bCs/>
        </w:rPr>
        <w:t>Click the filesystem</w:t>
      </w:r>
      <w:r w:rsidR="00AF15EF">
        <w:rPr>
          <w:b w:val="0"/>
          <w:bCs/>
        </w:rPr>
        <w:t xml:space="preserve"> to open up the storage explorer window.</w:t>
      </w:r>
    </w:p>
    <w:p w:rsidR="00AF15EF" w:rsidP="00706FF9" w:rsidRDefault="00AF15EF" w14:paraId="58858EAB" w14:textId="0CBE16CD">
      <w:pPr>
        <w:pStyle w:val="TaskName"/>
        <w:numPr>
          <w:ilvl w:val="0"/>
          <w:numId w:val="0"/>
        </w:numPr>
        <w:ind w:left="1080"/>
        <w:rPr>
          <w:b w:val="0"/>
          <w:bCs/>
        </w:rPr>
      </w:pPr>
      <w:r>
        <w:rPr>
          <w:b w:val="0"/>
          <w:bCs/>
        </w:rPr>
        <w:t>Click Upload file and upload to your default container.</w:t>
      </w:r>
    </w:p>
    <w:p w:rsidR="00AA05C6" w:rsidP="00706FF9" w:rsidRDefault="00AA05C6" w14:paraId="62F99960" w14:textId="31260696">
      <w:pPr>
        <w:pStyle w:val="TaskName"/>
        <w:numPr>
          <w:ilvl w:val="0"/>
          <w:numId w:val="0"/>
        </w:numPr>
        <w:ind w:left="1080"/>
        <w:rPr>
          <w:b w:val="0"/>
          <w:bCs/>
        </w:rPr>
      </w:pPr>
      <w:r w:rsidRPr="00AA05C6">
        <w:rPr>
          <w:b w:val="0"/>
          <w:bCs/>
          <w:noProof/>
        </w:rPr>
        <w:drawing>
          <wp:inline distT="0" distB="0" distL="0" distR="0" wp14:anchorId="1AD7833C" wp14:editId="41875C32">
            <wp:extent cx="5691505" cy="2881939"/>
            <wp:effectExtent l="0" t="0" r="4445" b="0"/>
            <wp:docPr id="29493984" name="Picture 294939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84" name="Picture 29493984" descr="Graphical user interface, text, application, email&#10;&#10;Description automatically generated"/>
                    <pic:cNvPicPr/>
                  </pic:nvPicPr>
                  <pic:blipFill>
                    <a:blip r:embed="rId62"/>
                    <a:stretch>
                      <a:fillRect/>
                    </a:stretch>
                  </pic:blipFill>
                  <pic:spPr>
                    <a:xfrm>
                      <a:off x="0" y="0"/>
                      <a:ext cx="5704321" cy="2888429"/>
                    </a:xfrm>
                    <a:prstGeom prst="rect">
                      <a:avLst/>
                    </a:prstGeom>
                  </pic:spPr>
                </pic:pic>
              </a:graphicData>
            </a:graphic>
          </wp:inline>
        </w:drawing>
      </w:r>
    </w:p>
    <w:p w:rsidR="00AA05C6" w:rsidP="00706FF9" w:rsidRDefault="00AA05C6" w14:paraId="7A8F24BC" w14:textId="2EA6D7A1">
      <w:pPr>
        <w:pStyle w:val="TaskName"/>
        <w:numPr>
          <w:ilvl w:val="0"/>
          <w:numId w:val="0"/>
        </w:numPr>
        <w:ind w:left="1080"/>
        <w:rPr>
          <w:b w:val="0"/>
          <w:bCs/>
        </w:rPr>
      </w:pPr>
      <w:r>
        <w:rPr>
          <w:b w:val="0"/>
          <w:bCs/>
        </w:rPr>
        <w:t xml:space="preserve">The file will be visible in the explorer. Take a note of this location for later steps in this </w:t>
      </w:r>
      <w:r w:rsidR="004B459C">
        <w:rPr>
          <w:b w:val="0"/>
          <w:bCs/>
        </w:rPr>
        <w:t>Demo</w:t>
      </w:r>
      <w:r>
        <w:rPr>
          <w:b w:val="0"/>
          <w:bCs/>
        </w:rPr>
        <w:t>.</w:t>
      </w:r>
    </w:p>
    <w:p w:rsidRPr="0033546A" w:rsidR="00AF15EF" w:rsidP="00706FF9" w:rsidRDefault="00AF15EF" w14:paraId="2B8A75A5" w14:textId="77777777">
      <w:pPr>
        <w:pStyle w:val="TaskName"/>
        <w:numPr>
          <w:ilvl w:val="0"/>
          <w:numId w:val="0"/>
        </w:numPr>
        <w:ind w:left="1080"/>
        <w:rPr>
          <w:b w:val="0"/>
          <w:bCs/>
        </w:rPr>
      </w:pPr>
    </w:p>
    <w:p w:rsidR="00E5551A" w:rsidP="00E5551A" w:rsidRDefault="003E4D19" w14:paraId="35A92F44" w14:textId="69C283D9">
      <w:pPr>
        <w:pStyle w:val="TaskName"/>
      </w:pPr>
      <w:r>
        <w:t>Create new</w:t>
      </w:r>
      <w:r w:rsidR="00555756">
        <w:t xml:space="preserve"> feature branch</w:t>
      </w:r>
    </w:p>
    <w:p w:rsidR="00E5551A" w:rsidP="00E5551A" w:rsidRDefault="00AA147D" w14:paraId="36871DFE" w14:textId="37B1166E">
      <w:pPr>
        <w:pStyle w:val="TaskDetail"/>
        <w:ind w:left="1080"/>
      </w:pPr>
      <w:r>
        <w:lastRenderedPageBreak/>
        <w:t xml:space="preserve">Click </w:t>
      </w:r>
      <w:r w:rsidR="00EB0495">
        <w:t>the “Integrate” icon on the left navigation, then click the drop-down arrow next to the main branch link to git.</w:t>
      </w:r>
    </w:p>
    <w:p w:rsidR="00E5551A" w:rsidP="001E1EA5" w:rsidRDefault="00446B48" w14:paraId="282E4644" w14:textId="2C5908C5">
      <w:pPr>
        <w:pStyle w:val="TaskName"/>
        <w:numPr>
          <w:ilvl w:val="0"/>
          <w:numId w:val="0"/>
        </w:numPr>
        <w:ind w:left="1080"/>
      </w:pPr>
      <w:r>
        <w:rPr>
          <w:noProof/>
        </w:rPr>
        <w:drawing>
          <wp:inline distT="0" distB="0" distL="0" distR="0" wp14:anchorId="69C41B2E" wp14:editId="0E58F64C">
            <wp:extent cx="5583116" cy="3629025"/>
            <wp:effectExtent l="19050" t="19050" r="17780" b="9525"/>
            <wp:docPr id="1500412287" name="Picture 15004122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412287"/>
                    <pic:cNvPicPr/>
                  </pic:nvPicPr>
                  <pic:blipFill>
                    <a:blip r:embed="rId63">
                      <a:extLst>
                        <a:ext uri="{28A0092B-C50C-407E-A947-70E740481C1C}">
                          <a14:useLocalDpi xmlns:a14="http://schemas.microsoft.com/office/drawing/2010/main" val="0"/>
                        </a:ext>
                      </a:extLst>
                    </a:blip>
                    <a:stretch>
                      <a:fillRect/>
                    </a:stretch>
                  </pic:blipFill>
                  <pic:spPr>
                    <a:xfrm>
                      <a:off x="0" y="0"/>
                      <a:ext cx="5583116" cy="3629025"/>
                    </a:xfrm>
                    <a:prstGeom prst="rect">
                      <a:avLst/>
                    </a:prstGeom>
                    <a:ln>
                      <a:solidFill>
                        <a:schemeClr val="accent1"/>
                      </a:solidFill>
                    </a:ln>
                  </pic:spPr>
                </pic:pic>
              </a:graphicData>
            </a:graphic>
          </wp:inline>
        </w:drawing>
      </w:r>
    </w:p>
    <w:p w:rsidR="00E5551A" w:rsidP="00E5551A" w:rsidRDefault="009F7338" w14:paraId="124A5E05" w14:textId="1733147A">
      <w:pPr>
        <w:pStyle w:val="TaskName"/>
      </w:pPr>
      <w:r>
        <w:t>Create Branch</w:t>
      </w:r>
    </w:p>
    <w:p w:rsidR="00E5551A" w:rsidP="00E5551A" w:rsidRDefault="009F7338" w14:paraId="4A05ABF3" w14:textId="3483C259">
      <w:pPr>
        <w:pStyle w:val="TaskDetail"/>
        <w:ind w:left="1080"/>
      </w:pPr>
      <w:r>
        <w:t>Select “+ New Branch”</w:t>
      </w:r>
    </w:p>
    <w:p w:rsidR="009F7338" w:rsidP="00E5551A" w:rsidRDefault="009F7338" w14:paraId="69028934" w14:textId="66DC58C0">
      <w:pPr>
        <w:pStyle w:val="TaskDetail"/>
        <w:ind w:left="1080"/>
      </w:pPr>
      <w:r>
        <w:rPr>
          <w:noProof/>
        </w:rPr>
        <w:drawing>
          <wp:inline distT="0" distB="0" distL="0" distR="0" wp14:anchorId="2E45ACC2" wp14:editId="7CE99CF6">
            <wp:extent cx="3724795" cy="3086531"/>
            <wp:effectExtent l="19050" t="19050" r="28575" b="19050"/>
            <wp:docPr id="679" name="Picture 6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pic:nvPicPr>
                  <pic:blipFill>
                    <a:blip r:embed="rId64">
                      <a:extLst>
                        <a:ext uri="{28A0092B-C50C-407E-A947-70E740481C1C}">
                          <a14:useLocalDpi xmlns:a14="http://schemas.microsoft.com/office/drawing/2010/main" val="0"/>
                        </a:ext>
                      </a:extLst>
                    </a:blip>
                    <a:stretch>
                      <a:fillRect/>
                    </a:stretch>
                  </pic:blipFill>
                  <pic:spPr>
                    <a:xfrm>
                      <a:off x="0" y="0"/>
                      <a:ext cx="3724795" cy="3086531"/>
                    </a:xfrm>
                    <a:prstGeom prst="rect">
                      <a:avLst/>
                    </a:prstGeom>
                    <a:ln>
                      <a:solidFill>
                        <a:schemeClr val="accent1"/>
                      </a:solidFill>
                    </a:ln>
                  </pic:spPr>
                </pic:pic>
              </a:graphicData>
            </a:graphic>
          </wp:inline>
        </w:drawing>
      </w:r>
    </w:p>
    <w:p w:rsidR="00F03C89" w:rsidP="00E5551A" w:rsidRDefault="00F03C89" w14:paraId="788BF9C8" w14:textId="77777777">
      <w:pPr>
        <w:pStyle w:val="TaskDetail"/>
        <w:ind w:left="1080"/>
      </w:pPr>
    </w:p>
    <w:p w:rsidR="00F03C89" w:rsidP="00E5551A" w:rsidRDefault="00F03C89" w14:paraId="1D6C8D39" w14:textId="23A83114">
      <w:pPr>
        <w:pStyle w:val="TaskDetail"/>
        <w:ind w:left="1080"/>
      </w:pPr>
      <w:r>
        <w:t>Give your new branch a name</w:t>
      </w:r>
      <w:r w:rsidR="000C2511">
        <w:t>, then click “Create”.</w:t>
      </w:r>
    </w:p>
    <w:p w:rsidR="000C2511" w:rsidP="00E5551A" w:rsidRDefault="000C2511" w14:paraId="0072D775" w14:textId="4D914757">
      <w:pPr>
        <w:pStyle w:val="TaskDetail"/>
        <w:ind w:left="1080"/>
      </w:pPr>
      <w:r>
        <w:rPr>
          <w:noProof/>
        </w:rPr>
        <w:lastRenderedPageBreak/>
        <w:drawing>
          <wp:inline distT="0" distB="0" distL="0" distR="0" wp14:anchorId="596AB6D6" wp14:editId="422A2C2B">
            <wp:extent cx="3581900" cy="2381582"/>
            <wp:effectExtent l="19050" t="19050" r="19050" b="19050"/>
            <wp:docPr id="684" name="Picture 6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65">
                      <a:extLst>
                        <a:ext uri="{28A0092B-C50C-407E-A947-70E740481C1C}">
                          <a14:useLocalDpi xmlns:a14="http://schemas.microsoft.com/office/drawing/2010/main" val="0"/>
                        </a:ext>
                      </a:extLst>
                    </a:blip>
                    <a:stretch>
                      <a:fillRect/>
                    </a:stretch>
                  </pic:blipFill>
                  <pic:spPr>
                    <a:xfrm>
                      <a:off x="0" y="0"/>
                      <a:ext cx="3581900" cy="2381582"/>
                    </a:xfrm>
                    <a:prstGeom prst="rect">
                      <a:avLst/>
                    </a:prstGeom>
                    <a:ln>
                      <a:solidFill>
                        <a:schemeClr val="accent1"/>
                      </a:solidFill>
                    </a:ln>
                  </pic:spPr>
                </pic:pic>
              </a:graphicData>
            </a:graphic>
          </wp:inline>
        </w:drawing>
      </w:r>
    </w:p>
    <w:p w:rsidR="000C2511" w:rsidP="00E5551A" w:rsidRDefault="000C2511" w14:paraId="1BEC9DF5" w14:textId="77777777">
      <w:pPr>
        <w:pStyle w:val="TaskDetail"/>
        <w:ind w:left="1080"/>
      </w:pPr>
    </w:p>
    <w:p w:rsidR="000C2511" w:rsidP="000C2511" w:rsidRDefault="000C2511" w14:paraId="5711E5B9" w14:textId="7DE0E614">
      <w:pPr>
        <w:pStyle w:val="TaskName"/>
      </w:pPr>
      <w:r>
        <w:t xml:space="preserve">Create </w:t>
      </w:r>
      <w:r w:rsidR="00AD5764">
        <w:t>Copy Pipeline</w:t>
      </w:r>
    </w:p>
    <w:p w:rsidR="00455981" w:rsidP="000C2511" w:rsidRDefault="000C2511" w14:paraId="734C9544" w14:textId="77777777">
      <w:pPr>
        <w:pStyle w:val="TaskDetail"/>
        <w:ind w:left="1080"/>
      </w:pPr>
      <w:r>
        <w:t xml:space="preserve">In this step you will create </w:t>
      </w:r>
      <w:r w:rsidR="00AD5764">
        <w:t xml:space="preserve">a simple copy pipeline that will copy data from a file in your data lake to the Synapse Dedicated Pool you created in </w:t>
      </w:r>
      <w:r w:rsidR="00F2604F">
        <w:t>Exercise 2</w:t>
      </w:r>
    </w:p>
    <w:p w:rsidR="00455981" w:rsidP="000C2511" w:rsidRDefault="00455981" w14:paraId="33B23066" w14:textId="03F3E717">
      <w:pPr>
        <w:pStyle w:val="TaskDetail"/>
        <w:ind w:left="1080"/>
      </w:pPr>
      <w:r>
        <w:t>First of all, select the new feature branch you created in the previous steps</w:t>
      </w:r>
      <w:r w:rsidR="00784758">
        <w:t xml:space="preserve"> (it should automatically be selected) –</w:t>
      </w:r>
    </w:p>
    <w:p w:rsidR="00784758" w:rsidP="000C2511" w:rsidRDefault="00784758" w14:paraId="7BCCD7AA" w14:textId="732DB7A0">
      <w:pPr>
        <w:pStyle w:val="TaskDetail"/>
        <w:ind w:left="1080"/>
      </w:pPr>
      <w:r>
        <w:rPr>
          <w:noProof/>
        </w:rPr>
        <w:drawing>
          <wp:inline distT="0" distB="0" distL="0" distR="0" wp14:anchorId="3BEA7853" wp14:editId="4D12D466">
            <wp:extent cx="3229426" cy="1752845"/>
            <wp:effectExtent l="0" t="0" r="9525" b="0"/>
            <wp:docPr id="29493954" name="Picture 294939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54"/>
                    <pic:cNvPicPr/>
                  </pic:nvPicPr>
                  <pic:blipFill>
                    <a:blip r:embed="rId66">
                      <a:extLst>
                        <a:ext uri="{28A0092B-C50C-407E-A947-70E740481C1C}">
                          <a14:useLocalDpi xmlns:a14="http://schemas.microsoft.com/office/drawing/2010/main" val="0"/>
                        </a:ext>
                      </a:extLst>
                    </a:blip>
                    <a:stretch>
                      <a:fillRect/>
                    </a:stretch>
                  </pic:blipFill>
                  <pic:spPr>
                    <a:xfrm>
                      <a:off x="0" y="0"/>
                      <a:ext cx="3229426" cy="1752845"/>
                    </a:xfrm>
                    <a:prstGeom prst="rect">
                      <a:avLst/>
                    </a:prstGeom>
                  </pic:spPr>
                </pic:pic>
              </a:graphicData>
            </a:graphic>
          </wp:inline>
        </w:drawing>
      </w:r>
    </w:p>
    <w:p w:rsidR="00986608" w:rsidP="000C2511" w:rsidRDefault="00AE73BD" w14:paraId="5564F8CF" w14:textId="503FE8D2">
      <w:pPr>
        <w:pStyle w:val="TaskDetail"/>
        <w:ind w:left="1080"/>
      </w:pPr>
      <w:r>
        <w:t xml:space="preserve">Then, create a new pipeline </w:t>
      </w:r>
      <w:r w:rsidR="00CC1DB6">
        <w:t>by clicking Integrate, then the “+”, then Pipeline –</w:t>
      </w:r>
    </w:p>
    <w:p w:rsidR="00CC1DB6" w:rsidP="000C2511" w:rsidRDefault="00CC1DB6" w14:paraId="4730CBF9" w14:textId="299E12EA">
      <w:pPr>
        <w:pStyle w:val="TaskDetail"/>
        <w:ind w:left="1080"/>
      </w:pPr>
      <w:r>
        <w:rPr>
          <w:noProof/>
        </w:rPr>
        <w:lastRenderedPageBreak/>
        <w:drawing>
          <wp:inline distT="0" distB="0" distL="0" distR="0" wp14:anchorId="3048589A" wp14:editId="137E6EA7">
            <wp:extent cx="5007538" cy="3486150"/>
            <wp:effectExtent l="19050" t="19050" r="22225" b="19050"/>
            <wp:docPr id="29493956" name="Picture 294939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56"/>
                    <pic:cNvPicPr/>
                  </pic:nvPicPr>
                  <pic:blipFill>
                    <a:blip r:embed="rId67">
                      <a:extLst>
                        <a:ext uri="{28A0092B-C50C-407E-A947-70E740481C1C}">
                          <a14:useLocalDpi xmlns:a14="http://schemas.microsoft.com/office/drawing/2010/main" val="0"/>
                        </a:ext>
                      </a:extLst>
                    </a:blip>
                    <a:stretch>
                      <a:fillRect/>
                    </a:stretch>
                  </pic:blipFill>
                  <pic:spPr>
                    <a:xfrm>
                      <a:off x="0" y="0"/>
                      <a:ext cx="5007538" cy="3486150"/>
                    </a:xfrm>
                    <a:prstGeom prst="rect">
                      <a:avLst/>
                    </a:prstGeom>
                    <a:ln>
                      <a:solidFill>
                        <a:schemeClr val="accent1"/>
                      </a:solidFill>
                    </a:ln>
                  </pic:spPr>
                </pic:pic>
              </a:graphicData>
            </a:graphic>
          </wp:inline>
        </w:drawing>
      </w:r>
    </w:p>
    <w:p w:rsidR="00083D2C" w:rsidP="000C2511" w:rsidRDefault="00E93F80" w14:paraId="6875F1DE" w14:textId="5B149716">
      <w:pPr>
        <w:pStyle w:val="TaskDetail"/>
        <w:ind w:left="1080"/>
      </w:pPr>
      <w:r>
        <w:t xml:space="preserve">In the properties of the pipeline </w:t>
      </w:r>
      <w:r w:rsidR="00187279">
        <w:t>–</w:t>
      </w:r>
      <w:r>
        <w:t xml:space="preserve"> </w:t>
      </w:r>
      <w:r w:rsidR="00187279">
        <w:t xml:space="preserve">give it a name </w:t>
      </w:r>
      <w:proofErr w:type="spellStart"/>
      <w:r w:rsidRPr="00B91877" w:rsidR="00B91877">
        <w:rPr>
          <w:b/>
          <w:bCs/>
          <w:i/>
          <w:iCs/>
        </w:rPr>
        <w:t>countriessql</w:t>
      </w:r>
      <w:proofErr w:type="spellEnd"/>
    </w:p>
    <w:p w:rsidR="00A63FCD" w:rsidP="000C2511" w:rsidRDefault="00A63FCD" w14:paraId="2A8493A7" w14:textId="5C337E88">
      <w:pPr>
        <w:pStyle w:val="TaskDetail"/>
        <w:ind w:left="1080"/>
      </w:pPr>
      <w:r w:rsidRPr="00B91877">
        <w:rPr>
          <w:noProof/>
          <w:bdr w:val="single" w:color="0070C0" w:sz="8" w:space="0"/>
        </w:rPr>
        <w:drawing>
          <wp:inline distT="0" distB="0" distL="0" distR="0" wp14:anchorId="3E8A1254" wp14:editId="70880FDF">
            <wp:extent cx="5088513" cy="1846505"/>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8"/>
                    <a:stretch>
                      <a:fillRect/>
                    </a:stretch>
                  </pic:blipFill>
                  <pic:spPr>
                    <a:xfrm>
                      <a:off x="0" y="0"/>
                      <a:ext cx="5122706" cy="1858913"/>
                    </a:xfrm>
                    <a:prstGeom prst="rect">
                      <a:avLst/>
                    </a:prstGeom>
                  </pic:spPr>
                </pic:pic>
              </a:graphicData>
            </a:graphic>
          </wp:inline>
        </w:drawing>
      </w:r>
    </w:p>
    <w:p w:rsidR="000C2511" w:rsidP="005E265B" w:rsidRDefault="003C7945" w14:paraId="64A6DD38" w14:textId="3B93CEE6">
      <w:pPr>
        <w:pStyle w:val="TaskName"/>
      </w:pPr>
      <w:r>
        <w:t>Create Copy Activities</w:t>
      </w:r>
    </w:p>
    <w:p w:rsidR="003C7945" w:rsidP="003C7945" w:rsidRDefault="003C7945" w14:paraId="78578825" w14:textId="7DE0255F">
      <w:pPr>
        <w:pStyle w:val="TaskName"/>
        <w:numPr>
          <w:ilvl w:val="0"/>
          <w:numId w:val="0"/>
        </w:numPr>
        <w:ind w:left="1080"/>
        <w:rPr>
          <w:b w:val="0"/>
          <w:bCs/>
        </w:rPr>
      </w:pPr>
      <w:r>
        <w:rPr>
          <w:b w:val="0"/>
          <w:bCs/>
        </w:rPr>
        <w:t xml:space="preserve">In your created pipeline, </w:t>
      </w:r>
      <w:r w:rsidR="00EE528E">
        <w:rPr>
          <w:b w:val="0"/>
          <w:bCs/>
        </w:rPr>
        <w:t xml:space="preserve">under </w:t>
      </w:r>
      <w:r w:rsidR="007819E9">
        <w:rPr>
          <w:b w:val="0"/>
          <w:bCs/>
        </w:rPr>
        <w:t>Activities, expand “Move &amp; Transform”, then drag “Copy Data” into the canvas</w:t>
      </w:r>
      <w:r w:rsidR="00D862E0">
        <w:rPr>
          <w:b w:val="0"/>
          <w:bCs/>
        </w:rPr>
        <w:t>.</w:t>
      </w:r>
    </w:p>
    <w:p w:rsidRPr="003C7945" w:rsidR="00D862E0" w:rsidP="003C7945" w:rsidRDefault="00D862E0" w14:paraId="67889694" w14:textId="1565FA6A">
      <w:pPr>
        <w:pStyle w:val="TaskName"/>
        <w:numPr>
          <w:ilvl w:val="0"/>
          <w:numId w:val="0"/>
        </w:numPr>
        <w:ind w:left="1080"/>
        <w:rPr>
          <w:b w:val="0"/>
          <w:bCs/>
        </w:rPr>
      </w:pPr>
      <w:r>
        <w:rPr>
          <w:noProof/>
        </w:rPr>
        <w:lastRenderedPageBreak/>
        <w:drawing>
          <wp:inline distT="0" distB="0" distL="0" distR="0" wp14:anchorId="04448390" wp14:editId="6959E510">
            <wp:extent cx="5247276" cy="3752850"/>
            <wp:effectExtent l="0" t="0" r="0" b="0"/>
            <wp:docPr id="29493957" name="Picture 294939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57"/>
                    <pic:cNvPicPr/>
                  </pic:nvPicPr>
                  <pic:blipFill>
                    <a:blip r:embed="rId69">
                      <a:extLst>
                        <a:ext uri="{28A0092B-C50C-407E-A947-70E740481C1C}">
                          <a14:useLocalDpi xmlns:a14="http://schemas.microsoft.com/office/drawing/2010/main" val="0"/>
                        </a:ext>
                      </a:extLst>
                    </a:blip>
                    <a:stretch>
                      <a:fillRect/>
                    </a:stretch>
                  </pic:blipFill>
                  <pic:spPr>
                    <a:xfrm>
                      <a:off x="0" y="0"/>
                      <a:ext cx="5247276" cy="3752850"/>
                    </a:xfrm>
                    <a:prstGeom prst="rect">
                      <a:avLst/>
                    </a:prstGeom>
                  </pic:spPr>
                </pic:pic>
              </a:graphicData>
            </a:graphic>
          </wp:inline>
        </w:drawing>
      </w:r>
    </w:p>
    <w:p w:rsidR="003C7945" w:rsidP="005E265B" w:rsidRDefault="00D862E0" w14:paraId="188C49D7" w14:textId="450FC123">
      <w:pPr>
        <w:pStyle w:val="TaskName"/>
      </w:pPr>
      <w:r>
        <w:t>Create a Source</w:t>
      </w:r>
    </w:p>
    <w:p w:rsidR="00343EC0" w:rsidP="00343EC0" w:rsidRDefault="00343EC0" w14:paraId="58A24159" w14:textId="4406FAA0">
      <w:pPr>
        <w:pStyle w:val="TaskName"/>
        <w:numPr>
          <w:ilvl w:val="0"/>
          <w:numId w:val="0"/>
        </w:numPr>
        <w:ind w:left="1080"/>
        <w:rPr>
          <w:b w:val="0"/>
          <w:bCs/>
        </w:rPr>
      </w:pPr>
      <w:r>
        <w:rPr>
          <w:b w:val="0"/>
          <w:bCs/>
        </w:rPr>
        <w:t>With your Copy data activity selected, click “Source” in the bottom pane, then click + New to create a new dataset.</w:t>
      </w:r>
    </w:p>
    <w:p w:rsidR="00343EC0" w:rsidP="00343EC0" w:rsidRDefault="002C4E1D" w14:paraId="05891F8D" w14:textId="4630B279">
      <w:pPr>
        <w:pStyle w:val="TaskName"/>
        <w:numPr>
          <w:ilvl w:val="0"/>
          <w:numId w:val="0"/>
        </w:numPr>
        <w:ind w:left="1080"/>
        <w:rPr>
          <w:b w:val="0"/>
          <w:bCs/>
        </w:rPr>
      </w:pPr>
      <w:r>
        <w:rPr>
          <w:noProof/>
        </w:rPr>
        <w:drawing>
          <wp:inline distT="0" distB="0" distL="0" distR="0" wp14:anchorId="553B9B01" wp14:editId="278C239D">
            <wp:extent cx="4429743" cy="3562847"/>
            <wp:effectExtent l="19050" t="19050" r="28575" b="19050"/>
            <wp:docPr id="29493959" name="Picture 294939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59"/>
                    <pic:cNvPicPr/>
                  </pic:nvPicPr>
                  <pic:blipFill>
                    <a:blip r:embed="rId70">
                      <a:extLst>
                        <a:ext uri="{28A0092B-C50C-407E-A947-70E740481C1C}">
                          <a14:useLocalDpi xmlns:a14="http://schemas.microsoft.com/office/drawing/2010/main" val="0"/>
                        </a:ext>
                      </a:extLst>
                    </a:blip>
                    <a:stretch>
                      <a:fillRect/>
                    </a:stretch>
                  </pic:blipFill>
                  <pic:spPr>
                    <a:xfrm>
                      <a:off x="0" y="0"/>
                      <a:ext cx="4429743" cy="3562847"/>
                    </a:xfrm>
                    <a:prstGeom prst="rect">
                      <a:avLst/>
                    </a:prstGeom>
                    <a:ln>
                      <a:solidFill>
                        <a:schemeClr val="accent1"/>
                      </a:solidFill>
                    </a:ln>
                  </pic:spPr>
                </pic:pic>
              </a:graphicData>
            </a:graphic>
          </wp:inline>
        </w:drawing>
      </w:r>
    </w:p>
    <w:p w:rsidR="002C4E1D" w:rsidP="00343EC0" w:rsidRDefault="00CE293F" w14:paraId="5678A069" w14:textId="5EF6EE91">
      <w:pPr>
        <w:pStyle w:val="TaskName"/>
        <w:numPr>
          <w:ilvl w:val="0"/>
          <w:numId w:val="0"/>
        </w:numPr>
        <w:ind w:left="1080"/>
        <w:rPr>
          <w:b w:val="0"/>
          <w:bCs/>
        </w:rPr>
      </w:pPr>
      <w:r>
        <w:rPr>
          <w:b w:val="0"/>
          <w:bCs/>
        </w:rPr>
        <w:lastRenderedPageBreak/>
        <w:t>In the next window, scroll down until you find your Azure Data Lake Storage Gen2, then click Continue –</w:t>
      </w:r>
    </w:p>
    <w:p w:rsidR="00CE293F" w:rsidP="00343EC0" w:rsidRDefault="00CE293F" w14:paraId="7C31CD5C" w14:textId="661D0CCD">
      <w:pPr>
        <w:pStyle w:val="TaskName"/>
        <w:numPr>
          <w:ilvl w:val="0"/>
          <w:numId w:val="0"/>
        </w:numPr>
        <w:ind w:left="1080"/>
        <w:rPr>
          <w:b w:val="0"/>
          <w:bCs/>
        </w:rPr>
      </w:pPr>
      <w:r>
        <w:rPr>
          <w:noProof/>
        </w:rPr>
        <w:drawing>
          <wp:inline distT="0" distB="0" distL="0" distR="0" wp14:anchorId="03810A1D" wp14:editId="1BCF4F8C">
            <wp:extent cx="5004338" cy="6144260"/>
            <wp:effectExtent l="19050" t="19050" r="25400" b="8890"/>
            <wp:docPr id="29493964" name="Picture 294939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4"/>
                    <pic:cNvPicPr/>
                  </pic:nvPicPr>
                  <pic:blipFill>
                    <a:blip r:embed="rId71">
                      <a:extLst>
                        <a:ext uri="{28A0092B-C50C-407E-A947-70E740481C1C}">
                          <a14:useLocalDpi xmlns:a14="http://schemas.microsoft.com/office/drawing/2010/main" val="0"/>
                        </a:ext>
                      </a:extLst>
                    </a:blip>
                    <a:stretch>
                      <a:fillRect/>
                    </a:stretch>
                  </pic:blipFill>
                  <pic:spPr>
                    <a:xfrm>
                      <a:off x="0" y="0"/>
                      <a:ext cx="5004338" cy="6144260"/>
                    </a:xfrm>
                    <a:prstGeom prst="rect">
                      <a:avLst/>
                    </a:prstGeom>
                    <a:ln>
                      <a:solidFill>
                        <a:schemeClr val="accent1"/>
                      </a:solidFill>
                    </a:ln>
                  </pic:spPr>
                </pic:pic>
              </a:graphicData>
            </a:graphic>
          </wp:inline>
        </w:drawing>
      </w:r>
    </w:p>
    <w:p w:rsidR="00CE293F" w:rsidP="00343EC0" w:rsidRDefault="00BB2161" w14:paraId="0CF6821E" w14:textId="1A7B5CC7">
      <w:pPr>
        <w:pStyle w:val="TaskName"/>
        <w:numPr>
          <w:ilvl w:val="0"/>
          <w:numId w:val="0"/>
        </w:numPr>
        <w:ind w:left="1080"/>
        <w:rPr>
          <w:b w:val="0"/>
          <w:bCs/>
        </w:rPr>
      </w:pPr>
      <w:r>
        <w:rPr>
          <w:b w:val="0"/>
          <w:bCs/>
        </w:rPr>
        <w:t xml:space="preserve">In the next screen, click </w:t>
      </w:r>
      <w:proofErr w:type="spellStart"/>
      <w:r>
        <w:rPr>
          <w:b w:val="0"/>
          <w:bCs/>
        </w:rPr>
        <w:t>DelimitedText</w:t>
      </w:r>
      <w:proofErr w:type="spellEnd"/>
      <w:r>
        <w:rPr>
          <w:b w:val="0"/>
          <w:bCs/>
        </w:rPr>
        <w:t xml:space="preserve"> and click continue –</w:t>
      </w:r>
    </w:p>
    <w:p w:rsidR="00BB2161" w:rsidP="00343EC0" w:rsidRDefault="00BB2161" w14:paraId="0DCC746D" w14:textId="4C6A976C">
      <w:pPr>
        <w:pStyle w:val="TaskName"/>
        <w:numPr>
          <w:ilvl w:val="0"/>
          <w:numId w:val="0"/>
        </w:numPr>
        <w:ind w:left="1080"/>
        <w:rPr>
          <w:b w:val="0"/>
          <w:bCs/>
        </w:rPr>
      </w:pPr>
      <w:r>
        <w:rPr>
          <w:noProof/>
        </w:rPr>
        <w:lastRenderedPageBreak/>
        <w:drawing>
          <wp:inline distT="0" distB="0" distL="0" distR="0" wp14:anchorId="303FEA12" wp14:editId="162BB3C7">
            <wp:extent cx="5311174" cy="7353934"/>
            <wp:effectExtent l="19050" t="19050" r="22860" b="18415"/>
            <wp:docPr id="29493965" name="Picture 294939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5"/>
                    <pic:cNvPicPr/>
                  </pic:nvPicPr>
                  <pic:blipFill>
                    <a:blip r:embed="rId72">
                      <a:extLst>
                        <a:ext uri="{28A0092B-C50C-407E-A947-70E740481C1C}">
                          <a14:useLocalDpi xmlns:a14="http://schemas.microsoft.com/office/drawing/2010/main" val="0"/>
                        </a:ext>
                      </a:extLst>
                    </a:blip>
                    <a:stretch>
                      <a:fillRect/>
                    </a:stretch>
                  </pic:blipFill>
                  <pic:spPr>
                    <a:xfrm>
                      <a:off x="0" y="0"/>
                      <a:ext cx="5311174" cy="7353934"/>
                    </a:xfrm>
                    <a:prstGeom prst="rect">
                      <a:avLst/>
                    </a:prstGeom>
                    <a:ln>
                      <a:solidFill>
                        <a:schemeClr val="accent1"/>
                      </a:solidFill>
                    </a:ln>
                  </pic:spPr>
                </pic:pic>
              </a:graphicData>
            </a:graphic>
          </wp:inline>
        </w:drawing>
      </w:r>
    </w:p>
    <w:p w:rsidR="002C4E1D" w:rsidP="00343EC0" w:rsidRDefault="00D41193" w14:paraId="0773E01C" w14:textId="07A7E95F">
      <w:pPr>
        <w:pStyle w:val="TaskName"/>
        <w:numPr>
          <w:ilvl w:val="0"/>
          <w:numId w:val="0"/>
        </w:numPr>
        <w:ind w:left="1080"/>
        <w:rPr>
          <w:b w:val="0"/>
          <w:bCs/>
        </w:rPr>
      </w:pPr>
      <w:r>
        <w:rPr>
          <w:b w:val="0"/>
          <w:bCs/>
        </w:rPr>
        <w:t>In the following screen, give the dataset a name (“Countries”) and in the Linked Service drop down choose the one corresponding to the data lake you linked/created when you created the Synapse Workspace.</w:t>
      </w:r>
    </w:p>
    <w:p w:rsidR="00D10032" w:rsidP="00343EC0" w:rsidRDefault="00D10032" w14:paraId="20F0FE1E" w14:textId="292B79B8">
      <w:pPr>
        <w:pStyle w:val="TaskName"/>
        <w:numPr>
          <w:ilvl w:val="0"/>
          <w:numId w:val="0"/>
        </w:numPr>
        <w:ind w:left="1080"/>
        <w:rPr>
          <w:b w:val="0"/>
          <w:bCs/>
        </w:rPr>
      </w:pPr>
      <w:r>
        <w:rPr>
          <w:noProof/>
        </w:rPr>
        <w:lastRenderedPageBreak/>
        <w:drawing>
          <wp:inline distT="0" distB="0" distL="0" distR="0" wp14:anchorId="03E958C5" wp14:editId="1822F980">
            <wp:extent cx="5371940" cy="3552825"/>
            <wp:effectExtent l="19050" t="19050" r="19685" b="9525"/>
            <wp:docPr id="29493966" name="Picture 294939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6"/>
                    <pic:cNvPicPr/>
                  </pic:nvPicPr>
                  <pic:blipFill>
                    <a:blip r:embed="rId73">
                      <a:extLst>
                        <a:ext uri="{28A0092B-C50C-407E-A947-70E740481C1C}">
                          <a14:useLocalDpi xmlns:a14="http://schemas.microsoft.com/office/drawing/2010/main" val="0"/>
                        </a:ext>
                      </a:extLst>
                    </a:blip>
                    <a:stretch>
                      <a:fillRect/>
                    </a:stretch>
                  </pic:blipFill>
                  <pic:spPr>
                    <a:xfrm>
                      <a:off x="0" y="0"/>
                      <a:ext cx="5371940" cy="3552825"/>
                    </a:xfrm>
                    <a:prstGeom prst="rect">
                      <a:avLst/>
                    </a:prstGeom>
                    <a:ln>
                      <a:solidFill>
                        <a:schemeClr val="accent1"/>
                      </a:solidFill>
                    </a:ln>
                  </pic:spPr>
                </pic:pic>
              </a:graphicData>
            </a:graphic>
          </wp:inline>
        </w:drawing>
      </w:r>
    </w:p>
    <w:p w:rsidR="00D41193" w:rsidP="00343EC0" w:rsidRDefault="00D41193" w14:paraId="41FA9A7B" w14:textId="512A4644">
      <w:pPr>
        <w:pStyle w:val="TaskName"/>
        <w:numPr>
          <w:ilvl w:val="0"/>
          <w:numId w:val="0"/>
        </w:numPr>
        <w:ind w:left="1080"/>
        <w:rPr>
          <w:b w:val="0"/>
          <w:bCs/>
        </w:rPr>
      </w:pPr>
      <w:r>
        <w:rPr>
          <w:b w:val="0"/>
          <w:bCs/>
        </w:rPr>
        <w:t xml:space="preserve">In the File Path, click the folder icon </w:t>
      </w:r>
      <w:r w:rsidR="0004355E">
        <w:rPr>
          <w:b w:val="0"/>
          <w:bCs/>
        </w:rPr>
        <w:t>and navigate to the file you uploaded earlier</w:t>
      </w:r>
      <w:r w:rsidR="00903968">
        <w:rPr>
          <w:b w:val="0"/>
          <w:bCs/>
        </w:rPr>
        <w:t>.</w:t>
      </w:r>
    </w:p>
    <w:p w:rsidR="00343EC0" w:rsidP="00343EC0" w:rsidRDefault="00326190" w14:paraId="33280C2C" w14:textId="33896F65">
      <w:pPr>
        <w:pStyle w:val="TaskName"/>
        <w:numPr>
          <w:ilvl w:val="0"/>
          <w:numId w:val="0"/>
        </w:numPr>
        <w:ind w:left="1080"/>
        <w:rPr>
          <w:b w:val="0"/>
          <w:bCs/>
        </w:rPr>
      </w:pPr>
      <w:r>
        <w:rPr>
          <w:noProof/>
        </w:rPr>
        <w:drawing>
          <wp:inline distT="0" distB="0" distL="0" distR="0" wp14:anchorId="3A833DC6" wp14:editId="484C8ECC">
            <wp:extent cx="5410198" cy="2795991"/>
            <wp:effectExtent l="19050" t="19050" r="19050" b="23495"/>
            <wp:docPr id="29493967" name="Picture 294939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7"/>
                    <pic:cNvPicPr/>
                  </pic:nvPicPr>
                  <pic:blipFill>
                    <a:blip r:embed="rId74">
                      <a:extLst>
                        <a:ext uri="{28A0092B-C50C-407E-A947-70E740481C1C}">
                          <a14:useLocalDpi xmlns:a14="http://schemas.microsoft.com/office/drawing/2010/main" val="0"/>
                        </a:ext>
                      </a:extLst>
                    </a:blip>
                    <a:stretch>
                      <a:fillRect/>
                    </a:stretch>
                  </pic:blipFill>
                  <pic:spPr>
                    <a:xfrm>
                      <a:off x="0" y="0"/>
                      <a:ext cx="5410198" cy="2795991"/>
                    </a:xfrm>
                    <a:prstGeom prst="rect">
                      <a:avLst/>
                    </a:prstGeom>
                    <a:ln>
                      <a:solidFill>
                        <a:schemeClr val="accent1"/>
                      </a:solidFill>
                    </a:ln>
                  </pic:spPr>
                </pic:pic>
              </a:graphicData>
            </a:graphic>
          </wp:inline>
        </w:drawing>
      </w:r>
    </w:p>
    <w:p w:rsidR="001E2B90" w:rsidP="00343EC0" w:rsidRDefault="001E2B90" w14:paraId="2FE5BE94" w14:textId="25347046">
      <w:pPr>
        <w:pStyle w:val="TaskName"/>
        <w:numPr>
          <w:ilvl w:val="0"/>
          <w:numId w:val="0"/>
        </w:numPr>
        <w:ind w:left="1080"/>
        <w:rPr>
          <w:b w:val="0"/>
          <w:bCs/>
        </w:rPr>
      </w:pPr>
      <w:r>
        <w:rPr>
          <w:b w:val="0"/>
          <w:bCs/>
        </w:rPr>
        <w:t>Click OK</w:t>
      </w:r>
      <w:r w:rsidR="00EF55FC">
        <w:rPr>
          <w:b w:val="0"/>
          <w:bCs/>
        </w:rPr>
        <w:t>, and your Source pane should look like this –</w:t>
      </w:r>
    </w:p>
    <w:p w:rsidR="00EF55FC" w:rsidP="00343EC0" w:rsidRDefault="00C930F2" w14:paraId="4CD0534F" w14:textId="6352B532">
      <w:pPr>
        <w:pStyle w:val="TaskName"/>
        <w:numPr>
          <w:ilvl w:val="0"/>
          <w:numId w:val="0"/>
        </w:numPr>
        <w:ind w:left="1080"/>
        <w:rPr>
          <w:b w:val="0"/>
          <w:bCs/>
        </w:rPr>
      </w:pPr>
      <w:r>
        <w:rPr>
          <w:noProof/>
        </w:rPr>
        <w:lastRenderedPageBreak/>
        <w:drawing>
          <wp:inline distT="0" distB="0" distL="0" distR="0" wp14:anchorId="76FE3ACB" wp14:editId="4E16AAEB">
            <wp:extent cx="5558153" cy="2115031"/>
            <wp:effectExtent l="19050" t="19050" r="23495" b="19050"/>
            <wp:docPr id="29493968" name="Picture 294939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8"/>
                    <pic:cNvPicPr/>
                  </pic:nvPicPr>
                  <pic:blipFill>
                    <a:blip r:embed="rId75">
                      <a:extLst>
                        <a:ext uri="{28A0092B-C50C-407E-A947-70E740481C1C}">
                          <a14:useLocalDpi xmlns:a14="http://schemas.microsoft.com/office/drawing/2010/main" val="0"/>
                        </a:ext>
                      </a:extLst>
                    </a:blip>
                    <a:stretch>
                      <a:fillRect/>
                    </a:stretch>
                  </pic:blipFill>
                  <pic:spPr>
                    <a:xfrm>
                      <a:off x="0" y="0"/>
                      <a:ext cx="5558153" cy="2115031"/>
                    </a:xfrm>
                    <a:prstGeom prst="rect">
                      <a:avLst/>
                    </a:prstGeom>
                    <a:ln>
                      <a:solidFill>
                        <a:schemeClr val="accent1"/>
                      </a:solidFill>
                    </a:ln>
                  </pic:spPr>
                </pic:pic>
              </a:graphicData>
            </a:graphic>
          </wp:inline>
        </w:drawing>
      </w:r>
    </w:p>
    <w:p w:rsidRPr="00343EC0" w:rsidR="00343EC0" w:rsidP="00343EC0" w:rsidRDefault="00343EC0" w14:paraId="01FCB897" w14:textId="77777777">
      <w:pPr>
        <w:pStyle w:val="TaskName"/>
        <w:numPr>
          <w:ilvl w:val="0"/>
          <w:numId w:val="0"/>
        </w:numPr>
        <w:ind w:left="1080"/>
        <w:rPr>
          <w:b w:val="0"/>
          <w:bCs/>
        </w:rPr>
      </w:pPr>
    </w:p>
    <w:p w:rsidR="00343EC0" w:rsidP="005E265B" w:rsidRDefault="00B12FDD" w14:paraId="1E2A1FFA" w14:textId="1B41BB5D">
      <w:pPr>
        <w:pStyle w:val="TaskName"/>
      </w:pPr>
      <w:r>
        <w:t>Create a Sink</w:t>
      </w:r>
    </w:p>
    <w:p w:rsidR="00B12FDD" w:rsidP="005217D0" w:rsidRDefault="005217D0" w14:paraId="5CCBAD0D" w14:textId="53D73CBB">
      <w:pPr>
        <w:pStyle w:val="TaskName"/>
        <w:numPr>
          <w:ilvl w:val="0"/>
          <w:numId w:val="0"/>
        </w:numPr>
        <w:ind w:left="1440" w:hanging="360"/>
        <w:rPr>
          <w:b w:val="0"/>
          <w:bCs/>
        </w:rPr>
      </w:pPr>
      <w:r>
        <w:rPr>
          <w:b w:val="0"/>
          <w:bCs/>
        </w:rPr>
        <w:t>In the same window, click “Sink”, then click +New</w:t>
      </w:r>
    </w:p>
    <w:p w:rsidR="005217D0" w:rsidP="005217D0" w:rsidRDefault="00D17722" w14:paraId="07F4CD4A" w14:textId="5840115B">
      <w:pPr>
        <w:pStyle w:val="TaskName"/>
        <w:numPr>
          <w:ilvl w:val="0"/>
          <w:numId w:val="0"/>
        </w:numPr>
        <w:ind w:left="1440" w:hanging="360"/>
        <w:rPr>
          <w:b w:val="0"/>
          <w:bCs/>
        </w:rPr>
      </w:pPr>
      <w:r>
        <w:rPr>
          <w:b w:val="0"/>
          <w:bCs/>
        </w:rPr>
        <w:t>In the New Integration dataset screen, scroll and select “Azure Synapse dedicated SQL pool”</w:t>
      </w:r>
    </w:p>
    <w:p w:rsidR="00D17722" w:rsidP="005217D0" w:rsidRDefault="00D17722" w14:paraId="2BB12475" w14:textId="3BEFEA74">
      <w:pPr>
        <w:pStyle w:val="TaskName"/>
        <w:numPr>
          <w:ilvl w:val="0"/>
          <w:numId w:val="0"/>
        </w:numPr>
        <w:ind w:left="1440" w:hanging="360"/>
        <w:rPr>
          <w:b w:val="0"/>
          <w:bCs/>
        </w:rPr>
      </w:pPr>
      <w:r>
        <w:rPr>
          <w:b w:val="0"/>
          <w:bCs/>
        </w:rPr>
        <w:t>Click Continue</w:t>
      </w:r>
    </w:p>
    <w:p w:rsidR="00D17722" w:rsidP="005217D0" w:rsidRDefault="00626ADE" w14:paraId="390A8118" w14:textId="25C92524">
      <w:pPr>
        <w:pStyle w:val="TaskName"/>
        <w:numPr>
          <w:ilvl w:val="0"/>
          <w:numId w:val="0"/>
        </w:numPr>
        <w:ind w:left="1440" w:hanging="360"/>
        <w:rPr>
          <w:b w:val="0"/>
          <w:bCs/>
        </w:rPr>
      </w:pPr>
      <w:r>
        <w:rPr>
          <w:noProof/>
        </w:rPr>
        <w:drawing>
          <wp:inline distT="0" distB="0" distL="0" distR="0" wp14:anchorId="30A2A3A1" wp14:editId="0C98EFFA">
            <wp:extent cx="3391373" cy="4572640"/>
            <wp:effectExtent l="0" t="0" r="0" b="0"/>
            <wp:docPr id="29493969" name="Picture 294939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69"/>
                    <pic:cNvPicPr/>
                  </pic:nvPicPr>
                  <pic:blipFill>
                    <a:blip r:embed="rId76">
                      <a:extLst>
                        <a:ext uri="{28A0092B-C50C-407E-A947-70E740481C1C}">
                          <a14:useLocalDpi xmlns:a14="http://schemas.microsoft.com/office/drawing/2010/main" val="0"/>
                        </a:ext>
                      </a:extLst>
                    </a:blip>
                    <a:stretch>
                      <a:fillRect/>
                    </a:stretch>
                  </pic:blipFill>
                  <pic:spPr>
                    <a:xfrm>
                      <a:off x="0" y="0"/>
                      <a:ext cx="3391373" cy="4572640"/>
                    </a:xfrm>
                    <a:prstGeom prst="rect">
                      <a:avLst/>
                    </a:prstGeom>
                  </pic:spPr>
                </pic:pic>
              </a:graphicData>
            </a:graphic>
          </wp:inline>
        </w:drawing>
      </w:r>
    </w:p>
    <w:p w:rsidR="002A7574" w:rsidP="005217D0" w:rsidRDefault="002A7574" w14:paraId="6741EAF3" w14:textId="101A5FAB">
      <w:pPr>
        <w:pStyle w:val="TaskName"/>
        <w:numPr>
          <w:ilvl w:val="0"/>
          <w:numId w:val="0"/>
        </w:numPr>
        <w:ind w:left="1440" w:hanging="360"/>
        <w:rPr>
          <w:b w:val="0"/>
          <w:bCs/>
        </w:rPr>
      </w:pPr>
      <w:r>
        <w:rPr>
          <w:b w:val="0"/>
          <w:bCs/>
        </w:rPr>
        <w:t>In the following screen, give your dataset a name.</w:t>
      </w:r>
    </w:p>
    <w:p w:rsidR="002A7574" w:rsidP="005217D0" w:rsidRDefault="002A7574" w14:paraId="27D1AAE4" w14:textId="630549FC">
      <w:pPr>
        <w:pStyle w:val="TaskName"/>
        <w:numPr>
          <w:ilvl w:val="0"/>
          <w:numId w:val="0"/>
        </w:numPr>
        <w:ind w:left="1440" w:hanging="360"/>
        <w:rPr>
          <w:b w:val="0"/>
          <w:bCs/>
        </w:rPr>
      </w:pPr>
      <w:r>
        <w:rPr>
          <w:b w:val="0"/>
          <w:bCs/>
        </w:rPr>
        <w:lastRenderedPageBreak/>
        <w:t>Choose the SQL Pool you created in Exercise 2.</w:t>
      </w:r>
    </w:p>
    <w:p w:rsidR="00691286" w:rsidP="005217D0" w:rsidRDefault="00D81F96" w14:paraId="348AE61D" w14:textId="77777777">
      <w:pPr>
        <w:pStyle w:val="TaskName"/>
        <w:numPr>
          <w:ilvl w:val="0"/>
          <w:numId w:val="0"/>
        </w:numPr>
        <w:ind w:left="1440" w:hanging="360"/>
        <w:rPr>
          <w:b w:val="0"/>
          <w:bCs/>
        </w:rPr>
      </w:pPr>
      <w:r>
        <w:rPr>
          <w:b w:val="0"/>
          <w:bCs/>
        </w:rPr>
        <w:t>Click “Edit” underneath Table name (as we’re going to be creating the table with the load</w:t>
      </w:r>
      <w:r w:rsidR="00F85117">
        <w:rPr>
          <w:b w:val="0"/>
          <w:bCs/>
        </w:rPr>
        <w:t xml:space="preserve">) </w:t>
      </w:r>
    </w:p>
    <w:p w:rsidR="002A7574" w:rsidP="005217D0" w:rsidRDefault="00F85117" w14:paraId="1EDD6A5C" w14:textId="6B9B0139">
      <w:pPr>
        <w:pStyle w:val="TaskName"/>
        <w:numPr>
          <w:ilvl w:val="0"/>
          <w:numId w:val="0"/>
        </w:numPr>
        <w:ind w:left="1440" w:hanging="360"/>
        <w:rPr>
          <w:b w:val="0"/>
          <w:bCs/>
        </w:rPr>
      </w:pPr>
      <w:r>
        <w:rPr>
          <w:b w:val="0"/>
          <w:bCs/>
        </w:rPr>
        <w:t>and fill in as per the screen shot below.</w:t>
      </w:r>
    </w:p>
    <w:p w:rsidRPr="005217D0" w:rsidR="00610857" w:rsidP="005217D0" w:rsidRDefault="00AD55A5" w14:paraId="3C6FD7A5" w14:textId="6CE78C5C">
      <w:pPr>
        <w:pStyle w:val="TaskName"/>
        <w:numPr>
          <w:ilvl w:val="0"/>
          <w:numId w:val="0"/>
        </w:numPr>
        <w:ind w:left="1440" w:hanging="360"/>
        <w:rPr>
          <w:b w:val="0"/>
          <w:bCs/>
        </w:rPr>
      </w:pPr>
      <w:r>
        <w:rPr>
          <w:noProof/>
        </w:rPr>
        <w:drawing>
          <wp:inline distT="0" distB="0" distL="0" distR="0" wp14:anchorId="0A0095F8" wp14:editId="6F211900">
            <wp:extent cx="5795536" cy="3857625"/>
            <wp:effectExtent l="19050" t="19050" r="15240" b="9525"/>
            <wp:docPr id="29493971" name="Picture 294939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71"/>
                    <pic:cNvPicPr/>
                  </pic:nvPicPr>
                  <pic:blipFill>
                    <a:blip r:embed="rId77">
                      <a:extLst>
                        <a:ext uri="{28A0092B-C50C-407E-A947-70E740481C1C}">
                          <a14:useLocalDpi xmlns:a14="http://schemas.microsoft.com/office/drawing/2010/main" val="0"/>
                        </a:ext>
                      </a:extLst>
                    </a:blip>
                    <a:stretch>
                      <a:fillRect/>
                    </a:stretch>
                  </pic:blipFill>
                  <pic:spPr>
                    <a:xfrm>
                      <a:off x="0" y="0"/>
                      <a:ext cx="5795536" cy="3857625"/>
                    </a:xfrm>
                    <a:prstGeom prst="rect">
                      <a:avLst/>
                    </a:prstGeom>
                    <a:ln>
                      <a:solidFill>
                        <a:schemeClr val="accent1"/>
                      </a:solidFill>
                    </a:ln>
                  </pic:spPr>
                </pic:pic>
              </a:graphicData>
            </a:graphic>
          </wp:inline>
        </w:drawing>
      </w:r>
    </w:p>
    <w:p w:rsidR="000C2511" w:rsidP="00E5551A" w:rsidRDefault="00AF2210" w14:paraId="23A048B4" w14:textId="160963E7">
      <w:pPr>
        <w:pStyle w:val="TaskDetail"/>
        <w:ind w:left="1080"/>
      </w:pPr>
      <w:r>
        <w:t>Finally, click “Open this dataset for more advanced ….”</w:t>
      </w:r>
    </w:p>
    <w:p w:rsidR="009916AC" w:rsidP="00E5551A" w:rsidRDefault="009916AC" w14:paraId="211F7DC0" w14:textId="39B3790C">
      <w:pPr>
        <w:pStyle w:val="TaskDetail"/>
        <w:ind w:left="1080"/>
      </w:pPr>
      <w:r>
        <w:t>In the dataset screen that opens up, fill in the table name as per the screenshot below –</w:t>
      </w:r>
    </w:p>
    <w:p w:rsidR="009916AC" w:rsidP="00E5551A" w:rsidRDefault="009916AC" w14:paraId="229CBF9C" w14:textId="107B9E33">
      <w:pPr>
        <w:pStyle w:val="TaskDetail"/>
        <w:ind w:left="1080"/>
      </w:pPr>
      <w:r>
        <w:rPr>
          <w:noProof/>
        </w:rPr>
        <w:drawing>
          <wp:inline distT="0" distB="0" distL="0" distR="0" wp14:anchorId="7170D5AD" wp14:editId="73EA749E">
            <wp:extent cx="5757542" cy="2054860"/>
            <wp:effectExtent l="0" t="0" r="0" b="2540"/>
            <wp:docPr id="29493972" name="Picture 294939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72"/>
                    <pic:cNvPicPr/>
                  </pic:nvPicPr>
                  <pic:blipFill>
                    <a:blip r:embed="rId78">
                      <a:extLst>
                        <a:ext uri="{28A0092B-C50C-407E-A947-70E740481C1C}">
                          <a14:useLocalDpi xmlns:a14="http://schemas.microsoft.com/office/drawing/2010/main" val="0"/>
                        </a:ext>
                      </a:extLst>
                    </a:blip>
                    <a:stretch>
                      <a:fillRect/>
                    </a:stretch>
                  </pic:blipFill>
                  <pic:spPr>
                    <a:xfrm>
                      <a:off x="0" y="0"/>
                      <a:ext cx="5757542" cy="2054860"/>
                    </a:xfrm>
                    <a:prstGeom prst="rect">
                      <a:avLst/>
                    </a:prstGeom>
                  </pic:spPr>
                </pic:pic>
              </a:graphicData>
            </a:graphic>
          </wp:inline>
        </w:drawing>
      </w:r>
    </w:p>
    <w:p w:rsidR="00AF2210" w:rsidP="00ED197F" w:rsidRDefault="00481341" w14:paraId="18696C25" w14:textId="0073434D">
      <w:pPr>
        <w:pStyle w:val="TaskName"/>
        <w:numPr>
          <w:ilvl w:val="0"/>
          <w:numId w:val="0"/>
        </w:numPr>
        <w:ind w:left="1080"/>
        <w:rPr>
          <w:b w:val="0"/>
          <w:bCs/>
        </w:rPr>
      </w:pPr>
      <w:r w:rsidRPr="00ED197F">
        <w:rPr>
          <w:b w:val="0"/>
          <w:bCs/>
        </w:rPr>
        <w:t>Finally, select the pipeline window, and amend the Table option to “Auto Create table”. This will create a table with the name as configured in the previous step.</w:t>
      </w:r>
    </w:p>
    <w:p w:rsidRPr="00ED197F" w:rsidR="00ED197F" w:rsidP="00ED197F" w:rsidRDefault="00ED197F" w14:paraId="35ED455F" w14:textId="52D6A7A5">
      <w:pPr>
        <w:pStyle w:val="TaskName"/>
        <w:numPr>
          <w:ilvl w:val="0"/>
          <w:numId w:val="0"/>
        </w:numPr>
        <w:ind w:left="1080"/>
        <w:rPr>
          <w:b w:val="0"/>
          <w:bCs/>
        </w:rPr>
      </w:pPr>
      <w:r>
        <w:rPr>
          <w:b w:val="0"/>
          <w:bCs/>
        </w:rPr>
        <w:t xml:space="preserve">Also, in this screen, select the copy method of </w:t>
      </w:r>
      <w:r w:rsidRPr="00ED197F">
        <w:t>Polybase</w:t>
      </w:r>
    </w:p>
    <w:p w:rsidR="00481341" w:rsidP="00E5551A" w:rsidRDefault="00481341" w14:paraId="7C107006" w14:textId="67B80B64">
      <w:pPr>
        <w:pStyle w:val="TaskDetail"/>
        <w:ind w:left="1080"/>
      </w:pPr>
      <w:r>
        <w:rPr>
          <w:noProof/>
        </w:rPr>
        <w:lastRenderedPageBreak/>
        <w:drawing>
          <wp:inline distT="0" distB="0" distL="0" distR="0" wp14:anchorId="1A99D937" wp14:editId="704DBA35">
            <wp:extent cx="5726074" cy="3784600"/>
            <wp:effectExtent l="19050" t="19050" r="27305" b="25400"/>
            <wp:docPr id="29493973" name="Picture 2949397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73"/>
                    <pic:cNvPicPr/>
                  </pic:nvPicPr>
                  <pic:blipFill>
                    <a:blip r:embed="rId79">
                      <a:extLst>
                        <a:ext uri="{28A0092B-C50C-407E-A947-70E740481C1C}">
                          <a14:useLocalDpi xmlns:a14="http://schemas.microsoft.com/office/drawing/2010/main" val="0"/>
                        </a:ext>
                      </a:extLst>
                    </a:blip>
                    <a:stretch>
                      <a:fillRect/>
                    </a:stretch>
                  </pic:blipFill>
                  <pic:spPr>
                    <a:xfrm>
                      <a:off x="0" y="0"/>
                      <a:ext cx="5726074" cy="3784600"/>
                    </a:xfrm>
                    <a:prstGeom prst="rect">
                      <a:avLst/>
                    </a:prstGeom>
                    <a:ln>
                      <a:solidFill>
                        <a:schemeClr val="accent1"/>
                      </a:solidFill>
                    </a:ln>
                  </pic:spPr>
                </pic:pic>
              </a:graphicData>
            </a:graphic>
          </wp:inline>
        </w:drawing>
      </w:r>
    </w:p>
    <w:p w:rsidR="00E5551A" w:rsidP="00E5551A" w:rsidRDefault="00E5551A" w14:paraId="2ED84689" w14:textId="77777777">
      <w:pPr>
        <w:pStyle w:val="TaskDetail"/>
        <w:ind w:left="0"/>
      </w:pPr>
      <w:r>
        <w:tab/>
      </w:r>
      <w:r>
        <w:tab/>
      </w:r>
    </w:p>
    <w:p w:rsidR="00B12C01" w:rsidP="00481341" w:rsidRDefault="00B12C01" w14:paraId="659622DB" w14:textId="77B9C78B">
      <w:pPr>
        <w:pStyle w:val="TaskName"/>
      </w:pPr>
      <w:r>
        <w:t>Configure Staging directory</w:t>
      </w:r>
    </w:p>
    <w:p w:rsidR="00BE44CC" w:rsidP="00B12C01" w:rsidRDefault="00B12C01" w14:paraId="6FB0CF1B" w14:textId="77B9C78B">
      <w:pPr>
        <w:pStyle w:val="TaskName"/>
        <w:numPr>
          <w:ilvl w:val="0"/>
          <w:numId w:val="0"/>
        </w:numPr>
        <w:ind w:left="1080"/>
        <w:rPr>
          <w:b w:val="0"/>
          <w:bCs/>
        </w:rPr>
      </w:pPr>
      <w:r>
        <w:rPr>
          <w:b w:val="0"/>
          <w:bCs/>
        </w:rPr>
        <w:t xml:space="preserve">As we’re copying from the data lake to SQL Pool, best practice is to use </w:t>
      </w:r>
      <w:r w:rsidR="008E333C">
        <w:rPr>
          <w:b w:val="0"/>
          <w:bCs/>
        </w:rPr>
        <w:t>Staging which allows for optimized ingestion into the SQL Pool</w:t>
      </w:r>
      <w:r w:rsidR="00BE44CC">
        <w:rPr>
          <w:b w:val="0"/>
          <w:bCs/>
        </w:rPr>
        <w:t>.</w:t>
      </w:r>
    </w:p>
    <w:p w:rsidR="002A08FE" w:rsidP="00B12C01" w:rsidRDefault="002A08FE" w14:paraId="0AE9903B" w14:textId="10C19B61">
      <w:pPr>
        <w:pStyle w:val="TaskName"/>
        <w:numPr>
          <w:ilvl w:val="0"/>
          <w:numId w:val="0"/>
        </w:numPr>
        <w:ind w:left="1080"/>
        <w:rPr>
          <w:b w:val="0"/>
          <w:bCs/>
        </w:rPr>
      </w:pPr>
      <w:r>
        <w:rPr>
          <w:b w:val="0"/>
          <w:bCs/>
        </w:rPr>
        <w:t xml:space="preserve">Open the Data tab, expand the default </w:t>
      </w:r>
      <w:r w:rsidR="00A93553">
        <w:rPr>
          <w:b w:val="0"/>
          <w:bCs/>
        </w:rPr>
        <w:t>Azure Data Lake Storage Gen2, then select your storage account.</w:t>
      </w:r>
    </w:p>
    <w:p w:rsidR="00A93553" w:rsidP="00B12C01" w:rsidRDefault="00A93553" w14:paraId="39D16F63" w14:textId="617AC996">
      <w:pPr>
        <w:pStyle w:val="TaskName"/>
        <w:numPr>
          <w:ilvl w:val="0"/>
          <w:numId w:val="0"/>
        </w:numPr>
        <w:ind w:left="1080"/>
        <w:rPr>
          <w:b w:val="0"/>
          <w:bCs/>
        </w:rPr>
      </w:pPr>
      <w:r>
        <w:rPr>
          <w:b w:val="0"/>
          <w:bCs/>
        </w:rPr>
        <w:t>In the screen that loads up, click “New Folder”, then give it a name of “Staging” –</w:t>
      </w:r>
    </w:p>
    <w:p w:rsidR="00A93553" w:rsidP="00B12C01" w:rsidRDefault="00A93553" w14:paraId="5804DF6D" w14:textId="77777777">
      <w:pPr>
        <w:pStyle w:val="TaskName"/>
        <w:numPr>
          <w:ilvl w:val="0"/>
          <w:numId w:val="0"/>
        </w:numPr>
        <w:ind w:left="1080"/>
        <w:rPr>
          <w:b w:val="0"/>
          <w:bCs/>
        </w:rPr>
      </w:pPr>
    </w:p>
    <w:p w:rsidR="00A93553" w:rsidP="00B12C01" w:rsidRDefault="00A93553" w14:paraId="608691C2" w14:textId="2096D94A">
      <w:pPr>
        <w:pStyle w:val="TaskName"/>
        <w:numPr>
          <w:ilvl w:val="0"/>
          <w:numId w:val="0"/>
        </w:numPr>
        <w:ind w:left="1080"/>
        <w:rPr>
          <w:b w:val="0"/>
          <w:bCs/>
        </w:rPr>
      </w:pPr>
      <w:r w:rsidRPr="00A93553">
        <w:rPr>
          <w:b w:val="0"/>
          <w:bCs/>
          <w:noProof/>
        </w:rPr>
        <w:drawing>
          <wp:inline distT="0" distB="0" distL="0" distR="0" wp14:anchorId="561AA92C" wp14:editId="0C0F09FD">
            <wp:extent cx="5748655" cy="2077328"/>
            <wp:effectExtent l="0" t="0" r="4445" b="0"/>
            <wp:docPr id="29493975" name="Picture 294939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75" name="Picture 29493975" descr="Graphical user interface, text, application, email&#10;&#10;Description automatically generated"/>
                    <pic:cNvPicPr/>
                  </pic:nvPicPr>
                  <pic:blipFill>
                    <a:blip r:embed="rId80"/>
                    <a:stretch>
                      <a:fillRect/>
                    </a:stretch>
                  </pic:blipFill>
                  <pic:spPr>
                    <a:xfrm>
                      <a:off x="0" y="0"/>
                      <a:ext cx="5763110" cy="2082552"/>
                    </a:xfrm>
                    <a:prstGeom prst="rect">
                      <a:avLst/>
                    </a:prstGeom>
                  </pic:spPr>
                </pic:pic>
              </a:graphicData>
            </a:graphic>
          </wp:inline>
        </w:drawing>
      </w:r>
    </w:p>
    <w:p w:rsidR="00B12C01" w:rsidP="00B12C01" w:rsidRDefault="00481341" w14:paraId="6074470C" w14:textId="3D04795E">
      <w:pPr>
        <w:pStyle w:val="TaskName"/>
        <w:numPr>
          <w:ilvl w:val="0"/>
          <w:numId w:val="0"/>
        </w:numPr>
        <w:ind w:left="1080"/>
      </w:pPr>
      <w:r>
        <w:t xml:space="preserve"> </w:t>
      </w:r>
    </w:p>
    <w:p w:rsidR="00004587" w:rsidP="00481341" w:rsidRDefault="00004587" w14:paraId="20D1AE5A" w14:textId="2AD1C827">
      <w:pPr>
        <w:pStyle w:val="TaskName"/>
      </w:pPr>
      <w:r>
        <w:t>Configure Pipeline to use Staging</w:t>
      </w:r>
    </w:p>
    <w:p w:rsidR="00004587" w:rsidP="00004587" w:rsidRDefault="00004587" w14:paraId="69AE296E" w14:textId="2691C864">
      <w:pPr>
        <w:pStyle w:val="TaskName"/>
        <w:numPr>
          <w:ilvl w:val="0"/>
          <w:numId w:val="0"/>
        </w:numPr>
        <w:ind w:left="1080"/>
        <w:rPr>
          <w:b w:val="0"/>
          <w:bCs/>
        </w:rPr>
      </w:pPr>
      <w:r>
        <w:rPr>
          <w:b w:val="0"/>
          <w:bCs/>
        </w:rPr>
        <w:lastRenderedPageBreak/>
        <w:t>Select your pipeline again</w:t>
      </w:r>
      <w:r w:rsidR="00193AC1">
        <w:rPr>
          <w:b w:val="0"/>
          <w:bCs/>
        </w:rPr>
        <w:t>, then click the Copy Activity, then click Settings.</w:t>
      </w:r>
    </w:p>
    <w:p w:rsidR="00193AC1" w:rsidP="00004587" w:rsidRDefault="00193AC1" w14:paraId="35827B45" w14:textId="6342188B">
      <w:pPr>
        <w:pStyle w:val="TaskName"/>
        <w:numPr>
          <w:ilvl w:val="0"/>
          <w:numId w:val="0"/>
        </w:numPr>
        <w:ind w:left="1080"/>
        <w:rPr>
          <w:b w:val="0"/>
          <w:bCs/>
        </w:rPr>
      </w:pPr>
      <w:r>
        <w:rPr>
          <w:b w:val="0"/>
          <w:bCs/>
        </w:rPr>
        <w:t xml:space="preserve">In Settings, check the “Enable Staging” box, </w:t>
      </w:r>
      <w:r w:rsidR="00607DEE">
        <w:rPr>
          <w:b w:val="0"/>
          <w:bCs/>
        </w:rPr>
        <w:t>then choose your default storage account in the linked service.</w:t>
      </w:r>
    </w:p>
    <w:p w:rsidRPr="00004587" w:rsidR="00607DEE" w:rsidP="00004587" w:rsidRDefault="00607DEE" w14:paraId="1AC38C07" w14:textId="13EC5DCC">
      <w:pPr>
        <w:pStyle w:val="TaskName"/>
        <w:numPr>
          <w:ilvl w:val="0"/>
          <w:numId w:val="0"/>
        </w:numPr>
        <w:ind w:left="1080"/>
        <w:rPr>
          <w:b w:val="0"/>
          <w:bCs/>
        </w:rPr>
      </w:pPr>
      <w:r>
        <w:rPr>
          <w:b w:val="0"/>
          <w:bCs/>
        </w:rPr>
        <w:t>Finally, click Browse, and navigate to the Staging folder you created in the previous step.</w:t>
      </w:r>
    </w:p>
    <w:p w:rsidR="00481341" w:rsidP="00481341" w:rsidRDefault="00481341" w14:paraId="1E2454AF" w14:textId="33F388BE">
      <w:pPr>
        <w:pStyle w:val="TaskName"/>
      </w:pPr>
      <w:r>
        <w:t>Run the pipeline</w:t>
      </w:r>
    </w:p>
    <w:p w:rsidR="00481341" w:rsidP="00F12B87" w:rsidRDefault="00F12B87" w14:paraId="2F147E07" w14:textId="55618FCA">
      <w:pPr>
        <w:pStyle w:val="TaskName"/>
        <w:numPr>
          <w:ilvl w:val="0"/>
          <w:numId w:val="0"/>
        </w:numPr>
        <w:ind w:left="1440" w:hanging="360"/>
        <w:rPr>
          <w:b w:val="0"/>
          <w:bCs/>
        </w:rPr>
      </w:pPr>
      <w:r>
        <w:rPr>
          <w:b w:val="0"/>
          <w:bCs/>
        </w:rPr>
        <w:t>We can now run the pipeline to copy the data into your SQL Pool.</w:t>
      </w:r>
    </w:p>
    <w:p w:rsidR="00F12B87" w:rsidP="00F12B87" w:rsidRDefault="00475284" w14:paraId="24AAC22B" w14:textId="7AD1C430">
      <w:pPr>
        <w:pStyle w:val="TaskName"/>
        <w:numPr>
          <w:ilvl w:val="0"/>
          <w:numId w:val="0"/>
        </w:numPr>
        <w:ind w:left="1440" w:hanging="360"/>
        <w:rPr>
          <w:b w:val="0"/>
          <w:bCs/>
        </w:rPr>
      </w:pPr>
      <w:r>
        <w:rPr>
          <w:b w:val="0"/>
          <w:bCs/>
        </w:rPr>
        <w:t>In the pipeline screen as before, click “Debug” to run the Copy activity</w:t>
      </w:r>
    </w:p>
    <w:p w:rsidR="00475284" w:rsidP="00F12B87" w:rsidRDefault="00A25BCC" w14:paraId="75CC9CEA" w14:textId="0D1EAC81">
      <w:pPr>
        <w:pStyle w:val="TaskName"/>
        <w:numPr>
          <w:ilvl w:val="0"/>
          <w:numId w:val="0"/>
        </w:numPr>
        <w:ind w:left="1440" w:hanging="360"/>
        <w:rPr>
          <w:b w:val="0"/>
          <w:bCs/>
        </w:rPr>
      </w:pPr>
      <w:r w:rsidRPr="00A25BCC">
        <w:rPr>
          <w:b w:val="0"/>
          <w:bCs/>
          <w:noProof/>
        </w:rPr>
        <w:drawing>
          <wp:inline distT="0" distB="0" distL="0" distR="0" wp14:anchorId="013306A2" wp14:editId="0BECCD81">
            <wp:extent cx="5767705" cy="2638104"/>
            <wp:effectExtent l="19050" t="19050" r="23495" b="10160"/>
            <wp:docPr id="29493974" name="Picture 294939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74" name="Picture 29493974" descr="Graphical user interface, text&#10;&#10;Description automatically generated"/>
                    <pic:cNvPicPr/>
                  </pic:nvPicPr>
                  <pic:blipFill>
                    <a:blip r:embed="rId81"/>
                    <a:stretch>
                      <a:fillRect/>
                    </a:stretch>
                  </pic:blipFill>
                  <pic:spPr>
                    <a:xfrm>
                      <a:off x="0" y="0"/>
                      <a:ext cx="5779965" cy="2643712"/>
                    </a:xfrm>
                    <a:prstGeom prst="rect">
                      <a:avLst/>
                    </a:prstGeom>
                    <a:ln>
                      <a:solidFill>
                        <a:schemeClr val="accent1"/>
                      </a:solidFill>
                    </a:ln>
                  </pic:spPr>
                </pic:pic>
              </a:graphicData>
            </a:graphic>
          </wp:inline>
        </w:drawing>
      </w:r>
    </w:p>
    <w:p w:rsidR="00A0019B" w:rsidP="00F12B87" w:rsidRDefault="003552F1" w14:paraId="6B92B1E6" w14:textId="713CA529">
      <w:pPr>
        <w:pStyle w:val="TaskName"/>
        <w:numPr>
          <w:ilvl w:val="0"/>
          <w:numId w:val="0"/>
        </w:numPr>
        <w:ind w:left="1440" w:hanging="360"/>
        <w:rPr>
          <w:b w:val="0"/>
          <w:bCs/>
        </w:rPr>
      </w:pPr>
      <w:r>
        <w:rPr>
          <w:b w:val="0"/>
          <w:bCs/>
        </w:rPr>
        <w:t>Your pipeline should run successfully –</w:t>
      </w:r>
    </w:p>
    <w:p w:rsidR="003552F1" w:rsidP="00F12B87" w:rsidRDefault="003552F1" w14:paraId="42F14156" w14:textId="44E984CA">
      <w:pPr>
        <w:pStyle w:val="TaskName"/>
        <w:numPr>
          <w:ilvl w:val="0"/>
          <w:numId w:val="0"/>
        </w:numPr>
        <w:ind w:left="1440" w:hanging="360"/>
        <w:rPr>
          <w:b w:val="0"/>
          <w:bCs/>
        </w:rPr>
      </w:pPr>
      <w:r>
        <w:rPr>
          <w:noProof/>
        </w:rPr>
        <w:drawing>
          <wp:inline distT="0" distB="0" distL="0" distR="0" wp14:anchorId="4D9808BB" wp14:editId="6619EDB0">
            <wp:extent cx="5786753" cy="2666586"/>
            <wp:effectExtent l="19050" t="19050" r="23495" b="19685"/>
            <wp:docPr id="29493976" name="Picture 294939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3976"/>
                    <pic:cNvPicPr/>
                  </pic:nvPicPr>
                  <pic:blipFill>
                    <a:blip r:embed="rId82">
                      <a:extLst>
                        <a:ext uri="{28A0092B-C50C-407E-A947-70E740481C1C}">
                          <a14:useLocalDpi xmlns:a14="http://schemas.microsoft.com/office/drawing/2010/main" val="0"/>
                        </a:ext>
                      </a:extLst>
                    </a:blip>
                    <a:stretch>
                      <a:fillRect/>
                    </a:stretch>
                  </pic:blipFill>
                  <pic:spPr>
                    <a:xfrm>
                      <a:off x="0" y="0"/>
                      <a:ext cx="5786753" cy="2666586"/>
                    </a:xfrm>
                    <a:prstGeom prst="rect">
                      <a:avLst/>
                    </a:prstGeom>
                    <a:ln>
                      <a:solidFill>
                        <a:schemeClr val="accent1"/>
                      </a:solidFill>
                    </a:ln>
                  </pic:spPr>
                </pic:pic>
              </a:graphicData>
            </a:graphic>
          </wp:inline>
        </w:drawing>
      </w:r>
    </w:p>
    <w:p w:rsidR="0003776F" w:rsidP="0003776F" w:rsidRDefault="0003776F" w14:paraId="35E183FE" w14:textId="3D9534D3">
      <w:pPr>
        <w:pStyle w:val="TaskName"/>
      </w:pPr>
      <w:r>
        <w:t xml:space="preserve"> Validate Copy</w:t>
      </w:r>
    </w:p>
    <w:p w:rsidR="0003776F" w:rsidP="0003776F" w:rsidRDefault="0003776F" w14:paraId="5EA76D2E" w14:textId="57BF7E35">
      <w:pPr>
        <w:pStyle w:val="TaskName"/>
        <w:numPr>
          <w:ilvl w:val="0"/>
          <w:numId w:val="0"/>
        </w:numPr>
        <w:ind w:left="1080"/>
        <w:rPr>
          <w:b w:val="0"/>
          <w:bCs/>
        </w:rPr>
      </w:pPr>
      <w:r>
        <w:rPr>
          <w:b w:val="0"/>
          <w:bCs/>
        </w:rPr>
        <w:t>You can now</w:t>
      </w:r>
      <w:r w:rsidR="00672E8C">
        <w:rPr>
          <w:b w:val="0"/>
          <w:bCs/>
        </w:rPr>
        <w:t xml:space="preserve"> validate the data has been copied successfully. To do this, click the Data tab on the left, choose Workspace, then </w:t>
      </w:r>
      <w:r w:rsidR="001A524F">
        <w:rPr>
          <w:b w:val="0"/>
          <w:bCs/>
        </w:rPr>
        <w:t>select your SQL Pool.</w:t>
      </w:r>
    </w:p>
    <w:p w:rsidR="001A524F" w:rsidP="0003776F" w:rsidRDefault="001A524F" w14:paraId="4E905DDB" w14:textId="5EFA6068">
      <w:pPr>
        <w:pStyle w:val="TaskName"/>
        <w:numPr>
          <w:ilvl w:val="0"/>
          <w:numId w:val="0"/>
        </w:numPr>
        <w:ind w:left="1080"/>
        <w:rPr>
          <w:b w:val="0"/>
          <w:bCs/>
        </w:rPr>
      </w:pPr>
      <w:r>
        <w:rPr>
          <w:b w:val="0"/>
          <w:bCs/>
        </w:rPr>
        <w:t xml:space="preserve">Expand tables, and you should see </w:t>
      </w:r>
      <w:proofErr w:type="spellStart"/>
      <w:r>
        <w:rPr>
          <w:b w:val="0"/>
          <w:bCs/>
        </w:rPr>
        <w:t>dbo.countries</w:t>
      </w:r>
      <w:proofErr w:type="spellEnd"/>
      <w:r>
        <w:rPr>
          <w:b w:val="0"/>
          <w:bCs/>
        </w:rPr>
        <w:t xml:space="preserve"> (or whatever you called your table).</w:t>
      </w:r>
    </w:p>
    <w:p w:rsidR="001A524F" w:rsidP="0003776F" w:rsidRDefault="001A524F" w14:paraId="3CC68620" w14:textId="154E0E73">
      <w:pPr>
        <w:pStyle w:val="TaskName"/>
        <w:numPr>
          <w:ilvl w:val="0"/>
          <w:numId w:val="0"/>
        </w:numPr>
        <w:ind w:left="1080"/>
        <w:rPr>
          <w:b w:val="0"/>
          <w:bCs/>
        </w:rPr>
      </w:pPr>
      <w:r>
        <w:rPr>
          <w:b w:val="0"/>
          <w:bCs/>
        </w:rPr>
        <w:lastRenderedPageBreak/>
        <w:t xml:space="preserve">Right click the table, select “New SQL script”, then “Select TOP 100 rows”. </w:t>
      </w:r>
    </w:p>
    <w:p w:rsidR="00F34AA5" w:rsidP="0003776F" w:rsidRDefault="00F34AA5" w14:paraId="6020930C" w14:textId="51639F7C">
      <w:pPr>
        <w:pStyle w:val="TaskName"/>
        <w:numPr>
          <w:ilvl w:val="0"/>
          <w:numId w:val="0"/>
        </w:numPr>
        <w:ind w:left="1080"/>
        <w:rPr>
          <w:b w:val="0"/>
          <w:bCs/>
        </w:rPr>
      </w:pPr>
      <w:r>
        <w:rPr>
          <w:b w:val="0"/>
          <w:bCs/>
        </w:rPr>
        <w:t>You should now see your copied rows returned.</w:t>
      </w:r>
    </w:p>
    <w:p w:rsidR="00F34AA5" w:rsidP="0003776F" w:rsidRDefault="00F34AA5" w14:paraId="37A4DF50" w14:textId="246D1B3D">
      <w:pPr>
        <w:pStyle w:val="TaskName"/>
        <w:numPr>
          <w:ilvl w:val="0"/>
          <w:numId w:val="0"/>
        </w:numPr>
        <w:ind w:left="1080"/>
        <w:rPr>
          <w:b w:val="0"/>
          <w:bCs/>
        </w:rPr>
      </w:pPr>
      <w:r w:rsidRPr="00F34AA5">
        <w:rPr>
          <w:b w:val="0"/>
          <w:bCs/>
          <w:noProof/>
        </w:rPr>
        <w:drawing>
          <wp:inline distT="0" distB="0" distL="0" distR="0" wp14:anchorId="08BACBE1" wp14:editId="68958C16">
            <wp:extent cx="5850419" cy="3709670"/>
            <wp:effectExtent l="19050" t="19050" r="17145" b="24130"/>
            <wp:docPr id="29493977" name="Picture 294939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77" name="Picture 29493977" descr="Graphical user interface, text, application, email&#10;&#10;Description automatically generated"/>
                    <pic:cNvPicPr/>
                  </pic:nvPicPr>
                  <pic:blipFill>
                    <a:blip r:embed="rId83"/>
                    <a:stretch>
                      <a:fillRect/>
                    </a:stretch>
                  </pic:blipFill>
                  <pic:spPr>
                    <a:xfrm>
                      <a:off x="0" y="0"/>
                      <a:ext cx="5861987" cy="3717005"/>
                    </a:xfrm>
                    <a:prstGeom prst="rect">
                      <a:avLst/>
                    </a:prstGeom>
                    <a:ln>
                      <a:solidFill>
                        <a:schemeClr val="accent1"/>
                      </a:solidFill>
                    </a:ln>
                  </pic:spPr>
                </pic:pic>
              </a:graphicData>
            </a:graphic>
          </wp:inline>
        </w:drawing>
      </w:r>
    </w:p>
    <w:p w:rsidR="00F34AA5" w:rsidP="00F34AA5" w:rsidRDefault="00F77AB7" w14:paraId="4FF012CF" w14:textId="19AB722E">
      <w:pPr>
        <w:pStyle w:val="TaskName"/>
      </w:pPr>
      <w:r>
        <w:t>Merge changes back into main branch.</w:t>
      </w:r>
    </w:p>
    <w:p w:rsidR="00F77AB7" w:rsidP="00F77AB7" w:rsidRDefault="00F77AB7" w14:paraId="25575CC8" w14:textId="7F3C0721">
      <w:pPr>
        <w:pStyle w:val="TaskName"/>
        <w:numPr>
          <w:ilvl w:val="0"/>
          <w:numId w:val="0"/>
        </w:numPr>
        <w:ind w:left="1080"/>
        <w:rPr>
          <w:b w:val="0"/>
          <w:bCs/>
        </w:rPr>
      </w:pPr>
      <w:r>
        <w:rPr>
          <w:b w:val="0"/>
          <w:bCs/>
        </w:rPr>
        <w:t xml:space="preserve">With your </w:t>
      </w:r>
      <w:r w:rsidR="00B838DE">
        <w:rPr>
          <w:b w:val="0"/>
          <w:bCs/>
        </w:rPr>
        <w:t>pipeline created</w:t>
      </w:r>
      <w:r>
        <w:rPr>
          <w:b w:val="0"/>
          <w:bCs/>
        </w:rPr>
        <w:t>, you are now ready to commit the changes to your feature branch and create a pull request to merge it back into the main branch in your repository.</w:t>
      </w:r>
    </w:p>
    <w:p w:rsidR="00F77AB7" w:rsidP="00F77AB7" w:rsidRDefault="00333D71" w14:paraId="240F23A5" w14:textId="4FC69273">
      <w:pPr>
        <w:pStyle w:val="TaskName"/>
        <w:numPr>
          <w:ilvl w:val="0"/>
          <w:numId w:val="0"/>
        </w:numPr>
        <w:ind w:left="1080"/>
        <w:rPr>
          <w:b w:val="0"/>
          <w:bCs/>
        </w:rPr>
      </w:pPr>
      <w:r>
        <w:rPr>
          <w:b w:val="0"/>
          <w:bCs/>
        </w:rPr>
        <w:t>First, click “Commit all” to commit your changes to the feature branch –</w:t>
      </w:r>
    </w:p>
    <w:p w:rsidR="00333D71" w:rsidP="00F77AB7" w:rsidRDefault="00333D71" w14:paraId="5BBC6D43" w14:textId="25CC6186">
      <w:pPr>
        <w:pStyle w:val="TaskName"/>
        <w:numPr>
          <w:ilvl w:val="0"/>
          <w:numId w:val="0"/>
        </w:numPr>
        <w:ind w:left="1080"/>
        <w:rPr>
          <w:b w:val="0"/>
          <w:bCs/>
        </w:rPr>
      </w:pPr>
      <w:r w:rsidRPr="00333D71">
        <w:rPr>
          <w:b w:val="0"/>
          <w:bCs/>
          <w:noProof/>
        </w:rPr>
        <w:drawing>
          <wp:inline distT="0" distB="0" distL="0" distR="0" wp14:anchorId="2CC61019" wp14:editId="6DBE2B73">
            <wp:extent cx="5805805" cy="2095225"/>
            <wp:effectExtent l="19050" t="19050" r="23495" b="19685"/>
            <wp:docPr id="29493978" name="Picture 2949397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78" name="Picture 29493978" descr="Graphical user interface, text, email&#10;&#10;Description automatically generated"/>
                    <pic:cNvPicPr/>
                  </pic:nvPicPr>
                  <pic:blipFill>
                    <a:blip r:embed="rId84"/>
                    <a:stretch>
                      <a:fillRect/>
                    </a:stretch>
                  </pic:blipFill>
                  <pic:spPr>
                    <a:xfrm>
                      <a:off x="0" y="0"/>
                      <a:ext cx="5820075" cy="2100375"/>
                    </a:xfrm>
                    <a:prstGeom prst="rect">
                      <a:avLst/>
                    </a:prstGeom>
                    <a:ln>
                      <a:solidFill>
                        <a:schemeClr val="accent1"/>
                      </a:solidFill>
                    </a:ln>
                  </pic:spPr>
                </pic:pic>
              </a:graphicData>
            </a:graphic>
          </wp:inline>
        </w:drawing>
      </w:r>
    </w:p>
    <w:p w:rsidR="00232F5B" w:rsidP="00F77AB7" w:rsidRDefault="00232F5B" w14:paraId="48B55F2A" w14:textId="203171F0">
      <w:pPr>
        <w:pStyle w:val="TaskName"/>
        <w:numPr>
          <w:ilvl w:val="0"/>
          <w:numId w:val="0"/>
        </w:numPr>
        <w:ind w:left="1080"/>
        <w:rPr>
          <w:b w:val="0"/>
          <w:bCs/>
        </w:rPr>
      </w:pPr>
      <w:r>
        <w:rPr>
          <w:b w:val="0"/>
          <w:bCs/>
        </w:rPr>
        <w:t xml:space="preserve">Next, click on the </w:t>
      </w:r>
      <w:r w:rsidR="00F554FA">
        <w:rPr>
          <w:b w:val="0"/>
          <w:bCs/>
        </w:rPr>
        <w:t>repository branch drop down</w:t>
      </w:r>
      <w:r w:rsidR="001B7F04">
        <w:rPr>
          <w:b w:val="0"/>
          <w:bCs/>
        </w:rPr>
        <w:t>, then choose Create pull request –</w:t>
      </w:r>
    </w:p>
    <w:p w:rsidR="001B7F04" w:rsidP="00F77AB7" w:rsidRDefault="001B7F04" w14:paraId="4AC1AEBE" w14:textId="6759465C">
      <w:pPr>
        <w:pStyle w:val="TaskName"/>
        <w:numPr>
          <w:ilvl w:val="0"/>
          <w:numId w:val="0"/>
        </w:numPr>
        <w:ind w:left="1080"/>
        <w:rPr>
          <w:b w:val="0"/>
          <w:bCs/>
        </w:rPr>
      </w:pPr>
      <w:r w:rsidRPr="001B7F04">
        <w:rPr>
          <w:b w:val="0"/>
          <w:bCs/>
          <w:noProof/>
        </w:rPr>
        <w:lastRenderedPageBreak/>
        <w:drawing>
          <wp:inline distT="0" distB="0" distL="0" distR="0" wp14:anchorId="66ED1B86" wp14:editId="305AD5B0">
            <wp:extent cx="5410955" cy="4020111"/>
            <wp:effectExtent l="19050" t="19050" r="18415" b="19050"/>
            <wp:docPr id="29493979" name="Picture 294939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79" name="Picture 29493979" descr="Graphical user interface, text, application&#10;&#10;Description automatically generated"/>
                    <pic:cNvPicPr/>
                  </pic:nvPicPr>
                  <pic:blipFill>
                    <a:blip r:embed="rId85"/>
                    <a:stretch>
                      <a:fillRect/>
                    </a:stretch>
                  </pic:blipFill>
                  <pic:spPr>
                    <a:xfrm>
                      <a:off x="0" y="0"/>
                      <a:ext cx="5410955" cy="4020111"/>
                    </a:xfrm>
                    <a:prstGeom prst="rect">
                      <a:avLst/>
                    </a:prstGeom>
                    <a:ln>
                      <a:solidFill>
                        <a:schemeClr val="accent1"/>
                      </a:solidFill>
                    </a:ln>
                  </pic:spPr>
                </pic:pic>
              </a:graphicData>
            </a:graphic>
          </wp:inline>
        </w:drawing>
      </w:r>
    </w:p>
    <w:p w:rsidR="004D4DB1" w:rsidP="00F77AB7" w:rsidRDefault="004D4DB1" w14:paraId="10F87E5D" w14:textId="56454EE4">
      <w:pPr>
        <w:pStyle w:val="TaskName"/>
        <w:numPr>
          <w:ilvl w:val="0"/>
          <w:numId w:val="0"/>
        </w:numPr>
        <w:ind w:left="1080"/>
        <w:rPr>
          <w:b w:val="0"/>
          <w:bCs/>
        </w:rPr>
      </w:pPr>
      <w:r>
        <w:rPr>
          <w:b w:val="0"/>
          <w:bCs/>
        </w:rPr>
        <w:t xml:space="preserve">This will open up the Azure </w:t>
      </w:r>
      <w:proofErr w:type="spellStart"/>
      <w:r>
        <w:rPr>
          <w:b w:val="0"/>
          <w:bCs/>
        </w:rPr>
        <w:t>devops</w:t>
      </w:r>
      <w:proofErr w:type="spellEnd"/>
      <w:r>
        <w:rPr>
          <w:b w:val="0"/>
          <w:bCs/>
        </w:rPr>
        <w:t xml:space="preserve"> portal</w:t>
      </w:r>
      <w:r w:rsidR="000D6F05">
        <w:rPr>
          <w:b w:val="0"/>
          <w:bCs/>
        </w:rPr>
        <w:t>. From here, you can amend the title</w:t>
      </w:r>
      <w:r w:rsidR="00B51E9A">
        <w:rPr>
          <w:b w:val="0"/>
          <w:bCs/>
        </w:rPr>
        <w:t xml:space="preserve"> and add notes around your pull request. Feel free to put your own in here or leave as i</w:t>
      </w:r>
      <w:r w:rsidR="0008606E">
        <w:rPr>
          <w:b w:val="0"/>
          <w:bCs/>
        </w:rPr>
        <w:t>s.</w:t>
      </w:r>
    </w:p>
    <w:p w:rsidR="00B51E9A" w:rsidP="00F77AB7" w:rsidRDefault="00B51E9A" w14:paraId="2109F675" w14:textId="65BA5E95">
      <w:pPr>
        <w:pStyle w:val="TaskName"/>
        <w:numPr>
          <w:ilvl w:val="0"/>
          <w:numId w:val="0"/>
        </w:numPr>
        <w:ind w:left="1080"/>
        <w:rPr>
          <w:b w:val="0"/>
          <w:bCs/>
        </w:rPr>
      </w:pPr>
      <w:r>
        <w:rPr>
          <w:b w:val="0"/>
          <w:bCs/>
        </w:rPr>
        <w:t>Click Create</w:t>
      </w:r>
    </w:p>
    <w:p w:rsidR="00B51E9A" w:rsidP="00F77AB7" w:rsidRDefault="00B51E9A" w14:paraId="4BB11C9D" w14:textId="7896118C">
      <w:pPr>
        <w:pStyle w:val="TaskName"/>
        <w:numPr>
          <w:ilvl w:val="0"/>
          <w:numId w:val="0"/>
        </w:numPr>
        <w:ind w:left="1080"/>
        <w:rPr>
          <w:b w:val="0"/>
          <w:bCs/>
        </w:rPr>
      </w:pPr>
      <w:r w:rsidRPr="00B51E9A">
        <w:rPr>
          <w:b w:val="0"/>
          <w:bCs/>
          <w:noProof/>
        </w:rPr>
        <w:lastRenderedPageBreak/>
        <w:drawing>
          <wp:inline distT="0" distB="0" distL="0" distR="0" wp14:anchorId="302C1601" wp14:editId="6CA06531">
            <wp:extent cx="5558498" cy="6027420"/>
            <wp:effectExtent l="19050" t="19050" r="23495" b="11430"/>
            <wp:docPr id="29493980" name="Picture 294939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80" name="Picture 29493980" descr="Graphical user interface, text, application, email&#10;&#10;Description automatically generated"/>
                    <pic:cNvPicPr/>
                  </pic:nvPicPr>
                  <pic:blipFill>
                    <a:blip r:embed="rId86"/>
                    <a:stretch>
                      <a:fillRect/>
                    </a:stretch>
                  </pic:blipFill>
                  <pic:spPr>
                    <a:xfrm>
                      <a:off x="0" y="0"/>
                      <a:ext cx="5564724" cy="6034172"/>
                    </a:xfrm>
                    <a:prstGeom prst="rect">
                      <a:avLst/>
                    </a:prstGeom>
                    <a:ln>
                      <a:solidFill>
                        <a:schemeClr val="accent1"/>
                      </a:solidFill>
                    </a:ln>
                  </pic:spPr>
                </pic:pic>
              </a:graphicData>
            </a:graphic>
          </wp:inline>
        </w:drawing>
      </w:r>
    </w:p>
    <w:p w:rsidR="00881D91" w:rsidP="00F77AB7" w:rsidRDefault="00881D91" w14:paraId="1AF39083" w14:textId="08A55BE0">
      <w:pPr>
        <w:pStyle w:val="TaskName"/>
        <w:numPr>
          <w:ilvl w:val="0"/>
          <w:numId w:val="0"/>
        </w:numPr>
        <w:ind w:left="1080"/>
        <w:rPr>
          <w:b w:val="0"/>
          <w:bCs/>
        </w:rPr>
      </w:pPr>
      <w:r>
        <w:rPr>
          <w:b w:val="0"/>
          <w:bCs/>
        </w:rPr>
        <w:t>And in the screen that follows, click “Complete” –</w:t>
      </w:r>
    </w:p>
    <w:p w:rsidR="00881D91" w:rsidP="00F77AB7" w:rsidRDefault="00881D91" w14:paraId="60B219FA" w14:textId="03BBBE22">
      <w:pPr>
        <w:pStyle w:val="TaskName"/>
        <w:numPr>
          <w:ilvl w:val="0"/>
          <w:numId w:val="0"/>
        </w:numPr>
        <w:ind w:left="1080"/>
        <w:rPr>
          <w:b w:val="0"/>
          <w:bCs/>
        </w:rPr>
      </w:pPr>
      <w:r w:rsidRPr="00881D91">
        <w:rPr>
          <w:b w:val="0"/>
          <w:bCs/>
          <w:noProof/>
        </w:rPr>
        <w:lastRenderedPageBreak/>
        <w:drawing>
          <wp:inline distT="0" distB="0" distL="0" distR="0" wp14:anchorId="5479DCEA" wp14:editId="1F6E958F">
            <wp:extent cx="5643880" cy="2169611"/>
            <wp:effectExtent l="0" t="0" r="0" b="2540"/>
            <wp:docPr id="29493981" name="Picture 294939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81" name="Picture 29493981" descr="Graphical user interface, text, application&#10;&#10;Description automatically generated"/>
                    <pic:cNvPicPr/>
                  </pic:nvPicPr>
                  <pic:blipFill>
                    <a:blip r:embed="rId87"/>
                    <a:stretch>
                      <a:fillRect/>
                    </a:stretch>
                  </pic:blipFill>
                  <pic:spPr>
                    <a:xfrm>
                      <a:off x="0" y="0"/>
                      <a:ext cx="5675053" cy="2181594"/>
                    </a:xfrm>
                    <a:prstGeom prst="rect">
                      <a:avLst/>
                    </a:prstGeom>
                  </pic:spPr>
                </pic:pic>
              </a:graphicData>
            </a:graphic>
          </wp:inline>
        </w:drawing>
      </w:r>
    </w:p>
    <w:p w:rsidR="003F454B" w:rsidP="00F77AB7" w:rsidRDefault="003F454B" w14:paraId="246D4536" w14:textId="746B6E4D">
      <w:pPr>
        <w:pStyle w:val="TaskName"/>
        <w:numPr>
          <w:ilvl w:val="0"/>
          <w:numId w:val="0"/>
        </w:numPr>
        <w:ind w:left="1080"/>
        <w:rPr>
          <w:b w:val="0"/>
          <w:bCs/>
        </w:rPr>
      </w:pPr>
      <w:r>
        <w:rPr>
          <w:b w:val="0"/>
          <w:bCs/>
        </w:rPr>
        <w:t>And finally, click Complete Merge –</w:t>
      </w:r>
    </w:p>
    <w:p w:rsidR="003F454B" w:rsidP="00F77AB7" w:rsidRDefault="00F502A7" w14:paraId="69865133" w14:textId="6741DB74">
      <w:pPr>
        <w:pStyle w:val="TaskName"/>
        <w:numPr>
          <w:ilvl w:val="0"/>
          <w:numId w:val="0"/>
        </w:numPr>
        <w:ind w:left="1080"/>
        <w:rPr>
          <w:b w:val="0"/>
          <w:bCs/>
        </w:rPr>
      </w:pPr>
      <w:r w:rsidRPr="00F502A7">
        <w:rPr>
          <w:b w:val="0"/>
          <w:bCs/>
          <w:noProof/>
        </w:rPr>
        <w:lastRenderedPageBreak/>
        <w:drawing>
          <wp:inline distT="0" distB="0" distL="0" distR="0" wp14:anchorId="648CE4E8" wp14:editId="0FF7AD19">
            <wp:extent cx="4582164" cy="8554644"/>
            <wp:effectExtent l="19050" t="19050" r="27940" b="18415"/>
            <wp:docPr id="29493982" name="Picture 294939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82" name="Picture 29493982" descr="Graphical user interface, text, application&#10;&#10;Description automatically generated"/>
                    <pic:cNvPicPr/>
                  </pic:nvPicPr>
                  <pic:blipFill>
                    <a:blip r:embed="rId88"/>
                    <a:stretch>
                      <a:fillRect/>
                    </a:stretch>
                  </pic:blipFill>
                  <pic:spPr>
                    <a:xfrm>
                      <a:off x="0" y="0"/>
                      <a:ext cx="4582164" cy="8554644"/>
                    </a:xfrm>
                    <a:prstGeom prst="rect">
                      <a:avLst/>
                    </a:prstGeom>
                    <a:ln>
                      <a:solidFill>
                        <a:schemeClr val="accent1"/>
                      </a:solidFill>
                    </a:ln>
                  </pic:spPr>
                </pic:pic>
              </a:graphicData>
            </a:graphic>
          </wp:inline>
        </w:drawing>
      </w:r>
    </w:p>
    <w:p w:rsidR="00450DF7" w:rsidP="00F77AB7" w:rsidRDefault="00450DF7" w14:paraId="24D50BAA" w14:textId="426036ED">
      <w:pPr>
        <w:pStyle w:val="TaskName"/>
        <w:numPr>
          <w:ilvl w:val="0"/>
          <w:numId w:val="0"/>
        </w:numPr>
        <w:ind w:left="1080"/>
        <w:rPr>
          <w:b w:val="0"/>
          <w:bCs/>
        </w:rPr>
      </w:pPr>
      <w:r>
        <w:rPr>
          <w:b w:val="0"/>
          <w:bCs/>
        </w:rPr>
        <w:lastRenderedPageBreak/>
        <w:t xml:space="preserve">Your merge request back into main </w:t>
      </w:r>
      <w:r w:rsidR="00AC79B7">
        <w:rPr>
          <w:b w:val="0"/>
          <w:bCs/>
        </w:rPr>
        <w:t>has now been completed –</w:t>
      </w:r>
    </w:p>
    <w:p w:rsidR="00AC79B7" w:rsidP="00F77AB7" w:rsidRDefault="009957A4" w14:paraId="22B4BCF4" w14:textId="75D30186">
      <w:pPr>
        <w:pStyle w:val="TaskName"/>
        <w:numPr>
          <w:ilvl w:val="0"/>
          <w:numId w:val="0"/>
        </w:numPr>
        <w:ind w:left="1080"/>
        <w:rPr>
          <w:b w:val="0"/>
          <w:bCs/>
        </w:rPr>
      </w:pPr>
      <w:r w:rsidRPr="009957A4">
        <w:rPr>
          <w:b w:val="0"/>
          <w:bCs/>
          <w:noProof/>
        </w:rPr>
        <w:drawing>
          <wp:inline distT="0" distB="0" distL="0" distR="0" wp14:anchorId="3AEE710F" wp14:editId="163CA582">
            <wp:extent cx="5234305" cy="2536686"/>
            <wp:effectExtent l="0" t="0" r="4445" b="0"/>
            <wp:docPr id="29493983" name="Picture 294939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83" name="Picture 29493983" descr="Graphical user interface, application, Teams&#10;&#10;Description automatically generated"/>
                    <pic:cNvPicPr/>
                  </pic:nvPicPr>
                  <pic:blipFill>
                    <a:blip r:embed="rId89"/>
                    <a:stretch>
                      <a:fillRect/>
                    </a:stretch>
                  </pic:blipFill>
                  <pic:spPr>
                    <a:xfrm>
                      <a:off x="0" y="0"/>
                      <a:ext cx="5267424" cy="2552736"/>
                    </a:xfrm>
                    <a:prstGeom prst="rect">
                      <a:avLst/>
                    </a:prstGeom>
                  </pic:spPr>
                </pic:pic>
              </a:graphicData>
            </a:graphic>
          </wp:inline>
        </w:drawing>
      </w:r>
    </w:p>
    <w:p w:rsidR="009957A4" w:rsidP="00F77AB7" w:rsidRDefault="009957A4" w14:paraId="14FDF857" w14:textId="77777777">
      <w:pPr>
        <w:pStyle w:val="TaskName"/>
        <w:numPr>
          <w:ilvl w:val="0"/>
          <w:numId w:val="0"/>
        </w:numPr>
        <w:ind w:left="1080"/>
        <w:rPr>
          <w:b w:val="0"/>
          <w:bCs/>
        </w:rPr>
      </w:pPr>
    </w:p>
    <w:p w:rsidR="000153E1" w:rsidP="00F77AB7" w:rsidRDefault="00B503CB" w14:paraId="1F36DBD7" w14:textId="4B81D48D">
      <w:pPr>
        <w:pStyle w:val="TaskName"/>
        <w:numPr>
          <w:ilvl w:val="0"/>
          <w:numId w:val="0"/>
        </w:numPr>
        <w:ind w:left="1080"/>
        <w:rPr>
          <w:b w:val="0"/>
          <w:bCs/>
        </w:rPr>
      </w:pPr>
      <w:r>
        <w:rPr>
          <w:b w:val="0"/>
          <w:bCs/>
        </w:rPr>
        <w:t>Finally</w:t>
      </w:r>
      <w:r w:rsidR="000153E1">
        <w:rPr>
          <w:b w:val="0"/>
          <w:bCs/>
        </w:rPr>
        <w:t xml:space="preserve"> </w:t>
      </w:r>
      <w:r>
        <w:rPr>
          <w:b w:val="0"/>
          <w:bCs/>
        </w:rPr>
        <w:t xml:space="preserve">in the Workspace, click on Publish to generate </w:t>
      </w:r>
      <w:r w:rsidR="00DB594B">
        <w:rPr>
          <w:b w:val="0"/>
          <w:bCs/>
        </w:rPr>
        <w:t>t</w:t>
      </w:r>
      <w:r>
        <w:rPr>
          <w:b w:val="0"/>
          <w:bCs/>
        </w:rPr>
        <w:t>he artifacts</w:t>
      </w:r>
    </w:p>
    <w:p w:rsidRPr="00F77AB7" w:rsidR="000153E1" w:rsidP="00F77AB7" w:rsidRDefault="00DB594B" w14:paraId="227AD123" w14:textId="04019370">
      <w:pPr>
        <w:pStyle w:val="TaskName"/>
        <w:numPr>
          <w:ilvl w:val="0"/>
          <w:numId w:val="0"/>
        </w:numPr>
        <w:ind w:left="1080"/>
        <w:rPr>
          <w:b w:val="0"/>
          <w:bCs/>
        </w:rPr>
      </w:pPr>
      <w:r>
        <w:object w:dxaOrig="9300" w:dyaOrig="2530" w14:anchorId="2C3C510B">
          <v:shape id="_x0000_i1026" style="width:400pt;height:109pt" o:ole="" type="#_x0000_t75">
            <v:imagedata o:title="" r:id="rId90"/>
          </v:shape>
          <o:OLEObject Type="Embed" ProgID="Paint.Picture" ShapeID="_x0000_i1026" DrawAspect="Content" ObjectID="_1708513828" r:id="rId91"/>
        </w:object>
      </w:r>
    </w:p>
    <w:p w:rsidRPr="00B00779" w:rsidR="00E5551A" w:rsidP="00E5551A" w:rsidRDefault="00E5551A" w14:paraId="3A16D48E" w14:textId="77C263C2">
      <w:pPr>
        <w:pStyle w:val="CompletionMessage"/>
      </w:pPr>
      <w:r>
        <w:t xml:space="preserve">Exercise </w:t>
      </w:r>
      <w:r w:rsidR="00A907CA">
        <w:t>6</w:t>
      </w:r>
      <w:r>
        <w:t xml:space="preserve"> has been completed</w:t>
      </w:r>
    </w:p>
    <w:p w:rsidR="00E5551A" w:rsidRDefault="00E5551A" w14:paraId="0595A94A" w14:textId="77777777">
      <w:pPr>
        <w:rPr>
          <w:rFonts w:ascii="Segoe UI" w:hAnsi="Segoe UI" w:eastAsia="Calibri" w:cs="Segoe UI"/>
          <w:b/>
          <w:bCs/>
          <w:color w:val="000000" w:themeColor="text1"/>
          <w:sz w:val="32"/>
          <w:szCs w:val="32"/>
        </w:rPr>
      </w:pPr>
      <w:r>
        <w:br w:type="page"/>
      </w:r>
    </w:p>
    <w:p w:rsidR="00002A0C" w:rsidP="00002A0C" w:rsidRDefault="00002A0C" w14:paraId="0EB5857F" w14:textId="2E27EF44">
      <w:pPr>
        <w:pStyle w:val="ExerciseHeading"/>
      </w:pPr>
      <w:bookmarkStart w:name="_Toc1793305169" w:id="7"/>
      <w:r>
        <w:lastRenderedPageBreak/>
        <w:t xml:space="preserve">Exercise </w:t>
      </w:r>
      <w:r w:rsidR="00211D1D">
        <w:t>7</w:t>
      </w:r>
      <w:r>
        <w:t>: Deploy S</w:t>
      </w:r>
      <w:r w:rsidR="00083238">
        <w:t>ynapse workspace infrastructure for QA environment</w:t>
      </w:r>
      <w:bookmarkEnd w:id="7"/>
    </w:p>
    <w:p w:rsidR="775A51E7" w:rsidP="775A51E7" w:rsidRDefault="775A51E7" w14:paraId="63B226D3" w14:textId="2DCC94AD">
      <w:pPr>
        <w:spacing w:line="257" w:lineRule="auto"/>
        <w:jc w:val="both"/>
        <w:rPr>
          <w:rFonts w:ascii="Calibri" w:hAnsi="Calibri" w:eastAsia="Calibri" w:cs="Calibri"/>
          <w:sz w:val="24"/>
          <w:szCs w:val="24"/>
        </w:rPr>
      </w:pPr>
      <w:r w:rsidRPr="440466F6">
        <w:rPr>
          <w:rFonts w:ascii="Calibri" w:hAnsi="Calibri" w:eastAsia="Calibri" w:cs="Calibri"/>
          <w:sz w:val="24"/>
          <w:szCs w:val="24"/>
        </w:rPr>
        <w:t xml:space="preserve">Building on your skills from the last two modules regarding Synapse and Azure </w:t>
      </w:r>
      <w:proofErr w:type="spellStart"/>
      <w:r w:rsidRPr="440466F6">
        <w:rPr>
          <w:rFonts w:ascii="Calibri" w:hAnsi="Calibri" w:eastAsia="Calibri" w:cs="Calibri"/>
          <w:sz w:val="24"/>
          <w:szCs w:val="24"/>
        </w:rPr>
        <w:t>Devops</w:t>
      </w:r>
      <w:proofErr w:type="spellEnd"/>
      <w:r w:rsidR="00504301">
        <w:rPr>
          <w:rFonts w:ascii="Calibri" w:hAnsi="Calibri" w:eastAsia="Calibri" w:cs="Calibri"/>
          <w:sz w:val="24"/>
          <w:szCs w:val="24"/>
        </w:rPr>
        <w:t xml:space="preserve">, we need to promote the workspace before the Artifacts are taken over. </w:t>
      </w:r>
      <w:r w:rsidRPr="440466F6">
        <w:rPr>
          <w:rFonts w:ascii="Calibri" w:hAnsi="Calibri" w:eastAsia="Calibri" w:cs="Calibri"/>
          <w:sz w:val="24"/>
          <w:szCs w:val="24"/>
        </w:rPr>
        <w:t>in this exercise you will learn how to deploy the Development Synapse Workspace Infrastructure to a QA environment. You will create a build pipeline, a release pipeline and add permissions to your promoted workspace.</w:t>
      </w:r>
    </w:p>
    <w:p w:rsidR="775A51E7" w:rsidP="775A51E7" w:rsidRDefault="775A51E7" w14:paraId="392C8948" w14:textId="5D940E8E">
      <w:pPr>
        <w:pStyle w:val="ExerciseScenerio"/>
      </w:pPr>
    </w:p>
    <w:p w:rsidRPr="001C0B12" w:rsidR="00002A0C" w:rsidP="00002A0C" w:rsidRDefault="00002A0C" w14:paraId="7634F3EE" w14:textId="77777777">
      <w:pPr>
        <w:pStyle w:val="TaskHeading"/>
      </w:pPr>
      <w:r w:rsidRPr="001C0B12">
        <w:t>Tasks</w:t>
      </w:r>
    </w:p>
    <w:p w:rsidR="00002A0C" w:rsidP="00783438" w:rsidRDefault="00002A0C" w14:paraId="687ED87C" w14:textId="77777777">
      <w:pPr>
        <w:pStyle w:val="TaskName"/>
        <w:numPr>
          <w:ilvl w:val="0"/>
          <w:numId w:val="30"/>
        </w:numPr>
      </w:pPr>
      <w:r w:rsidRPr="00966029">
        <w:t>Sign in</w:t>
      </w:r>
      <w:r>
        <w:t xml:space="preserve"> to Azure portal</w:t>
      </w:r>
    </w:p>
    <w:p w:rsidR="00002A0C" w:rsidP="00002A0C" w:rsidRDefault="00002A0C" w14:paraId="654403F5" w14:textId="77777777">
      <w:pPr>
        <w:pStyle w:val="TaskDetail"/>
        <w:ind w:left="1080"/>
      </w:pPr>
      <w:r>
        <w:rPr>
          <w:i/>
          <w:iCs/>
        </w:rPr>
        <w:t xml:space="preserve">Sign in </w:t>
      </w:r>
      <w:r>
        <w:t xml:space="preserve">to Azure portal by clicking </w:t>
      </w:r>
      <w:hyperlink w:history="1" r:id="rId92">
        <w:r w:rsidRPr="0003457B">
          <w:rPr>
            <w:rStyle w:val="Hyperlink"/>
          </w:rPr>
          <w:t>https://portal.azure.com/</w:t>
        </w:r>
      </w:hyperlink>
      <w:r>
        <w:t xml:space="preserve"> with your Azure account. </w:t>
      </w:r>
    </w:p>
    <w:p w:rsidR="00002A0C" w:rsidP="00002A0C" w:rsidRDefault="00002A0C" w14:paraId="7D58B1F4" w14:textId="77777777">
      <w:pPr>
        <w:pStyle w:val="TaskDetail"/>
        <w:ind w:left="0"/>
      </w:pPr>
    </w:p>
    <w:p w:rsidR="00002A0C" w:rsidP="00002A0C" w:rsidRDefault="00FE2789" w14:paraId="4EAFE9AE" w14:textId="03F3678F">
      <w:pPr>
        <w:pStyle w:val="TaskName"/>
      </w:pPr>
      <w:r>
        <w:t>Create a resource group ‘</w:t>
      </w:r>
      <w:proofErr w:type="spellStart"/>
      <w:r w:rsidR="0027042A">
        <w:t>rg</w:t>
      </w:r>
      <w:proofErr w:type="spellEnd"/>
      <w:r w:rsidR="0027042A">
        <w:t>-synapse-qa</w:t>
      </w:r>
      <w:r>
        <w:t>’</w:t>
      </w:r>
    </w:p>
    <w:p w:rsidR="00002A0C" w:rsidP="00002A0C" w:rsidRDefault="00C561BE" w14:paraId="4DA4A4C8" w14:textId="04E3D096">
      <w:pPr>
        <w:pStyle w:val="TaskDetail"/>
        <w:ind w:left="1080"/>
      </w:pPr>
      <w:r>
        <w:t xml:space="preserve">This </w:t>
      </w:r>
      <w:r w:rsidR="00F53A6F">
        <w:t xml:space="preserve">step creates a new QA Resource group for our </w:t>
      </w:r>
      <w:proofErr w:type="spellStart"/>
      <w:r w:rsidR="00F53A6F">
        <w:t>worksce</w:t>
      </w:r>
      <w:proofErr w:type="spellEnd"/>
      <w:r w:rsidR="00F53A6F">
        <w:t xml:space="preserve"> to be deployed into. Navigate to Resource </w:t>
      </w:r>
      <w:r w:rsidR="007B5E7E">
        <w:t>Groups &gt; click Create &gt;</w:t>
      </w:r>
    </w:p>
    <w:p w:rsidR="00002A0C" w:rsidP="440466F6" w:rsidRDefault="00002A0C" w14:paraId="35553ABF" w14:textId="5172382C">
      <w:pPr>
        <w:pStyle w:val="TaskDetail"/>
        <w:ind w:left="1080"/>
      </w:pPr>
    </w:p>
    <w:p w:rsidR="00515E86" w:rsidP="00002A0C" w:rsidRDefault="005D2C51" w14:paraId="68150C4A" w14:textId="607D5B2D">
      <w:pPr>
        <w:pStyle w:val="TaskDetail"/>
        <w:ind w:left="1080"/>
        <w:rPr>
          <w:b/>
          <w:bCs/>
        </w:rPr>
      </w:pPr>
      <w:r>
        <w:rPr>
          <w:noProof/>
        </w:rPr>
        <w:drawing>
          <wp:anchor distT="0" distB="0" distL="114300" distR="114300" simplePos="0" relativeHeight="251658264" behindDoc="1" locked="0" layoutInCell="1" allowOverlap="1" wp14:anchorId="41EA228B" wp14:editId="7E1EA7A0">
            <wp:simplePos x="0" y="0"/>
            <wp:positionH relativeFrom="column">
              <wp:posOffset>1403350</wp:posOffset>
            </wp:positionH>
            <wp:positionV relativeFrom="paragraph">
              <wp:posOffset>265430</wp:posOffset>
            </wp:positionV>
            <wp:extent cx="2711589" cy="2330570"/>
            <wp:effectExtent l="19050" t="19050" r="12700" b="12700"/>
            <wp:wrapNone/>
            <wp:docPr id="72198315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2711589" cy="233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0768C">
        <w:t xml:space="preserve">Call the Resource Group </w:t>
      </w:r>
      <w:r w:rsidRPr="0060768C" w:rsidR="0060768C">
        <w:rPr>
          <w:b/>
          <w:bCs/>
        </w:rPr>
        <w:t>‘</w:t>
      </w:r>
      <w:proofErr w:type="spellStart"/>
      <w:r w:rsidRPr="0060768C" w:rsidR="0060768C">
        <w:rPr>
          <w:b/>
          <w:bCs/>
        </w:rPr>
        <w:t>rg</w:t>
      </w:r>
      <w:proofErr w:type="spellEnd"/>
      <w:r w:rsidRPr="0060768C" w:rsidR="0060768C">
        <w:rPr>
          <w:b/>
          <w:bCs/>
        </w:rPr>
        <w:t>-synapse-qa’</w:t>
      </w:r>
    </w:p>
    <w:p w:rsidR="00751AE0" w:rsidP="00002A0C" w:rsidRDefault="00751AE0" w14:paraId="2CC450D3" w14:textId="12796E32">
      <w:pPr>
        <w:pStyle w:val="TaskDetail"/>
        <w:ind w:left="1080"/>
      </w:pPr>
    </w:p>
    <w:p w:rsidR="005D2C51" w:rsidP="00002A0C" w:rsidRDefault="005D2C51" w14:paraId="36369B36" w14:textId="77777777">
      <w:pPr>
        <w:pStyle w:val="TaskDetail"/>
        <w:ind w:left="1080"/>
      </w:pPr>
    </w:p>
    <w:p w:rsidR="004B4C6F" w:rsidP="00002A0C" w:rsidRDefault="004B4C6F" w14:paraId="2665964E" w14:textId="77777777">
      <w:pPr>
        <w:pStyle w:val="TaskDetail"/>
        <w:ind w:left="1080"/>
      </w:pPr>
    </w:p>
    <w:p w:rsidR="004B4C6F" w:rsidP="00002A0C" w:rsidRDefault="004B4C6F" w14:paraId="477BF9AC" w14:textId="1DDE3993">
      <w:pPr>
        <w:pStyle w:val="TaskDetail"/>
        <w:ind w:left="1080"/>
      </w:pPr>
      <w:r>
        <w:rPr>
          <w:noProof/>
        </w:rPr>
        <mc:AlternateContent>
          <mc:Choice Requires="wps">
            <w:drawing>
              <wp:anchor distT="0" distB="0" distL="114300" distR="114300" simplePos="0" relativeHeight="251658241" behindDoc="0" locked="0" layoutInCell="1" allowOverlap="1" wp14:anchorId="4CC3EAFE" wp14:editId="7292BBC5">
                <wp:simplePos x="0" y="0"/>
                <wp:positionH relativeFrom="column">
                  <wp:posOffset>1469390</wp:posOffset>
                </wp:positionH>
                <wp:positionV relativeFrom="paragraph">
                  <wp:posOffset>50165</wp:posOffset>
                </wp:positionV>
                <wp:extent cx="803031" cy="422031"/>
                <wp:effectExtent l="0" t="0" r="16510" b="16510"/>
                <wp:wrapNone/>
                <wp:docPr id="6" name="Oval 6"/>
                <wp:cNvGraphicFramePr/>
                <a:graphic xmlns:a="http://schemas.openxmlformats.org/drawingml/2006/main">
                  <a:graphicData uri="http://schemas.microsoft.com/office/word/2010/wordprocessingShape">
                    <wps:wsp>
                      <wps:cNvSpPr/>
                      <wps:spPr>
                        <a:xfrm>
                          <a:off x="0" y="0"/>
                          <a:ext cx="803031" cy="4220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4B2CCF">
              <v:oval id="Oval 6" style="position:absolute;margin-left:115.7pt;margin-top:3.95pt;width:63.25pt;height:33.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9B8C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"/>
            </w:pict>
          </mc:Fallback>
        </mc:AlternateContent>
      </w:r>
    </w:p>
    <w:p w:rsidR="004B4C6F" w:rsidP="00002A0C" w:rsidRDefault="004B4C6F" w14:paraId="21D0858B" w14:textId="74374174">
      <w:pPr>
        <w:pStyle w:val="TaskDetail"/>
        <w:ind w:left="1080"/>
      </w:pPr>
    </w:p>
    <w:p w:rsidR="004B4C6F" w:rsidP="00002A0C" w:rsidRDefault="004B4C6F" w14:paraId="2BBDC9D6" w14:textId="61DC53AE">
      <w:pPr>
        <w:pStyle w:val="TaskDetail"/>
        <w:ind w:left="1080"/>
      </w:pPr>
    </w:p>
    <w:p w:rsidR="004B4C6F" w:rsidP="00002A0C" w:rsidRDefault="004B4C6F" w14:paraId="0E997A04" w14:textId="7707AE9D">
      <w:pPr>
        <w:pStyle w:val="TaskDetail"/>
        <w:ind w:left="1080"/>
      </w:pPr>
    </w:p>
    <w:p w:rsidR="004B4C6F" w:rsidP="00002A0C" w:rsidRDefault="004B4C6F" w14:paraId="34419DBD" w14:textId="0FBE2B3C">
      <w:pPr>
        <w:pStyle w:val="TaskDetail"/>
        <w:ind w:left="1080"/>
      </w:pPr>
    </w:p>
    <w:p w:rsidR="004B4C6F" w:rsidP="00002A0C" w:rsidRDefault="004B4C6F" w14:paraId="2D38ED25" w14:textId="259DA29B">
      <w:pPr>
        <w:pStyle w:val="TaskDetail"/>
        <w:ind w:left="1080"/>
      </w:pPr>
    </w:p>
    <w:p w:rsidR="005D2C51" w:rsidP="00002A0C" w:rsidRDefault="005D2C51" w14:paraId="07C46B11" w14:textId="53C09342">
      <w:pPr>
        <w:pStyle w:val="TaskDetail"/>
        <w:ind w:left="1080"/>
      </w:pPr>
    </w:p>
    <w:p w:rsidRPr="005D2C51" w:rsidR="005D2C51" w:rsidP="002844CE" w:rsidRDefault="0027042A" w14:paraId="4611D8B4" w14:textId="550F5F68">
      <w:pPr>
        <w:pStyle w:val="TaskName"/>
        <w:rPr>
          <w:rFonts w:ascii="Segoe UI" w:hAnsi="Segoe UI" w:cs="Segoe UI"/>
          <w:color w:val="171717"/>
          <w:shd w:val="clear" w:color="auto" w:fill="FFFFFF"/>
        </w:rPr>
      </w:pPr>
      <w:r>
        <w:t>Create a service connection from Azure DevOps</w:t>
      </w:r>
      <w:r w:rsidR="00002A0C">
        <w:t>.</w:t>
      </w:r>
    </w:p>
    <w:p w:rsidR="005D25A2" w:rsidP="00002A0C" w:rsidRDefault="005F4D98" w14:paraId="089A5EAB" w14:textId="3AFE3A5D">
      <w:pPr>
        <w:pStyle w:val="TaskDetail"/>
        <w:ind w:left="1080"/>
        <w:rPr>
          <w:rFonts w:ascii="Segoe UI" w:hAnsi="Segoe UI" w:cs="Segoe UI"/>
          <w:color w:val="171717"/>
          <w:shd w:val="clear" w:color="auto" w:fill="FFFFFF"/>
        </w:rPr>
      </w:pPr>
      <w:r>
        <w:rPr>
          <w:rFonts w:ascii="Segoe UI" w:hAnsi="Segoe UI" w:cs="Segoe UI"/>
          <w:color w:val="171717"/>
          <w:shd w:val="clear" w:color="auto" w:fill="FFFFFF"/>
        </w:rPr>
        <w:t>You need to create a Service connection to external and remote services for executing tasks in a</w:t>
      </w:r>
      <w:r w:rsidR="00A12A1C">
        <w:rPr>
          <w:rFonts w:ascii="Segoe UI" w:hAnsi="Segoe UI" w:cs="Segoe UI"/>
          <w:color w:val="171717"/>
          <w:shd w:val="clear" w:color="auto" w:fill="FFFFFF"/>
        </w:rPr>
        <w:t xml:space="preserve">n Azure </w:t>
      </w:r>
      <w:proofErr w:type="spellStart"/>
      <w:r w:rsidR="00A12A1C">
        <w:rPr>
          <w:rFonts w:ascii="Segoe UI" w:hAnsi="Segoe UI" w:cs="Segoe UI"/>
          <w:color w:val="171717"/>
          <w:shd w:val="clear" w:color="auto" w:fill="FFFFFF"/>
        </w:rPr>
        <w:t>Devops</w:t>
      </w:r>
      <w:proofErr w:type="spellEnd"/>
      <w:r w:rsidR="00A12A1C">
        <w:rPr>
          <w:rFonts w:ascii="Segoe UI" w:hAnsi="Segoe UI" w:cs="Segoe UI"/>
          <w:color w:val="171717"/>
          <w:shd w:val="clear" w:color="auto" w:fill="FFFFFF"/>
        </w:rPr>
        <w:t xml:space="preserve"> </w:t>
      </w:r>
      <w:r>
        <w:rPr>
          <w:rFonts w:ascii="Segoe UI" w:hAnsi="Segoe UI" w:cs="Segoe UI"/>
          <w:color w:val="171717"/>
          <w:shd w:val="clear" w:color="auto" w:fill="FFFFFF"/>
        </w:rPr>
        <w:t xml:space="preserve">job. Once you establish a connection, you can view, edit, and add security to </w:t>
      </w:r>
      <w:r w:rsidR="005D25A2">
        <w:rPr>
          <w:rFonts w:ascii="Segoe UI" w:hAnsi="Segoe UI" w:cs="Segoe UI"/>
          <w:color w:val="171717"/>
          <w:shd w:val="clear" w:color="auto" w:fill="FFFFFF"/>
        </w:rPr>
        <w:t xml:space="preserve">the </w:t>
      </w:r>
      <w:r w:rsidR="00515E86">
        <w:rPr>
          <w:rFonts w:ascii="Segoe UI" w:hAnsi="Segoe UI" w:cs="Segoe UI"/>
          <w:color w:val="171717"/>
          <w:shd w:val="clear" w:color="auto" w:fill="FFFFFF"/>
        </w:rPr>
        <w:t>service connection</w:t>
      </w:r>
    </w:p>
    <w:p w:rsidR="00002A0C" w:rsidP="00002A0C" w:rsidRDefault="005F4D98" w14:paraId="5FAC0DA6" w14:textId="1D30CA28">
      <w:pPr>
        <w:pStyle w:val="TaskDetail"/>
        <w:ind w:left="1080"/>
      </w:pPr>
      <w:r>
        <w:rPr>
          <w:rFonts w:ascii="Segoe UI" w:hAnsi="Segoe UI" w:cs="Segoe UI"/>
          <w:color w:val="171717"/>
          <w:shd w:val="clear" w:color="auto" w:fill="FFFFFF"/>
        </w:rPr>
        <w:lastRenderedPageBreak/>
        <w:t xml:space="preserve"> </w:t>
      </w:r>
      <w:r w:rsidR="0032710D">
        <w:rPr>
          <w:noProof/>
        </w:rPr>
        <w:drawing>
          <wp:inline distT="0" distB="0" distL="0" distR="0" wp14:anchorId="6EE1DB46" wp14:editId="38742F1A">
            <wp:extent cx="4399721" cy="3440107"/>
            <wp:effectExtent l="0" t="0" r="12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3448" cy="3443021"/>
                    </a:xfrm>
                    <a:prstGeom prst="rect">
                      <a:avLst/>
                    </a:prstGeom>
                    <a:noFill/>
                    <a:ln>
                      <a:noFill/>
                    </a:ln>
                  </pic:spPr>
                </pic:pic>
              </a:graphicData>
            </a:graphic>
          </wp:inline>
        </w:drawing>
      </w:r>
    </w:p>
    <w:p w:rsidR="001A3786" w:rsidP="00002A0C" w:rsidRDefault="37934D95" w14:paraId="10B7DBB5" w14:textId="7B7D4D38">
      <w:pPr>
        <w:pStyle w:val="TaskDetail"/>
        <w:ind w:left="1080"/>
      </w:pPr>
      <w:r>
        <w:rPr>
          <w:noProof/>
        </w:rPr>
        <w:drawing>
          <wp:inline distT="0" distB="0" distL="0" distR="0" wp14:anchorId="0BC8CC75" wp14:editId="2616E7D7">
            <wp:extent cx="3335130" cy="229939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94">
                      <a:extLst>
                        <a:ext uri="{28A0092B-C50C-407E-A947-70E740481C1C}">
                          <a14:useLocalDpi xmlns:a14="http://schemas.microsoft.com/office/drawing/2010/main" val="0"/>
                        </a:ext>
                      </a:extLst>
                    </a:blip>
                    <a:stretch>
                      <a:fillRect/>
                    </a:stretch>
                  </pic:blipFill>
                  <pic:spPr>
                    <a:xfrm>
                      <a:off x="0" y="0"/>
                      <a:ext cx="3335130" cy="2299393"/>
                    </a:xfrm>
                    <a:prstGeom prst="rect">
                      <a:avLst/>
                    </a:prstGeom>
                  </pic:spPr>
                </pic:pic>
              </a:graphicData>
            </a:graphic>
          </wp:inline>
        </w:drawing>
      </w:r>
    </w:p>
    <w:p w:rsidR="001E564C" w:rsidP="00002A0C" w:rsidRDefault="3F7BF7A2" w14:paraId="3C2090C0" w14:textId="7E9A4C62">
      <w:pPr>
        <w:pStyle w:val="TaskDetail"/>
        <w:ind w:left="1080"/>
      </w:pPr>
      <w:r>
        <w:rPr>
          <w:noProof/>
        </w:rPr>
        <w:drawing>
          <wp:inline distT="0" distB="0" distL="0" distR="0" wp14:anchorId="4DCC5135" wp14:editId="200C499A">
            <wp:extent cx="3617843" cy="2359618"/>
            <wp:effectExtent l="0" t="0" r="1905" b="3175"/>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17843" cy="2359618"/>
                    </a:xfrm>
                    <a:prstGeom prst="rect">
                      <a:avLst/>
                    </a:prstGeom>
                  </pic:spPr>
                </pic:pic>
              </a:graphicData>
            </a:graphic>
          </wp:inline>
        </w:drawing>
      </w:r>
    </w:p>
    <w:p w:rsidR="00102648" w:rsidP="00002A0C" w:rsidRDefault="008D12D2" w14:paraId="300A02D4" w14:textId="4749CB0C">
      <w:pPr>
        <w:pStyle w:val="TaskDetail"/>
        <w:ind w:left="1080"/>
      </w:pPr>
      <w:r>
        <w:rPr>
          <w:noProof/>
        </w:rPr>
        <w:lastRenderedPageBreak/>
        <w:drawing>
          <wp:inline distT="0" distB="0" distL="0" distR="0" wp14:anchorId="54599D71" wp14:editId="66D9F8AB">
            <wp:extent cx="3255094" cy="4524375"/>
            <wp:effectExtent l="0" t="0" r="2540" b="0"/>
            <wp:docPr id="1500412238" name="Picture 150041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3240" cy="4535698"/>
                    </a:xfrm>
                    <a:prstGeom prst="rect">
                      <a:avLst/>
                    </a:prstGeom>
                    <a:noFill/>
                    <a:ln>
                      <a:noFill/>
                    </a:ln>
                  </pic:spPr>
                </pic:pic>
              </a:graphicData>
            </a:graphic>
          </wp:inline>
        </w:drawing>
      </w:r>
    </w:p>
    <w:p w:rsidR="00002A0C" w:rsidP="00002A0C" w:rsidRDefault="00B56E5A" w14:paraId="66948221" w14:textId="55862D52">
      <w:pPr>
        <w:pStyle w:val="TaskName"/>
      </w:pPr>
      <w:r>
        <w:t>Add permissions for Service Connection</w:t>
      </w:r>
    </w:p>
    <w:p w:rsidRPr="00EC06E5" w:rsidR="005F4D98" w:rsidP="005F4D98" w:rsidRDefault="00EC06E5" w14:paraId="58B23C6A" w14:textId="773CC2BB">
      <w:pPr>
        <w:pStyle w:val="TaskName"/>
        <w:numPr>
          <w:ilvl w:val="0"/>
          <w:numId w:val="0"/>
        </w:numPr>
        <w:ind w:left="1080"/>
        <w:rPr>
          <w:b w:val="0"/>
          <w:bCs/>
        </w:rPr>
      </w:pPr>
      <w:r w:rsidRPr="00EC06E5">
        <w:rPr>
          <w:b w:val="0"/>
          <w:bCs/>
        </w:rPr>
        <w:t>Once you have</w:t>
      </w:r>
      <w:r w:rsidR="00D9364A">
        <w:rPr>
          <w:b w:val="0"/>
          <w:bCs/>
        </w:rPr>
        <w:t xml:space="preserve"> created the service connection </w:t>
      </w:r>
      <w:r w:rsidR="002130EC">
        <w:rPr>
          <w:b w:val="0"/>
          <w:bCs/>
        </w:rPr>
        <w:t>navigate t</w:t>
      </w:r>
      <w:r w:rsidR="001F1A5B">
        <w:rPr>
          <w:b w:val="0"/>
          <w:bCs/>
        </w:rPr>
        <w:t xml:space="preserve">o the newly created </w:t>
      </w:r>
      <w:r w:rsidR="00C94252">
        <w:rPr>
          <w:b w:val="0"/>
          <w:bCs/>
        </w:rPr>
        <w:t xml:space="preserve">Service connection within </w:t>
      </w:r>
      <w:r w:rsidR="005F459A">
        <w:rPr>
          <w:b w:val="0"/>
          <w:bCs/>
        </w:rPr>
        <w:t xml:space="preserve">the </w:t>
      </w:r>
      <w:r w:rsidR="00C94252">
        <w:rPr>
          <w:b w:val="0"/>
          <w:bCs/>
        </w:rPr>
        <w:t xml:space="preserve">Azure </w:t>
      </w:r>
      <w:proofErr w:type="spellStart"/>
      <w:r w:rsidR="00C94252">
        <w:rPr>
          <w:b w:val="0"/>
          <w:bCs/>
        </w:rPr>
        <w:t>Devops</w:t>
      </w:r>
      <w:proofErr w:type="spellEnd"/>
      <w:r w:rsidR="00C94252">
        <w:rPr>
          <w:b w:val="0"/>
          <w:bCs/>
        </w:rPr>
        <w:t xml:space="preserve"> </w:t>
      </w:r>
      <w:r w:rsidRPr="00EC06E5">
        <w:rPr>
          <w:b w:val="0"/>
          <w:bCs/>
        </w:rPr>
        <w:t xml:space="preserve"> </w:t>
      </w:r>
      <w:r w:rsidR="005F459A">
        <w:rPr>
          <w:b w:val="0"/>
          <w:bCs/>
        </w:rPr>
        <w:t>project &gt; settings &gt; service connections</w:t>
      </w:r>
      <w:r w:rsidR="000B5230">
        <w:rPr>
          <w:b w:val="0"/>
          <w:bCs/>
        </w:rPr>
        <w:t>. Pick the</w:t>
      </w:r>
      <w:r w:rsidR="006D60EF">
        <w:rPr>
          <w:b w:val="0"/>
          <w:bCs/>
        </w:rPr>
        <w:t xml:space="preserve"> </w:t>
      </w:r>
      <w:r w:rsidR="006351AD">
        <w:rPr>
          <w:b w:val="0"/>
          <w:bCs/>
        </w:rPr>
        <w:t>QA</w:t>
      </w:r>
      <w:r w:rsidR="00EB3BAF">
        <w:rPr>
          <w:b w:val="0"/>
          <w:bCs/>
        </w:rPr>
        <w:t xml:space="preserve"> </w:t>
      </w:r>
      <w:r w:rsidR="0007726E">
        <w:rPr>
          <w:b w:val="0"/>
          <w:bCs/>
        </w:rPr>
        <w:t xml:space="preserve">service connection and </w:t>
      </w:r>
      <w:r w:rsidR="000D4032">
        <w:rPr>
          <w:b w:val="0"/>
          <w:bCs/>
        </w:rPr>
        <w:t xml:space="preserve">manage service principals </w:t>
      </w:r>
      <w:r w:rsidR="003B5098">
        <w:rPr>
          <w:b w:val="0"/>
          <w:bCs/>
        </w:rPr>
        <w:t xml:space="preserve">&gt; access control &gt; </w:t>
      </w:r>
      <w:r w:rsidR="00C87542">
        <w:rPr>
          <w:b w:val="0"/>
          <w:bCs/>
        </w:rPr>
        <w:t xml:space="preserve">add role assignments&gt; add the following permissions </w:t>
      </w:r>
      <w:r w:rsidR="00305F8B">
        <w:rPr>
          <w:b w:val="0"/>
          <w:bCs/>
        </w:rPr>
        <w:t xml:space="preserve">&gt; User </w:t>
      </w:r>
      <w:r w:rsidR="00E82D6E">
        <w:rPr>
          <w:b w:val="0"/>
          <w:bCs/>
        </w:rPr>
        <w:t>A</w:t>
      </w:r>
      <w:r w:rsidR="00305F8B">
        <w:rPr>
          <w:b w:val="0"/>
          <w:bCs/>
        </w:rPr>
        <w:t xml:space="preserve">ccess </w:t>
      </w:r>
      <w:r w:rsidR="00E82D6E">
        <w:rPr>
          <w:b w:val="0"/>
          <w:bCs/>
        </w:rPr>
        <w:t>C</w:t>
      </w:r>
      <w:r w:rsidR="00305F8B">
        <w:rPr>
          <w:b w:val="0"/>
          <w:bCs/>
        </w:rPr>
        <w:t>ontrol</w:t>
      </w:r>
      <w:r w:rsidR="00305F8B">
        <w:rPr>
          <w:b w:val="0"/>
        </w:rPr>
        <w:t xml:space="preserve"> Administrator</w:t>
      </w:r>
    </w:p>
    <w:p w:rsidR="00002A0C" w:rsidP="00002A0C" w:rsidRDefault="00BB627A" w14:paraId="4203000F" w14:textId="6DA26EB1">
      <w:pPr>
        <w:pStyle w:val="TaskDetail"/>
        <w:ind w:left="1080"/>
      </w:pPr>
      <w:r>
        <w:rPr>
          <w:noProof/>
        </w:rPr>
        <w:lastRenderedPageBreak/>
        <w:drawing>
          <wp:inline distT="0" distB="0" distL="0" distR="0" wp14:anchorId="508CDD5B" wp14:editId="29CA6226">
            <wp:extent cx="3348200" cy="5100637"/>
            <wp:effectExtent l="0" t="0" r="5080" b="5080"/>
            <wp:docPr id="1500412241" name="Picture 150041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52731" cy="5107539"/>
                    </a:xfrm>
                    <a:prstGeom prst="rect">
                      <a:avLst/>
                    </a:prstGeom>
                    <a:noFill/>
                    <a:ln>
                      <a:noFill/>
                    </a:ln>
                  </pic:spPr>
                </pic:pic>
              </a:graphicData>
            </a:graphic>
          </wp:inline>
        </w:drawing>
      </w:r>
    </w:p>
    <w:p w:rsidR="00EA6660" w:rsidP="00002A0C" w:rsidRDefault="00EA6660" w14:paraId="75B2687B" w14:textId="77777777">
      <w:pPr>
        <w:pStyle w:val="TaskDetail"/>
        <w:ind w:left="1080"/>
      </w:pPr>
    </w:p>
    <w:p w:rsidR="00EA6660" w:rsidP="00002A0C" w:rsidRDefault="00EA6660" w14:paraId="57D7D37D" w14:textId="4CBA9CA2">
      <w:pPr>
        <w:pStyle w:val="TaskDetail"/>
        <w:ind w:left="1080"/>
      </w:pPr>
      <w:r>
        <w:rPr>
          <w:noProof/>
        </w:rPr>
        <w:drawing>
          <wp:inline distT="0" distB="0" distL="0" distR="0" wp14:anchorId="68D995FE" wp14:editId="2565C81C">
            <wp:extent cx="3838575" cy="3096895"/>
            <wp:effectExtent l="0" t="0" r="9525" b="825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8575" cy="3096895"/>
                    </a:xfrm>
                    <a:prstGeom prst="rect">
                      <a:avLst/>
                    </a:prstGeom>
                    <a:noFill/>
                    <a:ln>
                      <a:noFill/>
                    </a:ln>
                  </pic:spPr>
                </pic:pic>
              </a:graphicData>
            </a:graphic>
          </wp:inline>
        </w:drawing>
      </w:r>
    </w:p>
    <w:p w:rsidR="00C04030" w:rsidP="00002A0C" w:rsidRDefault="00C04030" w14:paraId="33631C79" w14:textId="2C3EBAAC">
      <w:pPr>
        <w:pStyle w:val="TaskDetail"/>
        <w:ind w:left="1080"/>
      </w:pPr>
      <w:r>
        <w:rPr>
          <w:noProof/>
        </w:rPr>
        <w:lastRenderedPageBreak/>
        <w:drawing>
          <wp:inline distT="0" distB="0" distL="0" distR="0" wp14:anchorId="1192F64A" wp14:editId="72258E3C">
            <wp:extent cx="4956313" cy="12256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6816" cy="1228267"/>
                    </a:xfrm>
                    <a:prstGeom prst="rect">
                      <a:avLst/>
                    </a:prstGeom>
                    <a:noFill/>
                    <a:ln>
                      <a:noFill/>
                    </a:ln>
                  </pic:spPr>
                </pic:pic>
              </a:graphicData>
            </a:graphic>
          </wp:inline>
        </w:drawing>
      </w:r>
    </w:p>
    <w:p w:rsidR="004D3837" w:rsidP="00002A0C" w:rsidRDefault="004D3837" w14:paraId="047F79D7" w14:textId="77777777">
      <w:pPr>
        <w:pStyle w:val="TaskDetail"/>
        <w:ind w:left="1080"/>
      </w:pPr>
    </w:p>
    <w:p w:rsidR="004D3837" w:rsidP="00002A0C" w:rsidRDefault="000A6DF6" w14:paraId="130ECB4B" w14:textId="3AC4EC63">
      <w:pPr>
        <w:pStyle w:val="TaskDetail"/>
        <w:ind w:left="1080"/>
      </w:pPr>
      <w:r>
        <w:rPr>
          <w:noProof/>
        </w:rPr>
        <w:drawing>
          <wp:inline distT="0" distB="0" distL="0" distR="0" wp14:anchorId="09F3C064" wp14:editId="4DB5FC27">
            <wp:extent cx="5134293" cy="2316604"/>
            <wp:effectExtent l="0" t="0" r="9525" b="7620"/>
            <wp:docPr id="1500412250" name="Picture 150041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40639" cy="2319468"/>
                    </a:xfrm>
                    <a:prstGeom prst="rect">
                      <a:avLst/>
                    </a:prstGeom>
                    <a:noFill/>
                    <a:ln>
                      <a:noFill/>
                    </a:ln>
                  </pic:spPr>
                </pic:pic>
              </a:graphicData>
            </a:graphic>
          </wp:inline>
        </w:drawing>
      </w:r>
    </w:p>
    <w:p w:rsidR="00E01CF8" w:rsidP="00002A0C" w:rsidRDefault="00E01CF8" w14:paraId="257650F4" w14:textId="02721470">
      <w:pPr>
        <w:pStyle w:val="TaskDetail"/>
        <w:ind w:left="1080"/>
      </w:pPr>
    </w:p>
    <w:p w:rsidR="000A6DF6" w:rsidP="000A6DF6" w:rsidRDefault="000A6DF6" w14:paraId="22648C1E" w14:textId="1E77C503">
      <w:pPr>
        <w:pStyle w:val="TaskDetail"/>
        <w:ind w:left="1080"/>
      </w:pPr>
      <w:r>
        <w:t>Navigate to your QA resource group ‘</w:t>
      </w:r>
      <w:proofErr w:type="spellStart"/>
      <w:r>
        <w:t>rg</w:t>
      </w:r>
      <w:proofErr w:type="spellEnd"/>
      <w:r>
        <w:t>-synapse-qa’ and add Role assignments for ‘User Access Administrator’ role.</w:t>
      </w:r>
    </w:p>
    <w:p w:rsidR="000A6DF6" w:rsidP="000A6DF6" w:rsidRDefault="000A6DF6" w14:paraId="0660309F" w14:textId="77777777">
      <w:pPr>
        <w:pStyle w:val="TaskDetail"/>
        <w:ind w:left="1080"/>
      </w:pPr>
      <w:r>
        <w:t>Select ‘User Access Administrator’ role and click next</w:t>
      </w:r>
    </w:p>
    <w:p w:rsidR="000A6DF6" w:rsidP="000A6DF6" w:rsidRDefault="000A6DF6" w14:paraId="3335EF72" w14:textId="77777777">
      <w:pPr>
        <w:pStyle w:val="TaskDetail"/>
        <w:ind w:left="1080"/>
        <w:rPr>
          <w:i/>
          <w:iCs/>
        </w:rPr>
      </w:pPr>
      <w:r>
        <w:rPr>
          <w:noProof/>
        </w:rPr>
        <w:drawing>
          <wp:inline distT="0" distB="0" distL="0" distR="0" wp14:anchorId="133CAD24" wp14:editId="19CB0869">
            <wp:extent cx="4500880" cy="2867186"/>
            <wp:effectExtent l="0" t="0" r="0" b="9525"/>
            <wp:docPr id="1500412247" name="Picture 1500412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47" name="Picture 1500412247"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04059" cy="2869211"/>
                    </a:xfrm>
                    <a:prstGeom prst="rect">
                      <a:avLst/>
                    </a:prstGeom>
                    <a:noFill/>
                    <a:ln>
                      <a:noFill/>
                    </a:ln>
                  </pic:spPr>
                </pic:pic>
              </a:graphicData>
            </a:graphic>
          </wp:inline>
        </w:drawing>
      </w:r>
    </w:p>
    <w:p w:rsidR="000A6DF6" w:rsidP="000A6DF6" w:rsidRDefault="000A6DF6" w14:paraId="372FBE48" w14:textId="77777777">
      <w:pPr>
        <w:pStyle w:val="TaskDetail"/>
        <w:ind w:left="1080"/>
      </w:pPr>
      <w:r>
        <w:t>On the members tab, Click ‘Add Members’ then search for the application name copied in above ‘Copy Display Name’ step.</w:t>
      </w:r>
    </w:p>
    <w:p w:rsidR="000A6DF6" w:rsidP="000A6DF6" w:rsidRDefault="000A6DF6" w14:paraId="3DA3B024" w14:textId="77777777">
      <w:pPr>
        <w:pStyle w:val="TaskDetail"/>
        <w:ind w:left="1080"/>
      </w:pPr>
      <w:r>
        <w:rPr>
          <w:noProof/>
        </w:rPr>
        <w:lastRenderedPageBreak/>
        <w:drawing>
          <wp:inline distT="0" distB="0" distL="0" distR="0" wp14:anchorId="1D0E5ED1" wp14:editId="4B583405">
            <wp:extent cx="5796280" cy="2169892"/>
            <wp:effectExtent l="0" t="0" r="0" b="1905"/>
            <wp:docPr id="1500412248" name="Picture 1500412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48" name="Picture 1500412248"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01398" cy="2171808"/>
                    </a:xfrm>
                    <a:prstGeom prst="rect">
                      <a:avLst/>
                    </a:prstGeom>
                    <a:noFill/>
                    <a:ln>
                      <a:noFill/>
                    </a:ln>
                  </pic:spPr>
                </pic:pic>
              </a:graphicData>
            </a:graphic>
          </wp:inline>
        </w:drawing>
      </w:r>
    </w:p>
    <w:p w:rsidR="000A6DF6" w:rsidP="000A6DF6" w:rsidRDefault="000A6DF6" w14:paraId="4BA922B4" w14:textId="77777777">
      <w:pPr>
        <w:pStyle w:val="TaskDetail"/>
        <w:ind w:left="1080"/>
      </w:pPr>
      <w:r>
        <w:t>Click ‘Review and Assign’ to add the permissions.</w:t>
      </w:r>
    </w:p>
    <w:p w:rsidR="00173E0A" w:rsidP="00173E0A" w:rsidRDefault="00173E0A" w14:paraId="56271A71" w14:textId="77777777">
      <w:pPr>
        <w:pStyle w:val="TaskName"/>
        <w:numPr>
          <w:ilvl w:val="0"/>
          <w:numId w:val="0"/>
        </w:numPr>
        <w:ind w:left="1080"/>
        <w:rPr>
          <w:noProof/>
        </w:rPr>
      </w:pPr>
    </w:p>
    <w:p w:rsidR="00173E0A" w:rsidP="00173E0A" w:rsidRDefault="00173E0A" w14:paraId="138C57E0" w14:textId="0C87F0A1">
      <w:pPr>
        <w:pStyle w:val="TaskName"/>
        <w:rPr>
          <w:noProof/>
        </w:rPr>
      </w:pPr>
      <w:r>
        <w:rPr>
          <w:noProof/>
        </w:rPr>
        <w:t>Create Build Pipeline</w:t>
      </w:r>
    </w:p>
    <w:p w:rsidR="00173E0A" w:rsidP="00173E0A" w:rsidRDefault="00173E0A" w14:paraId="0A13E8EC" w14:textId="05EFC819">
      <w:pPr>
        <w:pStyle w:val="TaskDetail"/>
      </w:pPr>
      <w:r>
        <w:rPr>
          <w:noProof/>
        </w:rPr>
        <w:t xml:space="preserve">Select </w:t>
      </w:r>
      <w:r>
        <w:rPr>
          <w:i/>
          <w:iCs/>
          <w:noProof/>
        </w:rPr>
        <w:t>Pipelines</w:t>
      </w:r>
      <w:r w:rsidR="0070783B">
        <w:rPr>
          <w:i/>
          <w:iCs/>
          <w:noProof/>
        </w:rPr>
        <w:t xml:space="preserve"> </w:t>
      </w:r>
      <w:r w:rsidR="0070783B">
        <w:rPr>
          <w:noProof/>
        </w:rPr>
        <w:t>from left navigation and click on ‘Create pipeline’.</w:t>
      </w:r>
    </w:p>
    <w:p w:rsidRPr="0070783B" w:rsidR="0070783B" w:rsidP="00173E0A" w:rsidRDefault="0070783B" w14:paraId="16280088" w14:textId="0FC98DC0">
      <w:pPr>
        <w:pStyle w:val="TaskDetail"/>
        <w:rPr>
          <w:noProof/>
        </w:rPr>
      </w:pPr>
      <w:r>
        <w:rPr>
          <w:noProof/>
        </w:rPr>
        <w:drawing>
          <wp:inline distT="0" distB="0" distL="0" distR="0" wp14:anchorId="214DB8AB" wp14:editId="1F47B6FB">
            <wp:extent cx="5888386" cy="3214238"/>
            <wp:effectExtent l="0" t="0" r="0" b="5715"/>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93516" cy="3217038"/>
                    </a:xfrm>
                    <a:prstGeom prst="rect">
                      <a:avLst/>
                    </a:prstGeom>
                    <a:noFill/>
                    <a:ln>
                      <a:noFill/>
                    </a:ln>
                  </pic:spPr>
                </pic:pic>
              </a:graphicData>
            </a:graphic>
          </wp:inline>
        </w:drawing>
      </w:r>
    </w:p>
    <w:p w:rsidR="00173E0A" w:rsidP="00173E0A" w:rsidRDefault="00173E0A" w14:paraId="38DB5038" w14:textId="18968358">
      <w:pPr>
        <w:pStyle w:val="TaskDetail"/>
      </w:pPr>
    </w:p>
    <w:p w:rsidR="00173E0A" w:rsidP="0070783B" w:rsidRDefault="00173E0A" w14:paraId="53E49152" w14:textId="6139987E">
      <w:pPr>
        <w:pStyle w:val="TaskDetail"/>
        <w:ind w:left="0"/>
      </w:pPr>
    </w:p>
    <w:p w:rsidR="00173E0A" w:rsidP="00173E0A" w:rsidRDefault="00173E0A" w14:paraId="02A7E982" w14:textId="77777777">
      <w:pPr>
        <w:pStyle w:val="TaskDetail"/>
      </w:pPr>
    </w:p>
    <w:p w:rsidR="00173E0A" w:rsidP="00173E0A" w:rsidRDefault="00173E0A" w14:paraId="7EB5D738" w14:textId="77777777">
      <w:pPr>
        <w:pStyle w:val="TaskDetail"/>
      </w:pPr>
      <w:r>
        <w:t>Select Azure Repos Git</w:t>
      </w:r>
    </w:p>
    <w:p w:rsidR="00173E0A" w:rsidP="00173E0A" w:rsidRDefault="0070783B" w14:paraId="210E8BFD" w14:textId="799BFC3A">
      <w:pPr>
        <w:pStyle w:val="TaskDetail"/>
      </w:pPr>
      <w:r>
        <w:rPr>
          <w:noProof/>
        </w:rPr>
        <w:lastRenderedPageBreak/>
        <w:drawing>
          <wp:inline distT="0" distB="0" distL="0" distR="0" wp14:anchorId="5B925AA0" wp14:editId="6F3E9818">
            <wp:extent cx="5286534" cy="40965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92905" cy="4101524"/>
                    </a:xfrm>
                    <a:prstGeom prst="rect">
                      <a:avLst/>
                    </a:prstGeom>
                    <a:noFill/>
                    <a:ln>
                      <a:noFill/>
                    </a:ln>
                  </pic:spPr>
                </pic:pic>
              </a:graphicData>
            </a:graphic>
          </wp:inline>
        </w:drawing>
      </w:r>
    </w:p>
    <w:p w:rsidR="00173E0A" w:rsidP="00173E0A" w:rsidRDefault="00173E0A" w14:paraId="461D3111" w14:textId="77777777">
      <w:pPr>
        <w:pStyle w:val="TaskDetail"/>
      </w:pPr>
    </w:p>
    <w:p w:rsidR="00173E0A" w:rsidP="00173E0A" w:rsidRDefault="00173E0A" w14:paraId="616C176D" w14:textId="4B05A1F2">
      <w:pPr>
        <w:pStyle w:val="TaskDetail"/>
      </w:pPr>
      <w:r>
        <w:t>Select</w:t>
      </w:r>
      <w:r w:rsidR="00082568">
        <w:t xml:space="preserve"> the</w:t>
      </w:r>
      <w:r>
        <w:t xml:space="preserve"> </w:t>
      </w:r>
      <w:r w:rsidR="0070783B">
        <w:t>‘</w:t>
      </w:r>
      <w:proofErr w:type="spellStart"/>
      <w:r w:rsidR="008E4B61">
        <w:t>Synapse</w:t>
      </w:r>
      <w:r w:rsidR="0070783B">
        <w:t>InfraRepo</w:t>
      </w:r>
      <w:proofErr w:type="spellEnd"/>
      <w:r w:rsidR="0070783B">
        <w:t xml:space="preserve">’ </w:t>
      </w:r>
      <w:r>
        <w:t xml:space="preserve"> </w:t>
      </w:r>
    </w:p>
    <w:p w:rsidR="00173E0A" w:rsidP="00173E0A" w:rsidRDefault="0070783B" w14:paraId="3FCC825D" w14:textId="07977FAF">
      <w:pPr>
        <w:pStyle w:val="TaskDetail"/>
      </w:pPr>
      <w:r>
        <w:rPr>
          <w:noProof/>
        </w:rPr>
        <w:drawing>
          <wp:inline distT="0" distB="0" distL="0" distR="0" wp14:anchorId="42B7BFD3" wp14:editId="72269CAC">
            <wp:extent cx="5638855" cy="3652039"/>
            <wp:effectExtent l="0" t="0" r="0" b="571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42306" cy="3654274"/>
                    </a:xfrm>
                    <a:prstGeom prst="rect">
                      <a:avLst/>
                    </a:prstGeom>
                    <a:noFill/>
                    <a:ln>
                      <a:noFill/>
                    </a:ln>
                  </pic:spPr>
                </pic:pic>
              </a:graphicData>
            </a:graphic>
          </wp:inline>
        </w:drawing>
      </w:r>
    </w:p>
    <w:p w:rsidR="00173E0A" w:rsidP="00173E0A" w:rsidRDefault="00173E0A" w14:paraId="23B212D6" w14:textId="77777777">
      <w:pPr>
        <w:pStyle w:val="TaskDetail"/>
        <w:ind w:left="0"/>
      </w:pPr>
    </w:p>
    <w:p w:rsidR="00173E0A" w:rsidP="002F0320" w:rsidRDefault="00173E0A" w14:paraId="0F7C7D4F" w14:textId="77777777">
      <w:pPr>
        <w:pStyle w:val="TaskDetail"/>
        <w:ind w:left="630" w:firstLine="720"/>
      </w:pPr>
      <w:r>
        <w:t>Select Existing Azure Pipelines YAML file</w:t>
      </w:r>
    </w:p>
    <w:p w:rsidR="00173E0A" w:rsidP="00173E0A" w:rsidRDefault="002F0320" w14:paraId="69A977BA" w14:textId="66D4D105">
      <w:pPr>
        <w:pStyle w:val="TaskDetail"/>
      </w:pPr>
      <w:r>
        <w:rPr>
          <w:noProof/>
        </w:rPr>
        <w:drawing>
          <wp:inline distT="0" distB="0" distL="0" distR="0" wp14:anchorId="1DAA92E2" wp14:editId="255D056C">
            <wp:extent cx="4226276" cy="3715301"/>
            <wp:effectExtent l="0" t="0" r="317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0790" cy="3719270"/>
                    </a:xfrm>
                    <a:prstGeom prst="rect">
                      <a:avLst/>
                    </a:prstGeom>
                    <a:noFill/>
                    <a:ln>
                      <a:noFill/>
                    </a:ln>
                  </pic:spPr>
                </pic:pic>
              </a:graphicData>
            </a:graphic>
          </wp:inline>
        </w:drawing>
      </w:r>
    </w:p>
    <w:p w:rsidR="00173E0A" w:rsidP="00173E0A" w:rsidRDefault="00173E0A" w14:paraId="25631A40" w14:textId="77777777">
      <w:pPr>
        <w:pStyle w:val="TaskDetail"/>
      </w:pPr>
    </w:p>
    <w:p w:rsidR="00173E0A" w:rsidP="00173E0A" w:rsidRDefault="00173E0A" w14:paraId="3F8D51F7" w14:textId="0D5CA22E">
      <w:pPr>
        <w:pStyle w:val="TaskDetail"/>
      </w:pPr>
      <w:r>
        <w:t xml:space="preserve">Select the </w:t>
      </w:r>
      <w:r w:rsidRPr="00B00D90">
        <w:rPr>
          <w:i/>
          <w:iCs/>
        </w:rPr>
        <w:t>main</w:t>
      </w:r>
      <w:r>
        <w:t xml:space="preserve"> branch</w:t>
      </w:r>
      <w:r w:rsidR="002F0320">
        <w:t xml:space="preserve"> and </w:t>
      </w:r>
      <w:r>
        <w:t xml:space="preserve">path </w:t>
      </w:r>
      <w:r w:rsidR="002F0320">
        <w:t>as ‘/</w:t>
      </w:r>
      <w:proofErr w:type="spellStart"/>
      <w:r w:rsidR="002F0320">
        <w:t>SynapseInfraBuild.yml</w:t>
      </w:r>
      <w:proofErr w:type="spellEnd"/>
      <w:r w:rsidR="002F0320">
        <w:t>’. Click Continue.</w:t>
      </w:r>
    </w:p>
    <w:p w:rsidR="00173E0A" w:rsidP="00173E0A" w:rsidRDefault="002F0320" w14:paraId="2B8E4480" w14:textId="4FCB495F">
      <w:pPr>
        <w:pStyle w:val="TaskDetail"/>
      </w:pPr>
      <w:r>
        <w:rPr>
          <w:noProof/>
        </w:rPr>
        <w:lastRenderedPageBreak/>
        <w:drawing>
          <wp:inline distT="0" distB="0" distL="0" distR="0" wp14:anchorId="70D29FFA" wp14:editId="5CF22E12">
            <wp:extent cx="3425129" cy="6744592"/>
            <wp:effectExtent l="0" t="0" r="444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26535" cy="6747361"/>
                    </a:xfrm>
                    <a:prstGeom prst="rect">
                      <a:avLst/>
                    </a:prstGeom>
                    <a:noFill/>
                    <a:ln>
                      <a:noFill/>
                    </a:ln>
                  </pic:spPr>
                </pic:pic>
              </a:graphicData>
            </a:graphic>
          </wp:inline>
        </w:drawing>
      </w:r>
    </w:p>
    <w:p w:rsidR="00173E0A" w:rsidP="00173E0A" w:rsidRDefault="00173E0A" w14:paraId="0BE6BF31" w14:textId="07777BE7">
      <w:pPr>
        <w:pStyle w:val="TaskDetail"/>
      </w:pPr>
    </w:p>
    <w:p w:rsidR="00173E0A" w:rsidP="00173E0A" w:rsidRDefault="00173E0A" w14:paraId="2E41625D" w14:textId="77777777">
      <w:pPr>
        <w:pStyle w:val="TaskDetail"/>
      </w:pPr>
    </w:p>
    <w:p w:rsidR="002F0320" w:rsidRDefault="002F0320" w14:paraId="59886DB3" w14:textId="77777777">
      <w:pPr>
        <w:rPr>
          <w:color w:val="000000"/>
        </w:rPr>
      </w:pPr>
      <w:r>
        <w:br w:type="page"/>
      </w:r>
    </w:p>
    <w:p w:rsidR="00173E0A" w:rsidP="00173E0A" w:rsidRDefault="002F0320" w14:paraId="1D676008" w14:textId="68857139">
      <w:pPr>
        <w:pStyle w:val="TaskDetail"/>
      </w:pPr>
      <w:r>
        <w:lastRenderedPageBreak/>
        <w:t xml:space="preserve">Click </w:t>
      </w:r>
      <w:r w:rsidR="005B630D">
        <w:t>run</w:t>
      </w:r>
      <w:r>
        <w:t xml:space="preserve"> to save</w:t>
      </w:r>
      <w:r w:rsidR="005B630D">
        <w:t xml:space="preserve"> and run</w:t>
      </w:r>
      <w:r>
        <w:t xml:space="preserve"> the pipeline</w:t>
      </w:r>
      <w:r w:rsidR="005B630D">
        <w:t>.</w:t>
      </w:r>
    </w:p>
    <w:p w:rsidR="00173E0A" w:rsidP="00173E0A" w:rsidRDefault="005B630D" w14:paraId="21DBC902" w14:textId="27D0E4CD">
      <w:pPr>
        <w:pStyle w:val="TaskDetail"/>
      </w:pPr>
      <w:r>
        <w:rPr>
          <w:noProof/>
        </w:rPr>
        <w:drawing>
          <wp:inline distT="0" distB="0" distL="0" distR="0" wp14:anchorId="57EBAA49" wp14:editId="2F06B689">
            <wp:extent cx="6183788" cy="2146031"/>
            <wp:effectExtent l="0" t="0" r="7620" b="698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6002" cy="2150270"/>
                    </a:xfrm>
                    <a:prstGeom prst="rect">
                      <a:avLst/>
                    </a:prstGeom>
                    <a:noFill/>
                    <a:ln>
                      <a:noFill/>
                    </a:ln>
                  </pic:spPr>
                </pic:pic>
              </a:graphicData>
            </a:graphic>
          </wp:inline>
        </w:drawing>
      </w:r>
    </w:p>
    <w:p w:rsidR="00173E0A" w:rsidP="00173E0A" w:rsidRDefault="00173E0A" w14:paraId="2D9823FE" w14:textId="738A2E83">
      <w:pPr>
        <w:pStyle w:val="TaskDetail"/>
      </w:pPr>
    </w:p>
    <w:p w:rsidR="00173E0A" w:rsidP="00173E0A" w:rsidRDefault="005B630D" w14:paraId="40A9A29C" w14:textId="3B99B8F9">
      <w:pPr>
        <w:pStyle w:val="TaskDetail"/>
      </w:pPr>
      <w:r>
        <w:t>Go back to pipeline menu option from left navigation. Select pipeline ‘</w:t>
      </w:r>
      <w:proofErr w:type="spellStart"/>
      <w:r>
        <w:t>SynapseInfraRepo</w:t>
      </w:r>
      <w:proofErr w:type="spellEnd"/>
      <w:r>
        <w:t>’ and rename it to ‘Synapse-Infra-Build’,</w:t>
      </w:r>
    </w:p>
    <w:p w:rsidR="00173E0A" w:rsidP="00173E0A" w:rsidRDefault="00304214" w14:paraId="46D0249F" w14:textId="0D7A39F4">
      <w:pPr>
        <w:pStyle w:val="TaskDetail"/>
      </w:pPr>
      <w:r>
        <w:rPr>
          <w:noProof/>
        </w:rPr>
        <w:drawing>
          <wp:inline distT="0" distB="0" distL="0" distR="0" wp14:anchorId="4D3203AF" wp14:editId="2230314A">
            <wp:extent cx="6157360" cy="1976039"/>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66651" cy="1979021"/>
                    </a:xfrm>
                    <a:prstGeom prst="rect">
                      <a:avLst/>
                    </a:prstGeom>
                    <a:noFill/>
                    <a:ln>
                      <a:noFill/>
                    </a:ln>
                  </pic:spPr>
                </pic:pic>
              </a:graphicData>
            </a:graphic>
          </wp:inline>
        </w:drawing>
      </w:r>
    </w:p>
    <w:p w:rsidR="00173E0A" w:rsidP="00173E0A" w:rsidRDefault="00173E0A" w14:paraId="3A19BB75" w14:textId="77777777">
      <w:pPr>
        <w:pStyle w:val="TaskDetail"/>
      </w:pPr>
    </w:p>
    <w:p w:rsidR="00173E0A" w:rsidP="00173E0A" w:rsidRDefault="005B630D" w14:paraId="08394D3A" w14:textId="250DFA3E">
      <w:pPr>
        <w:pStyle w:val="TaskDetail"/>
      </w:pPr>
      <w:r w:rsidRPr="005B630D">
        <w:rPr>
          <w:noProof/>
        </w:rPr>
        <w:drawing>
          <wp:inline distT="0" distB="0" distL="0" distR="0" wp14:anchorId="0D391C1E" wp14:editId="4B8D52CA">
            <wp:extent cx="3874362" cy="2124908"/>
            <wp:effectExtent l="0" t="0" r="0" b="8890"/>
            <wp:docPr id="680" name="Picture 6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Graphical user interface, application&#10;&#10;Description automatically generated"/>
                    <pic:cNvPicPr/>
                  </pic:nvPicPr>
                  <pic:blipFill>
                    <a:blip r:embed="rId107"/>
                    <a:stretch>
                      <a:fillRect/>
                    </a:stretch>
                  </pic:blipFill>
                  <pic:spPr>
                    <a:xfrm>
                      <a:off x="0" y="0"/>
                      <a:ext cx="3880029" cy="2128016"/>
                    </a:xfrm>
                    <a:prstGeom prst="rect">
                      <a:avLst/>
                    </a:prstGeom>
                  </pic:spPr>
                </pic:pic>
              </a:graphicData>
            </a:graphic>
          </wp:inline>
        </w:drawing>
      </w:r>
    </w:p>
    <w:p w:rsidR="00173E0A" w:rsidP="00173E0A" w:rsidRDefault="00173E0A" w14:paraId="195455C2" w14:textId="77777777">
      <w:pPr>
        <w:pStyle w:val="TaskDetail"/>
      </w:pPr>
    </w:p>
    <w:p w:rsidR="00173E0A" w:rsidP="00173E0A" w:rsidRDefault="00173E0A" w14:paraId="536AA2FB" w14:textId="77777777">
      <w:pPr>
        <w:pStyle w:val="TaskDetail"/>
      </w:pPr>
    </w:p>
    <w:p w:rsidR="00173E0A" w:rsidP="00173E0A" w:rsidRDefault="00173E0A" w14:paraId="3CFB572B" w14:textId="77777777">
      <w:pPr>
        <w:pStyle w:val="TaskDetail"/>
      </w:pPr>
    </w:p>
    <w:p w:rsidR="00173E0A" w:rsidP="00173E0A" w:rsidRDefault="00173E0A" w14:paraId="114BDA40" w14:textId="77777777">
      <w:pPr>
        <w:pStyle w:val="TaskDetail"/>
      </w:pPr>
    </w:p>
    <w:p w:rsidR="00173E0A" w:rsidP="00173E0A" w:rsidRDefault="00173E0A" w14:paraId="2A5BCDF7" w14:textId="6578656F">
      <w:pPr>
        <w:rPr>
          <w:b/>
          <w:noProof/>
          <w:color w:val="000000"/>
        </w:rPr>
      </w:pPr>
    </w:p>
    <w:p w:rsidR="00173E0A" w:rsidP="00173E0A" w:rsidRDefault="00173E0A" w14:paraId="1EF93E5F" w14:textId="77777777">
      <w:pPr>
        <w:pStyle w:val="TaskName"/>
        <w:rPr>
          <w:noProof/>
        </w:rPr>
      </w:pPr>
      <w:r>
        <w:rPr>
          <w:noProof/>
        </w:rPr>
        <w:t>Create Release</w:t>
      </w:r>
    </w:p>
    <w:p w:rsidR="00173E0A" w:rsidP="00173E0A" w:rsidRDefault="00173E0A" w14:paraId="5ADA7A7B" w14:textId="6CB3081E">
      <w:pPr>
        <w:pStyle w:val="TaskName"/>
        <w:numPr>
          <w:ilvl w:val="0"/>
          <w:numId w:val="0"/>
        </w:numPr>
        <w:ind w:left="1080"/>
        <w:rPr>
          <w:b w:val="0"/>
          <w:bCs/>
        </w:rPr>
      </w:pPr>
      <w:r w:rsidRPr="00495DE4">
        <w:rPr>
          <w:b w:val="0"/>
          <w:bCs/>
        </w:rPr>
        <w:t xml:space="preserve">From the left menu select </w:t>
      </w:r>
      <w:r w:rsidR="00304214">
        <w:rPr>
          <w:b w:val="0"/>
          <w:bCs/>
          <w:i/>
          <w:iCs/>
        </w:rPr>
        <w:t>Pipelines</w:t>
      </w:r>
      <w:r w:rsidRPr="00495DE4">
        <w:rPr>
          <w:b w:val="0"/>
          <w:bCs/>
        </w:rPr>
        <w:t xml:space="preserve"> and click </w:t>
      </w:r>
      <w:r w:rsidR="00304214">
        <w:rPr>
          <w:b w:val="0"/>
          <w:bCs/>
          <w:i/>
          <w:iCs/>
        </w:rPr>
        <w:t>Releases</w:t>
      </w:r>
      <w:r w:rsidRPr="00495DE4">
        <w:rPr>
          <w:b w:val="0"/>
          <w:bCs/>
        </w:rPr>
        <w:t>.</w:t>
      </w:r>
      <w:r w:rsidR="00304214">
        <w:rPr>
          <w:b w:val="0"/>
          <w:bCs/>
        </w:rPr>
        <w:t xml:space="preserve"> Click on ‘</w:t>
      </w:r>
      <w:r>
        <w:rPr>
          <w:b w:val="0"/>
        </w:rPr>
        <w:t>New</w:t>
      </w:r>
      <w:r w:rsidR="00304214">
        <w:rPr>
          <w:b w:val="0"/>
          <w:bCs/>
        </w:rPr>
        <w:t xml:space="preserve"> Pipeline’</w:t>
      </w:r>
    </w:p>
    <w:p w:rsidR="00304214" w:rsidP="00173E0A" w:rsidRDefault="00304214" w14:paraId="5D6287ED" w14:textId="06ABBC6C">
      <w:pPr>
        <w:pStyle w:val="TaskName"/>
        <w:numPr>
          <w:ilvl w:val="0"/>
          <w:numId w:val="0"/>
        </w:numPr>
        <w:ind w:left="1080"/>
        <w:rPr>
          <w:b w:val="0"/>
          <w:bCs/>
        </w:rPr>
      </w:pPr>
      <w:r>
        <w:rPr>
          <w:b w:val="0"/>
          <w:bCs/>
          <w:noProof/>
        </w:rPr>
        <w:drawing>
          <wp:inline distT="0" distB="0" distL="0" distR="0" wp14:anchorId="254991C4" wp14:editId="34900E91">
            <wp:extent cx="5671089" cy="2842277"/>
            <wp:effectExtent l="0" t="0" r="635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76549" cy="2845013"/>
                    </a:xfrm>
                    <a:prstGeom prst="rect">
                      <a:avLst/>
                    </a:prstGeom>
                    <a:noFill/>
                    <a:ln>
                      <a:noFill/>
                    </a:ln>
                  </pic:spPr>
                </pic:pic>
              </a:graphicData>
            </a:graphic>
          </wp:inline>
        </w:drawing>
      </w:r>
    </w:p>
    <w:p w:rsidR="00173E0A" w:rsidP="00173E0A" w:rsidRDefault="00173E0A" w14:paraId="0A99B4D3" w14:textId="158BABA4">
      <w:pPr>
        <w:pStyle w:val="TaskName"/>
        <w:numPr>
          <w:ilvl w:val="0"/>
          <w:numId w:val="0"/>
        </w:numPr>
        <w:ind w:left="1080"/>
      </w:pPr>
    </w:p>
    <w:p w:rsidRPr="00A43DCE" w:rsidR="00173E0A" w:rsidP="00173E0A" w:rsidRDefault="00173E0A" w14:paraId="35F9E764" w14:textId="77777777">
      <w:pPr>
        <w:pStyle w:val="TaskName"/>
        <w:numPr>
          <w:ilvl w:val="0"/>
          <w:numId w:val="0"/>
        </w:numPr>
        <w:ind w:left="1080"/>
        <w:rPr>
          <w:b w:val="0"/>
        </w:rPr>
      </w:pPr>
      <w:r w:rsidRPr="00A43DCE">
        <w:rPr>
          <w:b w:val="0"/>
        </w:rPr>
        <w:t>Select Empty job</w:t>
      </w:r>
    </w:p>
    <w:p w:rsidR="00173E0A" w:rsidP="00173E0A" w:rsidRDefault="00304214" w14:paraId="4F2EAA9D" w14:textId="7360E3A9">
      <w:pPr>
        <w:pStyle w:val="TaskName"/>
        <w:numPr>
          <w:ilvl w:val="0"/>
          <w:numId w:val="0"/>
        </w:numPr>
        <w:ind w:left="1080"/>
      </w:pPr>
      <w:r>
        <w:rPr>
          <w:noProof/>
        </w:rPr>
        <w:drawing>
          <wp:inline distT="0" distB="0" distL="0" distR="0" wp14:anchorId="44016C73" wp14:editId="5534C611">
            <wp:extent cx="3480624" cy="3308787"/>
            <wp:effectExtent l="0" t="0" r="5715"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82447" cy="3310520"/>
                    </a:xfrm>
                    <a:prstGeom prst="rect">
                      <a:avLst/>
                    </a:prstGeom>
                    <a:noFill/>
                    <a:ln>
                      <a:noFill/>
                    </a:ln>
                  </pic:spPr>
                </pic:pic>
              </a:graphicData>
            </a:graphic>
          </wp:inline>
        </w:drawing>
      </w:r>
    </w:p>
    <w:p w:rsidR="00173E0A" w:rsidP="00173E0A" w:rsidRDefault="00173E0A" w14:paraId="4C542738" w14:textId="77777777">
      <w:pPr>
        <w:pStyle w:val="TaskName"/>
        <w:numPr>
          <w:ilvl w:val="0"/>
          <w:numId w:val="0"/>
        </w:numPr>
        <w:ind w:left="1080"/>
      </w:pPr>
    </w:p>
    <w:p w:rsidR="00173E0A" w:rsidP="00173E0A" w:rsidRDefault="00173E0A" w14:paraId="5371758C" w14:textId="77777777">
      <w:pPr>
        <w:pStyle w:val="TaskName"/>
        <w:numPr>
          <w:ilvl w:val="0"/>
          <w:numId w:val="0"/>
        </w:numPr>
        <w:ind w:left="1080"/>
      </w:pPr>
    </w:p>
    <w:p w:rsidRPr="00A43DCE" w:rsidR="00173E0A" w:rsidP="00173E0A" w:rsidRDefault="00304214" w14:paraId="42B74C68" w14:textId="3B35FC68">
      <w:pPr>
        <w:pStyle w:val="TaskName"/>
        <w:numPr>
          <w:ilvl w:val="0"/>
          <w:numId w:val="0"/>
        </w:numPr>
        <w:ind w:left="1080"/>
        <w:rPr>
          <w:b w:val="0"/>
        </w:rPr>
      </w:pPr>
      <w:r>
        <w:rPr>
          <w:b w:val="0"/>
        </w:rPr>
        <w:lastRenderedPageBreak/>
        <w:t>Name the pipeline as ‘synapse-Infra-Release’ and e</w:t>
      </w:r>
      <w:r w:rsidRPr="00A43DCE" w:rsidR="00173E0A">
        <w:rPr>
          <w:b w:val="0"/>
        </w:rPr>
        <w:t>nter the Stage name as QA</w:t>
      </w:r>
      <w:r>
        <w:rPr>
          <w:b w:val="0"/>
        </w:rPr>
        <w:t>.</w:t>
      </w:r>
    </w:p>
    <w:p w:rsidR="00173E0A" w:rsidP="00173E0A" w:rsidRDefault="00304214" w14:paraId="0CFB15BD" w14:textId="3E72243B">
      <w:pPr>
        <w:pStyle w:val="TaskName"/>
        <w:numPr>
          <w:ilvl w:val="0"/>
          <w:numId w:val="0"/>
        </w:numPr>
        <w:ind w:left="1080"/>
      </w:pPr>
      <w:r>
        <w:rPr>
          <w:noProof/>
        </w:rPr>
        <w:drawing>
          <wp:inline distT="0" distB="0" distL="0" distR="0" wp14:anchorId="2F4391C6" wp14:editId="04F39360">
            <wp:extent cx="5845512" cy="2153551"/>
            <wp:effectExtent l="0" t="0" r="317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58059" cy="2158174"/>
                    </a:xfrm>
                    <a:prstGeom prst="rect">
                      <a:avLst/>
                    </a:prstGeom>
                    <a:noFill/>
                    <a:ln>
                      <a:noFill/>
                    </a:ln>
                  </pic:spPr>
                </pic:pic>
              </a:graphicData>
            </a:graphic>
          </wp:inline>
        </w:drawing>
      </w:r>
    </w:p>
    <w:p w:rsidRPr="00A43DCE" w:rsidR="00173E0A" w:rsidP="00173E0A" w:rsidRDefault="00432327" w14:paraId="11B7D22A" w14:textId="3BA9B437">
      <w:pPr>
        <w:pStyle w:val="TaskName"/>
        <w:numPr>
          <w:ilvl w:val="0"/>
          <w:numId w:val="0"/>
        </w:numPr>
        <w:ind w:left="1080"/>
        <w:rPr>
          <w:b w:val="0"/>
        </w:rPr>
      </w:pPr>
      <w:r>
        <w:rPr>
          <w:b w:val="0"/>
        </w:rPr>
        <w:t>Add a new Artifact and click save after providing below values,</w:t>
      </w:r>
    </w:p>
    <w:p w:rsidR="00432327" w:rsidP="00432327" w:rsidRDefault="00432327" w14:paraId="323F2AB6" w14:textId="2E70C884">
      <w:pPr>
        <w:pStyle w:val="TaskDetail"/>
      </w:pPr>
      <w:r>
        <w:t>Project – ‘</w:t>
      </w:r>
      <w:proofErr w:type="spellStart"/>
      <w:r>
        <w:t>SynapseProject</w:t>
      </w:r>
      <w:proofErr w:type="spellEnd"/>
      <w:r>
        <w:t>’</w:t>
      </w:r>
    </w:p>
    <w:p w:rsidR="00432327" w:rsidP="00432327" w:rsidRDefault="00432327" w14:paraId="3C5652AC" w14:textId="1B043564">
      <w:pPr>
        <w:pStyle w:val="TaskDetail"/>
      </w:pPr>
      <w:r>
        <w:t xml:space="preserve">Source – ‘Synapse-Infra-Build’ </w:t>
      </w:r>
    </w:p>
    <w:p w:rsidR="00432327" w:rsidP="00432327" w:rsidRDefault="00432327" w14:paraId="56AE600F" w14:textId="77777777">
      <w:pPr>
        <w:pStyle w:val="TaskDetail"/>
      </w:pPr>
      <w:r>
        <w:t>Default Version –Latest</w:t>
      </w:r>
    </w:p>
    <w:p w:rsidRPr="00A43DCE" w:rsidR="00432327" w:rsidP="00173E0A" w:rsidRDefault="00432327" w14:paraId="77667FBB" w14:textId="77777777">
      <w:pPr>
        <w:pStyle w:val="TaskName"/>
        <w:numPr>
          <w:ilvl w:val="0"/>
          <w:numId w:val="0"/>
        </w:numPr>
        <w:ind w:left="1080"/>
        <w:rPr>
          <w:b w:val="0"/>
        </w:rPr>
      </w:pPr>
    </w:p>
    <w:p w:rsidR="00173E0A" w:rsidP="00432327" w:rsidRDefault="00432327" w14:paraId="5406473C" w14:textId="77D2F89F">
      <w:pPr>
        <w:pStyle w:val="TaskDetail"/>
        <w:ind w:left="1080"/>
      </w:pPr>
      <w:r>
        <w:rPr>
          <w:noProof/>
        </w:rPr>
        <w:drawing>
          <wp:inline distT="0" distB="0" distL="0" distR="0" wp14:anchorId="44249403" wp14:editId="39FE7029">
            <wp:extent cx="5903859" cy="2695203"/>
            <wp:effectExtent l="0" t="0" r="190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07222" cy="2696738"/>
                    </a:xfrm>
                    <a:prstGeom prst="rect">
                      <a:avLst/>
                    </a:prstGeom>
                    <a:noFill/>
                    <a:ln>
                      <a:noFill/>
                    </a:ln>
                  </pic:spPr>
                </pic:pic>
              </a:graphicData>
            </a:graphic>
          </wp:inline>
        </w:drawing>
      </w:r>
    </w:p>
    <w:p w:rsidR="00173E0A" w:rsidP="00173E0A" w:rsidRDefault="00173E0A" w14:paraId="51A880CD" w14:textId="77777777">
      <w:pPr>
        <w:pStyle w:val="TaskDetail"/>
      </w:pPr>
    </w:p>
    <w:p w:rsidR="00173E0A" w:rsidP="00173E0A" w:rsidRDefault="00173E0A" w14:paraId="486220EC" w14:textId="787370F4">
      <w:pPr>
        <w:pStyle w:val="TaskDetail"/>
      </w:pPr>
    </w:p>
    <w:p w:rsidR="00173E0A" w:rsidP="00173E0A" w:rsidRDefault="00173E0A" w14:paraId="4BACA65E" w14:textId="77777777">
      <w:pPr>
        <w:pStyle w:val="TaskDetail"/>
      </w:pPr>
    </w:p>
    <w:p w:rsidR="00173E0A" w:rsidP="00173E0A" w:rsidRDefault="00173E0A" w14:paraId="39772EB4" w14:textId="33DE3A7C">
      <w:pPr>
        <w:pStyle w:val="TaskDetail"/>
      </w:pPr>
      <w:r>
        <w:t>Click o</w:t>
      </w:r>
      <w:r w:rsidR="00432327">
        <w:t>n ‘1 job, 0 task’ under QA stage</w:t>
      </w:r>
    </w:p>
    <w:p w:rsidR="004B219A" w:rsidP="00173E0A" w:rsidRDefault="00432327" w14:paraId="5779EB04" w14:textId="405D3CF5">
      <w:pPr>
        <w:pStyle w:val="TaskDetail"/>
      </w:pPr>
      <w:r>
        <w:rPr>
          <w:noProof/>
        </w:rPr>
        <w:lastRenderedPageBreak/>
        <w:drawing>
          <wp:inline distT="0" distB="0" distL="0" distR="0" wp14:anchorId="0B256934" wp14:editId="2DB941A8">
            <wp:extent cx="5024437" cy="2305767"/>
            <wp:effectExtent l="0" t="0" r="508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8231" cy="2316686"/>
                    </a:xfrm>
                    <a:prstGeom prst="rect">
                      <a:avLst/>
                    </a:prstGeom>
                    <a:noFill/>
                    <a:ln>
                      <a:noFill/>
                    </a:ln>
                  </pic:spPr>
                </pic:pic>
              </a:graphicData>
            </a:graphic>
          </wp:inline>
        </w:drawing>
      </w:r>
    </w:p>
    <w:p w:rsidR="00173E0A" w:rsidP="00173E0A" w:rsidRDefault="00173E0A" w14:paraId="2C477EF7" w14:textId="486C47F8">
      <w:pPr>
        <w:pStyle w:val="TaskDetail"/>
      </w:pPr>
    </w:p>
    <w:p w:rsidR="00325CA0" w:rsidP="00325CA0" w:rsidRDefault="00325CA0" w14:paraId="34193EEC" w14:textId="12226C60">
      <w:pPr>
        <w:pStyle w:val="TaskDetail"/>
        <w:ind w:left="630" w:firstLine="720"/>
      </w:pPr>
      <w:r>
        <w:t>Add a ‘Azure PowerShell’ task to the Agent Job.</w:t>
      </w:r>
    </w:p>
    <w:p w:rsidR="00173E0A" w:rsidP="00173E0A" w:rsidRDefault="00325CA0" w14:paraId="4DDE9FD3" w14:textId="6A3A5ADE">
      <w:pPr>
        <w:pStyle w:val="TaskDetail"/>
      </w:pPr>
      <w:r>
        <w:rPr>
          <w:noProof/>
        </w:rPr>
        <w:drawing>
          <wp:inline distT="0" distB="0" distL="0" distR="0" wp14:anchorId="5BBCECE2" wp14:editId="79D88C10">
            <wp:extent cx="5998999" cy="1960323"/>
            <wp:effectExtent l="0" t="0" r="1905" b="190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07461" cy="1963088"/>
                    </a:xfrm>
                    <a:prstGeom prst="rect">
                      <a:avLst/>
                    </a:prstGeom>
                    <a:noFill/>
                    <a:ln>
                      <a:noFill/>
                    </a:ln>
                  </pic:spPr>
                </pic:pic>
              </a:graphicData>
            </a:graphic>
          </wp:inline>
        </w:drawing>
      </w:r>
    </w:p>
    <w:p w:rsidR="00325CA0" w:rsidP="00325CA0" w:rsidRDefault="00325CA0" w14:paraId="2F526EFE" w14:textId="77777777">
      <w:pPr>
        <w:pStyle w:val="TaskDetail"/>
      </w:pPr>
      <w:r>
        <w:t>Select newly added ‘Azure PowerShell’ task and configure as below:</w:t>
      </w:r>
    </w:p>
    <w:p w:rsidR="00325CA0" w:rsidP="005A2152" w:rsidRDefault="00325CA0" w14:paraId="702F04A8" w14:textId="32123275">
      <w:pPr>
        <w:pStyle w:val="TaskDetail"/>
        <w:numPr>
          <w:ilvl w:val="1"/>
          <w:numId w:val="50"/>
        </w:numPr>
        <w:ind w:left="1710"/>
      </w:pPr>
      <w:r>
        <w:t xml:space="preserve">DisplayName: </w:t>
      </w:r>
      <w:r w:rsidRPr="00A76078" w:rsidR="00A76078">
        <w:rPr>
          <w:i/>
          <w:iCs/>
        </w:rPr>
        <w:t xml:space="preserve">Azure PowerShell script: </w:t>
      </w:r>
      <w:proofErr w:type="spellStart"/>
      <w:r w:rsidRPr="00A76078" w:rsidR="00A76078">
        <w:rPr>
          <w:i/>
          <w:iCs/>
        </w:rPr>
        <w:t>CheckStorage</w:t>
      </w:r>
      <w:proofErr w:type="spellEnd"/>
      <w:r w:rsidRPr="00A76078" w:rsidR="00A76078">
        <w:rPr>
          <w:i/>
          <w:iCs/>
        </w:rPr>
        <w:t xml:space="preserve"> Account</w:t>
      </w:r>
    </w:p>
    <w:p w:rsidRPr="00A76078" w:rsidR="00A76078" w:rsidP="005A2152" w:rsidRDefault="00A76078" w14:paraId="7F267A48" w14:textId="112515EF">
      <w:pPr>
        <w:pStyle w:val="TaskDetail"/>
        <w:numPr>
          <w:ilvl w:val="1"/>
          <w:numId w:val="50"/>
        </w:numPr>
        <w:ind w:left="1710"/>
      </w:pPr>
      <w:r>
        <w:t>Azure Subscription: ‘</w:t>
      </w:r>
      <w:r w:rsidRPr="00A76078">
        <w:rPr>
          <w:i/>
          <w:iCs/>
        </w:rPr>
        <w:t>Conn_rg-synapse-qa</w:t>
      </w:r>
      <w:r>
        <w:t xml:space="preserve">’ </w:t>
      </w:r>
      <w:r w:rsidRPr="00A76078">
        <w:rPr>
          <w:sz w:val="20"/>
          <w:szCs w:val="20"/>
        </w:rPr>
        <w:t>(This is service connection created in Exercise 7, Task 3)</w:t>
      </w:r>
    </w:p>
    <w:p w:rsidR="00325CA0" w:rsidP="005A2152" w:rsidRDefault="00A76078" w14:paraId="1FB0906B" w14:textId="6D4E1FF4">
      <w:pPr>
        <w:pStyle w:val="TaskDetail"/>
        <w:numPr>
          <w:ilvl w:val="1"/>
          <w:numId w:val="50"/>
        </w:numPr>
        <w:ind w:left="1710"/>
      </w:pPr>
      <w:r>
        <w:t xml:space="preserve">Script Type: </w:t>
      </w:r>
      <w:r w:rsidRPr="00A76078">
        <w:rPr>
          <w:i/>
          <w:iCs/>
        </w:rPr>
        <w:t>Inline Script</w:t>
      </w:r>
    </w:p>
    <w:p w:rsidR="00A76078" w:rsidP="005A2152" w:rsidRDefault="00A76078" w14:paraId="32E8B5E2" w14:textId="4A03B867">
      <w:pPr>
        <w:pStyle w:val="TaskDetail"/>
        <w:numPr>
          <w:ilvl w:val="1"/>
          <w:numId w:val="50"/>
        </w:numPr>
        <w:ind w:left="1710"/>
      </w:pPr>
      <w:r>
        <w:t>Inline Script:</w:t>
      </w:r>
    </w:p>
    <w:p w:rsidRPr="00A76078" w:rsidR="00A76078" w:rsidP="00670490" w:rsidRDefault="00A76078" w14:paraId="6CD8D4DC" w14:textId="77777777">
      <w:pPr>
        <w:pStyle w:val="TaskDetail"/>
        <w:spacing w:after="0" w:line="240" w:lineRule="auto"/>
        <w:ind w:left="2790"/>
        <w:rPr>
          <w:i/>
          <w:iCs/>
        </w:rPr>
      </w:pPr>
      <w:r w:rsidRPr="00A76078">
        <w:rPr>
          <w:i/>
          <w:iCs/>
        </w:rPr>
        <w:t>$</w:t>
      </w:r>
      <w:proofErr w:type="spellStart"/>
      <w:r w:rsidRPr="00A76078">
        <w:rPr>
          <w:i/>
          <w:iCs/>
        </w:rPr>
        <w:t>storageName</w:t>
      </w:r>
      <w:proofErr w:type="spellEnd"/>
      <w:r w:rsidRPr="00A76078">
        <w:rPr>
          <w:i/>
          <w:iCs/>
        </w:rPr>
        <w:t>= "$(</w:t>
      </w:r>
      <w:proofErr w:type="spellStart"/>
      <w:r w:rsidRPr="00A76078">
        <w:rPr>
          <w:i/>
          <w:iCs/>
        </w:rPr>
        <w:t>uniqueString</w:t>
      </w:r>
      <w:proofErr w:type="spellEnd"/>
      <w:r w:rsidRPr="00A76078">
        <w:rPr>
          <w:i/>
          <w:iCs/>
        </w:rPr>
        <w:t>)" + '</w:t>
      </w:r>
      <w:proofErr w:type="spellStart"/>
      <w:r w:rsidRPr="00A76078">
        <w:rPr>
          <w:i/>
          <w:iCs/>
        </w:rPr>
        <w:t>storageqa</w:t>
      </w:r>
      <w:proofErr w:type="spellEnd"/>
      <w:r w:rsidRPr="00A76078">
        <w:rPr>
          <w:i/>
          <w:iCs/>
        </w:rPr>
        <w:t>'</w:t>
      </w:r>
    </w:p>
    <w:p w:rsidRPr="00A76078" w:rsidR="00A76078" w:rsidP="00670490" w:rsidRDefault="004709C5" w14:paraId="03D2EF53" w14:textId="43610D7D">
      <w:pPr>
        <w:pStyle w:val="TaskDetail"/>
        <w:spacing w:after="0" w:line="240" w:lineRule="auto"/>
        <w:ind w:left="2790"/>
        <w:rPr>
          <w:i/>
          <w:iCs/>
        </w:rPr>
      </w:pPr>
      <w:r>
        <w:rPr>
          <w:i/>
          <w:iCs/>
        </w:rPr>
        <w:t>## Get storage account</w:t>
      </w:r>
    </w:p>
    <w:p w:rsidRPr="00A76078" w:rsidR="00A76078" w:rsidP="00670490" w:rsidRDefault="00A76078" w14:paraId="3B2D28CA" w14:textId="77777777">
      <w:pPr>
        <w:pStyle w:val="TaskDetail"/>
        <w:spacing w:after="0" w:line="240" w:lineRule="auto"/>
        <w:ind w:left="2790"/>
        <w:rPr>
          <w:i/>
          <w:iCs/>
        </w:rPr>
      </w:pPr>
      <w:r w:rsidRPr="00A76078">
        <w:rPr>
          <w:i/>
          <w:iCs/>
        </w:rPr>
        <w:t>$</w:t>
      </w:r>
      <w:proofErr w:type="spellStart"/>
      <w:r w:rsidRPr="00A76078">
        <w:rPr>
          <w:i/>
          <w:iCs/>
        </w:rPr>
        <w:t>sa</w:t>
      </w:r>
      <w:proofErr w:type="spellEnd"/>
      <w:r w:rsidRPr="00A76078">
        <w:rPr>
          <w:i/>
          <w:iCs/>
        </w:rPr>
        <w:t xml:space="preserve"> = get-</w:t>
      </w:r>
      <w:proofErr w:type="spellStart"/>
      <w:r w:rsidRPr="00A76078">
        <w:rPr>
          <w:i/>
          <w:iCs/>
        </w:rPr>
        <w:t>AzResource</w:t>
      </w:r>
      <w:proofErr w:type="spellEnd"/>
      <w:r w:rsidRPr="00A76078">
        <w:rPr>
          <w:i/>
          <w:iCs/>
        </w:rPr>
        <w:t xml:space="preserve"> -name $</w:t>
      </w:r>
      <w:proofErr w:type="spellStart"/>
      <w:r w:rsidRPr="00A76078">
        <w:rPr>
          <w:i/>
          <w:iCs/>
        </w:rPr>
        <w:t>storageName</w:t>
      </w:r>
      <w:proofErr w:type="spellEnd"/>
      <w:r w:rsidRPr="00A76078">
        <w:rPr>
          <w:i/>
          <w:iCs/>
        </w:rPr>
        <w:t xml:space="preserve"> -</w:t>
      </w:r>
      <w:proofErr w:type="spellStart"/>
      <w:r w:rsidRPr="00A76078">
        <w:rPr>
          <w:i/>
          <w:iCs/>
        </w:rPr>
        <w:t>ResourceType</w:t>
      </w:r>
      <w:proofErr w:type="spellEnd"/>
      <w:r w:rsidRPr="00A76078">
        <w:rPr>
          <w:i/>
          <w:iCs/>
        </w:rPr>
        <w:t xml:space="preserve"> '</w:t>
      </w:r>
      <w:proofErr w:type="spellStart"/>
      <w:r w:rsidRPr="00A76078">
        <w:rPr>
          <w:i/>
          <w:iCs/>
        </w:rPr>
        <w:t>Microsoft.Storage</w:t>
      </w:r>
      <w:proofErr w:type="spellEnd"/>
      <w:r w:rsidRPr="00A76078">
        <w:rPr>
          <w:i/>
          <w:iCs/>
        </w:rPr>
        <w:t>/</w:t>
      </w:r>
      <w:proofErr w:type="spellStart"/>
      <w:r w:rsidRPr="00A76078">
        <w:rPr>
          <w:i/>
          <w:iCs/>
        </w:rPr>
        <w:t>storageAccounts</w:t>
      </w:r>
      <w:proofErr w:type="spellEnd"/>
      <w:r w:rsidRPr="00A76078">
        <w:rPr>
          <w:i/>
          <w:iCs/>
        </w:rPr>
        <w:t>'</w:t>
      </w:r>
    </w:p>
    <w:p w:rsidRPr="00A76078" w:rsidR="00A76078" w:rsidP="00670490" w:rsidRDefault="00A76078" w14:paraId="048FB04E" w14:textId="77777777">
      <w:pPr>
        <w:pStyle w:val="TaskDetail"/>
        <w:spacing w:after="0" w:line="240" w:lineRule="auto"/>
        <w:ind w:left="2790"/>
        <w:rPr>
          <w:i/>
          <w:iCs/>
        </w:rPr>
      </w:pPr>
      <w:r w:rsidRPr="00A76078">
        <w:rPr>
          <w:i/>
          <w:iCs/>
        </w:rPr>
        <w:t>if($</w:t>
      </w:r>
      <w:proofErr w:type="spellStart"/>
      <w:r w:rsidRPr="00A76078">
        <w:rPr>
          <w:i/>
          <w:iCs/>
        </w:rPr>
        <w:t>sa</w:t>
      </w:r>
      <w:proofErr w:type="spellEnd"/>
      <w:r w:rsidRPr="00A76078">
        <w:rPr>
          <w:i/>
          <w:iCs/>
        </w:rPr>
        <w:t xml:space="preserve"> -eq $null)</w:t>
      </w:r>
    </w:p>
    <w:p w:rsidRPr="00A76078" w:rsidR="00A76078" w:rsidP="00670490" w:rsidRDefault="00A76078" w14:paraId="176B632D" w14:textId="77777777">
      <w:pPr>
        <w:pStyle w:val="TaskDetail"/>
        <w:spacing w:after="0" w:line="240" w:lineRule="auto"/>
        <w:ind w:left="2790"/>
        <w:rPr>
          <w:i/>
          <w:iCs/>
        </w:rPr>
      </w:pPr>
      <w:r w:rsidRPr="00A76078">
        <w:rPr>
          <w:i/>
          <w:iCs/>
        </w:rPr>
        <w:t>{</w:t>
      </w:r>
    </w:p>
    <w:p w:rsidRPr="00A76078" w:rsidR="00A76078" w:rsidP="00670490" w:rsidRDefault="00A76078" w14:paraId="0DC869BA" w14:textId="1723B833">
      <w:pPr>
        <w:pStyle w:val="TaskDetail"/>
        <w:spacing w:after="0" w:line="240" w:lineRule="auto"/>
        <w:ind w:left="2790"/>
        <w:rPr>
          <w:i/>
          <w:iCs/>
        </w:rPr>
      </w:pPr>
      <w:r w:rsidRPr="00A76078">
        <w:rPr>
          <w:i/>
          <w:iCs/>
        </w:rPr>
        <w:t>echo "##</w:t>
      </w:r>
      <w:proofErr w:type="spellStart"/>
      <w:r w:rsidRPr="00A76078">
        <w:rPr>
          <w:i/>
          <w:iCs/>
        </w:rPr>
        <w:t>vso</w:t>
      </w:r>
      <w:proofErr w:type="spellEnd"/>
      <w:r w:rsidRPr="00A76078">
        <w:rPr>
          <w:i/>
          <w:iCs/>
        </w:rPr>
        <w:t>[</w:t>
      </w:r>
      <w:proofErr w:type="spellStart"/>
      <w:r w:rsidRPr="00A76078">
        <w:rPr>
          <w:i/>
          <w:iCs/>
        </w:rPr>
        <w:t>task.setvariable</w:t>
      </w:r>
      <w:proofErr w:type="spellEnd"/>
      <w:r w:rsidRPr="00A76078">
        <w:rPr>
          <w:i/>
          <w:iCs/>
        </w:rPr>
        <w:t xml:space="preserve"> variable=</w:t>
      </w:r>
      <w:proofErr w:type="spellStart"/>
      <w:r w:rsidRPr="00A76078">
        <w:rPr>
          <w:i/>
          <w:iCs/>
        </w:rPr>
        <w:t>createNewSA</w:t>
      </w:r>
      <w:proofErr w:type="spellEnd"/>
      <w:r w:rsidRPr="00A76078">
        <w:rPr>
          <w:i/>
          <w:iCs/>
        </w:rPr>
        <w:t>]true"</w:t>
      </w:r>
    </w:p>
    <w:p w:rsidRPr="00A76078" w:rsidR="00A76078" w:rsidP="00670490" w:rsidRDefault="00A76078" w14:paraId="5C8CB6C5" w14:textId="77777777">
      <w:pPr>
        <w:pStyle w:val="TaskDetail"/>
        <w:spacing w:after="0" w:line="240" w:lineRule="auto"/>
        <w:ind w:left="2790"/>
        <w:rPr>
          <w:i/>
          <w:iCs/>
        </w:rPr>
      </w:pPr>
      <w:r w:rsidRPr="00A76078">
        <w:rPr>
          <w:i/>
          <w:iCs/>
        </w:rPr>
        <w:t>}</w:t>
      </w:r>
    </w:p>
    <w:p w:rsidRPr="00A76078" w:rsidR="00A76078" w:rsidP="00670490" w:rsidRDefault="00A76078" w14:paraId="1D4C983B" w14:textId="77777777">
      <w:pPr>
        <w:pStyle w:val="TaskDetail"/>
        <w:spacing w:after="0" w:line="240" w:lineRule="auto"/>
        <w:ind w:left="2790"/>
        <w:rPr>
          <w:i/>
          <w:iCs/>
        </w:rPr>
      </w:pPr>
      <w:r w:rsidRPr="00A76078">
        <w:rPr>
          <w:i/>
          <w:iCs/>
        </w:rPr>
        <w:t>else</w:t>
      </w:r>
    </w:p>
    <w:p w:rsidRPr="00A76078" w:rsidR="00A76078" w:rsidP="00670490" w:rsidRDefault="00A76078" w14:paraId="1E78E228" w14:textId="77777777">
      <w:pPr>
        <w:pStyle w:val="TaskDetail"/>
        <w:spacing w:after="0" w:line="240" w:lineRule="auto"/>
        <w:ind w:left="2790"/>
        <w:rPr>
          <w:i/>
          <w:iCs/>
        </w:rPr>
      </w:pPr>
      <w:r w:rsidRPr="00A76078">
        <w:rPr>
          <w:i/>
          <w:iCs/>
        </w:rPr>
        <w:t>{</w:t>
      </w:r>
    </w:p>
    <w:p w:rsidRPr="00A76078" w:rsidR="00A76078" w:rsidP="00670490" w:rsidRDefault="00A76078" w14:paraId="1E88E064" w14:textId="505E2942">
      <w:pPr>
        <w:pStyle w:val="TaskDetail"/>
        <w:spacing w:after="0" w:line="240" w:lineRule="auto"/>
        <w:ind w:left="2790"/>
        <w:rPr>
          <w:i/>
          <w:iCs/>
        </w:rPr>
      </w:pPr>
      <w:r w:rsidRPr="00A76078">
        <w:rPr>
          <w:i/>
          <w:iCs/>
        </w:rPr>
        <w:t>echo "##</w:t>
      </w:r>
      <w:proofErr w:type="spellStart"/>
      <w:r w:rsidRPr="00A76078">
        <w:rPr>
          <w:i/>
          <w:iCs/>
        </w:rPr>
        <w:t>vso</w:t>
      </w:r>
      <w:proofErr w:type="spellEnd"/>
      <w:r w:rsidRPr="00A76078">
        <w:rPr>
          <w:i/>
          <w:iCs/>
        </w:rPr>
        <w:t>[</w:t>
      </w:r>
      <w:proofErr w:type="spellStart"/>
      <w:r w:rsidRPr="00A76078">
        <w:rPr>
          <w:i/>
          <w:iCs/>
        </w:rPr>
        <w:t>task.setvariable</w:t>
      </w:r>
      <w:proofErr w:type="spellEnd"/>
      <w:r w:rsidRPr="00A76078">
        <w:rPr>
          <w:i/>
          <w:iCs/>
        </w:rPr>
        <w:t xml:space="preserve"> variable=</w:t>
      </w:r>
      <w:proofErr w:type="spellStart"/>
      <w:r w:rsidRPr="00A76078">
        <w:rPr>
          <w:i/>
          <w:iCs/>
        </w:rPr>
        <w:t>createNewSA</w:t>
      </w:r>
      <w:proofErr w:type="spellEnd"/>
      <w:r w:rsidRPr="00A76078">
        <w:rPr>
          <w:i/>
          <w:iCs/>
        </w:rPr>
        <w:t>]false"</w:t>
      </w:r>
    </w:p>
    <w:p w:rsidRPr="00A76078" w:rsidR="00A76078" w:rsidP="00670490" w:rsidRDefault="00A76078" w14:paraId="0BC629E1" w14:textId="76E2F392">
      <w:pPr>
        <w:pStyle w:val="TaskDetail"/>
        <w:spacing w:after="0" w:line="240" w:lineRule="auto"/>
        <w:ind w:left="2790"/>
        <w:rPr>
          <w:i/>
          <w:iCs/>
        </w:rPr>
      </w:pPr>
      <w:r w:rsidRPr="00A76078">
        <w:rPr>
          <w:i/>
          <w:iCs/>
        </w:rPr>
        <w:t>}</w:t>
      </w:r>
    </w:p>
    <w:p w:rsidR="00A76078" w:rsidP="00670490" w:rsidRDefault="00A76078" w14:paraId="3F98A951" w14:textId="22BCADC9">
      <w:pPr>
        <w:pStyle w:val="TaskDetail"/>
        <w:ind w:left="1620"/>
      </w:pPr>
    </w:p>
    <w:p w:rsidR="00A76078" w:rsidP="005A2152" w:rsidRDefault="00A76078" w14:paraId="5EA46BB4" w14:textId="5FA6AA4B">
      <w:pPr>
        <w:pStyle w:val="TaskDetail"/>
        <w:numPr>
          <w:ilvl w:val="1"/>
          <w:numId w:val="50"/>
        </w:numPr>
        <w:ind w:left="1710"/>
        <w:rPr>
          <w:i/>
          <w:iCs/>
        </w:rPr>
      </w:pPr>
      <w:r>
        <w:lastRenderedPageBreak/>
        <w:t xml:space="preserve">Preferred Azure </w:t>
      </w:r>
      <w:proofErr w:type="spellStart"/>
      <w:r>
        <w:t>Powershell</w:t>
      </w:r>
      <w:proofErr w:type="spellEnd"/>
      <w:r>
        <w:t xml:space="preserve"> version: </w:t>
      </w:r>
      <w:r>
        <w:rPr>
          <w:i/>
          <w:iCs/>
        </w:rPr>
        <w:t>3.1.0</w:t>
      </w:r>
    </w:p>
    <w:p w:rsidRPr="00A76078" w:rsidR="00BF0C61" w:rsidP="00BF0C61" w:rsidRDefault="00BF0C61" w14:paraId="6BC3A497" w14:textId="6D4C37AD">
      <w:pPr>
        <w:pStyle w:val="TaskDetail"/>
        <w:numPr>
          <w:ilvl w:val="0"/>
          <w:numId w:val="50"/>
        </w:numPr>
        <w:rPr>
          <w:i/>
          <w:iCs/>
        </w:rPr>
      </w:pPr>
      <w:r>
        <w:t>Click Save</w:t>
      </w:r>
    </w:p>
    <w:p w:rsidR="00A76078" w:rsidP="00A76078" w:rsidRDefault="00A76078" w14:paraId="2FD56169" w14:textId="77777777">
      <w:pPr>
        <w:pStyle w:val="TaskDetail"/>
      </w:pPr>
    </w:p>
    <w:p w:rsidR="00432327" w:rsidP="00173E0A" w:rsidRDefault="00173E0A" w14:paraId="7A60AFCE" w14:textId="21464534">
      <w:pPr>
        <w:pStyle w:val="TaskDetail"/>
      </w:pPr>
      <w:r>
        <w:t xml:space="preserve">Add </w:t>
      </w:r>
      <w:r w:rsidR="00432327">
        <w:t>an ‘ARM template Deployment’</w:t>
      </w:r>
      <w:r>
        <w:t xml:space="preserve"> task</w:t>
      </w:r>
      <w:r w:rsidR="00432327">
        <w:t xml:space="preserve"> </w:t>
      </w:r>
      <w:r w:rsidR="00325CA0">
        <w:t>t</w:t>
      </w:r>
      <w:r w:rsidR="00432327">
        <w:t>o the</w:t>
      </w:r>
      <w:r>
        <w:t xml:space="preserve"> Agent </w:t>
      </w:r>
      <w:r w:rsidR="00432327">
        <w:t>Job.</w:t>
      </w:r>
    </w:p>
    <w:p w:rsidR="00173E0A" w:rsidP="00173E0A" w:rsidRDefault="00A76078" w14:paraId="70A6302D" w14:textId="450483EC">
      <w:pPr>
        <w:pStyle w:val="TaskDetail"/>
      </w:pPr>
      <w:r>
        <w:rPr>
          <w:noProof/>
        </w:rPr>
        <w:drawing>
          <wp:inline distT="0" distB="0" distL="0" distR="0" wp14:anchorId="784FEBB9" wp14:editId="68B4E94D">
            <wp:extent cx="6034405" cy="1496702"/>
            <wp:effectExtent l="0" t="0" r="444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58007" cy="1502556"/>
                    </a:xfrm>
                    <a:prstGeom prst="rect">
                      <a:avLst/>
                    </a:prstGeom>
                    <a:noFill/>
                    <a:ln>
                      <a:noFill/>
                    </a:ln>
                  </pic:spPr>
                </pic:pic>
              </a:graphicData>
            </a:graphic>
          </wp:inline>
        </w:drawing>
      </w:r>
      <w:r w:rsidR="00173E0A">
        <w:t xml:space="preserve"> </w:t>
      </w:r>
    </w:p>
    <w:p w:rsidR="00173E0A" w:rsidP="00432327" w:rsidRDefault="00173E0A" w14:paraId="72039FD4" w14:textId="386C270E">
      <w:pPr>
        <w:pStyle w:val="TaskDetail"/>
        <w:ind w:left="0"/>
      </w:pPr>
    </w:p>
    <w:p w:rsidR="00173E0A" w:rsidP="00173E0A" w:rsidRDefault="00173E0A" w14:paraId="10177C75" w14:textId="77777777">
      <w:pPr>
        <w:pStyle w:val="TaskDetail"/>
      </w:pPr>
    </w:p>
    <w:p w:rsidR="00173E0A" w:rsidP="00173E0A" w:rsidRDefault="00173E0A" w14:paraId="78700386" w14:textId="23C02E93">
      <w:pPr>
        <w:pStyle w:val="TaskDetail"/>
      </w:pPr>
      <w:r>
        <w:t xml:space="preserve">Select </w:t>
      </w:r>
      <w:r w:rsidR="00432327">
        <w:t>newly added ‘ARM template Deployment’ task and configure as below:</w:t>
      </w:r>
    </w:p>
    <w:p w:rsidR="00B103A2" w:rsidP="00173E0A" w:rsidRDefault="00670490" w14:paraId="6630BCBE" w14:textId="20B452C4">
      <w:pPr>
        <w:pStyle w:val="TaskDetail"/>
      </w:pPr>
      <w:r w:rsidRPr="00670490">
        <w:rPr>
          <w:noProof/>
        </w:rPr>
        <w:drawing>
          <wp:inline distT="0" distB="0" distL="0" distR="0" wp14:anchorId="40D7DDA7" wp14:editId="3B336313">
            <wp:extent cx="6015038" cy="3905950"/>
            <wp:effectExtent l="0" t="0" r="508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5"/>
                    <a:stretch>
                      <a:fillRect/>
                    </a:stretch>
                  </pic:blipFill>
                  <pic:spPr>
                    <a:xfrm>
                      <a:off x="0" y="0"/>
                      <a:ext cx="6020477" cy="3909482"/>
                    </a:xfrm>
                    <a:prstGeom prst="rect">
                      <a:avLst/>
                    </a:prstGeom>
                  </pic:spPr>
                </pic:pic>
              </a:graphicData>
            </a:graphic>
          </wp:inline>
        </w:drawing>
      </w:r>
    </w:p>
    <w:p w:rsidRPr="001C2248" w:rsidR="00173E0A" w:rsidP="00173E0A" w:rsidRDefault="00173E0A" w14:paraId="7C442BCE" w14:textId="5B30AADB">
      <w:pPr>
        <w:pStyle w:val="TaskName"/>
        <w:numPr>
          <w:ilvl w:val="0"/>
          <w:numId w:val="0"/>
        </w:numPr>
        <w:ind w:left="1080"/>
        <w:rPr>
          <w:b w:val="0"/>
          <w:bCs/>
        </w:rPr>
      </w:pPr>
      <w:r w:rsidRPr="001C2248">
        <w:rPr>
          <w:b w:val="0"/>
          <w:bCs/>
        </w:rPr>
        <w:t xml:space="preserve">      Display Name – Keep the default</w:t>
      </w:r>
      <w:r w:rsidR="00BF0610">
        <w:rPr>
          <w:b w:val="0"/>
          <w:bCs/>
        </w:rPr>
        <w:t xml:space="preserve"> (</w:t>
      </w:r>
      <w:r w:rsidRPr="00BF0610" w:rsidR="00BF0610">
        <w:rPr>
          <w:b w:val="0"/>
          <w:bCs/>
        </w:rPr>
        <w:t>ARM Template deployment: Resource Group scope</w:t>
      </w:r>
      <w:r w:rsidR="00BF0610">
        <w:rPr>
          <w:b w:val="0"/>
          <w:bCs/>
        </w:rPr>
        <w:t>)</w:t>
      </w:r>
    </w:p>
    <w:p w:rsidR="00173E0A" w:rsidP="00173E0A" w:rsidRDefault="00173E0A" w14:paraId="5E516F0D" w14:textId="77777777">
      <w:pPr>
        <w:pStyle w:val="TaskDetail"/>
      </w:pPr>
      <w:r>
        <w:t>Deployment Scope – Resource Group</w:t>
      </w:r>
    </w:p>
    <w:p w:rsidR="00173E0A" w:rsidP="00173E0A" w:rsidRDefault="00173E0A" w14:paraId="751E313E" w14:textId="40C0A631">
      <w:pPr>
        <w:pStyle w:val="TaskDetail"/>
      </w:pPr>
      <w:r>
        <w:t xml:space="preserve">Azure Resource Manager connection – </w:t>
      </w:r>
      <w:r w:rsidR="00670490">
        <w:t>‘</w:t>
      </w:r>
      <w:r w:rsidRPr="00A76078" w:rsidR="00125032">
        <w:rPr>
          <w:i/>
        </w:rPr>
        <w:t>Conn_rg-synapse-</w:t>
      </w:r>
      <w:r w:rsidRPr="00A76078" w:rsidR="00670490">
        <w:rPr>
          <w:i/>
          <w:iCs/>
        </w:rPr>
        <w:t>qa</w:t>
      </w:r>
      <w:r w:rsidR="00670490">
        <w:t xml:space="preserve">’ </w:t>
      </w:r>
      <w:r w:rsidRPr="00A76078" w:rsidR="00670490">
        <w:rPr>
          <w:sz w:val="20"/>
          <w:szCs w:val="20"/>
        </w:rPr>
        <w:t>(This is service connection</w:t>
      </w:r>
      <w:r w:rsidRPr="00A76078" w:rsidR="00125032">
        <w:rPr>
          <w:sz w:val="20"/>
          <w:szCs w:val="20"/>
        </w:rPr>
        <w:t xml:space="preserve"> created in </w:t>
      </w:r>
      <w:r w:rsidRPr="00A76078" w:rsidR="00670490">
        <w:rPr>
          <w:sz w:val="20"/>
          <w:szCs w:val="20"/>
        </w:rPr>
        <w:t>Exercise 7, Task 3</w:t>
      </w:r>
      <w:r w:rsidRPr="00A76078" w:rsidR="00125032">
        <w:rPr>
          <w:sz w:val="20"/>
          <w:szCs w:val="20"/>
        </w:rPr>
        <w:t>)</w:t>
      </w:r>
    </w:p>
    <w:p w:rsidR="00173E0A" w:rsidP="00173E0A" w:rsidRDefault="00173E0A" w14:paraId="22540A77" w14:textId="77777777">
      <w:pPr>
        <w:pStyle w:val="TaskDetail"/>
      </w:pPr>
      <w:r>
        <w:t>Subscription - Select your subscription.</w:t>
      </w:r>
    </w:p>
    <w:p w:rsidR="00173E0A" w:rsidP="00173E0A" w:rsidRDefault="00173E0A" w14:paraId="0D224349" w14:textId="77777777">
      <w:pPr>
        <w:pStyle w:val="TaskDetail"/>
      </w:pPr>
      <w:r>
        <w:lastRenderedPageBreak/>
        <w:t>Action – Create or update resource group.</w:t>
      </w:r>
    </w:p>
    <w:p w:rsidR="00173E0A" w:rsidP="00173E0A" w:rsidRDefault="00173E0A" w14:paraId="767C0901" w14:textId="4576EFF4">
      <w:pPr>
        <w:pStyle w:val="TaskDetail"/>
      </w:pPr>
      <w:r>
        <w:t>Resource Group –</w:t>
      </w:r>
      <w:r w:rsidR="00670490">
        <w:t xml:space="preserve"> </w:t>
      </w:r>
      <w:proofErr w:type="spellStart"/>
      <w:r w:rsidR="00670490">
        <w:t>rg</w:t>
      </w:r>
      <w:proofErr w:type="spellEnd"/>
      <w:r w:rsidR="00670490">
        <w:t>-synapse-qa</w:t>
      </w:r>
    </w:p>
    <w:p w:rsidRPr="000C0B2F" w:rsidR="00173E0A" w:rsidP="00173E0A" w:rsidRDefault="00173E0A" w14:paraId="0F726221" w14:textId="62768127">
      <w:pPr>
        <w:pStyle w:val="TaskDetail"/>
      </w:pPr>
      <w:r>
        <w:t xml:space="preserve">Location- Choose the closest region. </w:t>
      </w:r>
    </w:p>
    <w:p w:rsidR="00BA0CE4" w:rsidP="00173E0A" w:rsidRDefault="00BA0CE4" w14:paraId="7745A0C3" w14:textId="39B47F6A">
      <w:pPr>
        <w:pStyle w:val="TaskDetail"/>
      </w:pPr>
      <w:r>
        <w:t xml:space="preserve">Template path : </w:t>
      </w:r>
      <w:r w:rsidR="00125032">
        <w:t xml:space="preserve"> click on the ellipses and </w:t>
      </w:r>
      <w:r w:rsidR="00192A13">
        <w:t xml:space="preserve">navigate to where the template </w:t>
      </w:r>
      <w:proofErr w:type="spellStart"/>
      <w:r w:rsidR="00192A13">
        <w:t>json</w:t>
      </w:r>
      <w:proofErr w:type="spellEnd"/>
      <w:r w:rsidR="00192A13">
        <w:t xml:space="preserve"> files are held.</w:t>
      </w:r>
      <w:r w:rsidR="006677A6">
        <w:t xml:space="preserve"> Choose the Template and then the Template parameters</w:t>
      </w:r>
    </w:p>
    <w:p w:rsidR="00670490" w:rsidP="00173E0A" w:rsidRDefault="00670490" w14:paraId="5C88E8A3" w14:textId="77777777">
      <w:pPr>
        <w:pStyle w:val="TaskDetail"/>
      </w:pPr>
    </w:p>
    <w:p w:rsidR="00BA0CE4" w:rsidP="00173E0A" w:rsidRDefault="00BA0CE4" w14:paraId="12E99400" w14:textId="77AEF5DF">
      <w:pPr>
        <w:pStyle w:val="TaskDetail"/>
      </w:pPr>
      <w:r>
        <w:rPr>
          <w:noProof/>
        </w:rPr>
        <w:drawing>
          <wp:inline distT="0" distB="0" distL="0" distR="0" wp14:anchorId="0B50F070" wp14:editId="0787E426">
            <wp:extent cx="6057140" cy="3848106"/>
            <wp:effectExtent l="0" t="0" r="127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63722" cy="3852287"/>
                    </a:xfrm>
                    <a:prstGeom prst="rect">
                      <a:avLst/>
                    </a:prstGeom>
                    <a:noFill/>
                    <a:ln>
                      <a:noFill/>
                    </a:ln>
                  </pic:spPr>
                </pic:pic>
              </a:graphicData>
            </a:graphic>
          </wp:inline>
        </w:drawing>
      </w:r>
    </w:p>
    <w:p w:rsidR="00670490" w:rsidP="00CC6ED0" w:rsidRDefault="00670490" w14:paraId="47301D4E" w14:textId="14371989">
      <w:pPr>
        <w:pStyle w:val="TaskDetail"/>
        <w:rPr>
          <w:i/>
          <w:iCs/>
        </w:rPr>
      </w:pPr>
      <w:r>
        <w:t xml:space="preserve">Override template parameters: </w:t>
      </w:r>
      <w:r w:rsidRPr="00670490">
        <w:rPr>
          <w:i/>
          <w:iCs/>
        </w:rPr>
        <w:t>-</w:t>
      </w:r>
      <w:proofErr w:type="spellStart"/>
      <w:r w:rsidRPr="00670490">
        <w:rPr>
          <w:i/>
          <w:iCs/>
        </w:rPr>
        <w:t>uniqueString</w:t>
      </w:r>
      <w:proofErr w:type="spellEnd"/>
      <w:r w:rsidRPr="00670490">
        <w:rPr>
          <w:i/>
          <w:iCs/>
        </w:rPr>
        <w:t xml:space="preserve"> $(</w:t>
      </w:r>
      <w:proofErr w:type="spellStart"/>
      <w:r w:rsidRPr="00670490">
        <w:rPr>
          <w:i/>
          <w:iCs/>
        </w:rPr>
        <w:t>uniqueString</w:t>
      </w:r>
      <w:proofErr w:type="spellEnd"/>
      <w:r w:rsidRPr="00670490">
        <w:rPr>
          <w:i/>
          <w:iCs/>
        </w:rPr>
        <w:t>) -</w:t>
      </w:r>
      <w:proofErr w:type="spellStart"/>
      <w:r w:rsidRPr="00AC0E39" w:rsidR="00AC0E39">
        <w:rPr>
          <w:i/>
          <w:iCs/>
        </w:rPr>
        <w:t>userObjectId</w:t>
      </w:r>
      <w:proofErr w:type="spellEnd"/>
      <w:r w:rsidRPr="00AC0E39" w:rsidR="00AC0E39">
        <w:rPr>
          <w:i/>
          <w:iCs/>
        </w:rPr>
        <w:t xml:space="preserve"> $(</w:t>
      </w:r>
      <w:proofErr w:type="spellStart"/>
      <w:r w:rsidRPr="00AC0E39" w:rsidR="00AC0E39">
        <w:rPr>
          <w:i/>
          <w:iCs/>
        </w:rPr>
        <w:t>userObjectId</w:t>
      </w:r>
      <w:proofErr w:type="spellEnd"/>
      <w:r w:rsidRPr="00AC0E39" w:rsidR="00AC0E39">
        <w:rPr>
          <w:i/>
          <w:iCs/>
        </w:rPr>
        <w:t>) -</w:t>
      </w:r>
      <w:proofErr w:type="spellStart"/>
      <w:r w:rsidRPr="00670490">
        <w:rPr>
          <w:i/>
          <w:iCs/>
        </w:rPr>
        <w:t>setWorkspaceIdentityRbacOnStorageAccount</w:t>
      </w:r>
      <w:proofErr w:type="spellEnd"/>
      <w:r w:rsidRPr="00670490">
        <w:rPr>
          <w:i/>
          <w:iCs/>
        </w:rPr>
        <w:t xml:space="preserve"> $(</w:t>
      </w:r>
      <w:proofErr w:type="spellStart"/>
      <w:r w:rsidRPr="00670490">
        <w:rPr>
          <w:i/>
          <w:iCs/>
        </w:rPr>
        <w:t>createNewSA</w:t>
      </w:r>
      <w:proofErr w:type="spellEnd"/>
      <w:r w:rsidRPr="00670490">
        <w:rPr>
          <w:i/>
          <w:iCs/>
        </w:rPr>
        <w:t>)</w:t>
      </w:r>
    </w:p>
    <w:p w:rsidRPr="00670490" w:rsidR="00670490" w:rsidP="00CC6ED0" w:rsidRDefault="00670490" w14:paraId="7CFAFC0D" w14:textId="2F8F6AFD">
      <w:pPr>
        <w:pStyle w:val="TaskDetail"/>
      </w:pPr>
      <w:r>
        <w:t xml:space="preserve">Deployment Mode: </w:t>
      </w:r>
      <w:r w:rsidRPr="00670490">
        <w:rPr>
          <w:i/>
          <w:iCs/>
        </w:rPr>
        <w:t>Incremental</w:t>
      </w:r>
    </w:p>
    <w:p w:rsidR="00CC6ED0" w:rsidP="00CC6ED0" w:rsidRDefault="00CC6ED0" w14:paraId="6F775D00" w14:textId="3B88C88E">
      <w:pPr>
        <w:pStyle w:val="TaskDetail"/>
      </w:pPr>
    </w:p>
    <w:p w:rsidR="009B25BD" w:rsidP="00173E0A" w:rsidRDefault="009B25BD" w14:paraId="391909E0" w14:textId="77777777">
      <w:pPr>
        <w:pStyle w:val="TaskDetail"/>
      </w:pPr>
    </w:p>
    <w:p w:rsidRPr="000C0B2F" w:rsidR="009B25BD" w:rsidP="00173E0A" w:rsidRDefault="009B25BD" w14:paraId="67D5EBFE" w14:textId="44707F33">
      <w:pPr>
        <w:pStyle w:val="TaskDetail"/>
      </w:pPr>
    </w:p>
    <w:p w:rsidR="00432327" w:rsidP="00055FE0" w:rsidRDefault="00432327" w14:paraId="7116EC3A" w14:textId="77777777">
      <w:pPr>
        <w:pStyle w:val="TaskDetail"/>
        <w:ind w:left="0"/>
      </w:pPr>
    </w:p>
    <w:p w:rsidR="00055FE0" w:rsidP="00055FE0" w:rsidRDefault="00055FE0" w14:paraId="2240491C" w14:textId="77777777">
      <w:pPr>
        <w:pStyle w:val="TaskDetail"/>
        <w:ind w:left="0"/>
      </w:pPr>
    </w:p>
    <w:p w:rsidR="00055FE0" w:rsidP="00055FE0" w:rsidRDefault="00055FE0" w14:paraId="481D4081" w14:textId="77777777">
      <w:pPr>
        <w:pStyle w:val="TaskDetail"/>
        <w:ind w:left="0"/>
      </w:pPr>
    </w:p>
    <w:p w:rsidR="00055FE0" w:rsidP="00055FE0" w:rsidRDefault="00055FE0" w14:paraId="353CB18B" w14:textId="77777777">
      <w:pPr>
        <w:pStyle w:val="TaskDetail"/>
        <w:ind w:left="0"/>
      </w:pPr>
    </w:p>
    <w:p w:rsidR="00EB5B79" w:rsidP="00173E0A" w:rsidRDefault="00EB5B79" w14:paraId="5244C304" w14:textId="77777777">
      <w:pPr>
        <w:pStyle w:val="TaskDetail"/>
      </w:pPr>
    </w:p>
    <w:p w:rsidR="00EB5B79" w:rsidP="00173E0A" w:rsidRDefault="00EB5B79" w14:paraId="48C15CBE" w14:textId="77777777">
      <w:pPr>
        <w:pStyle w:val="TaskDetail"/>
      </w:pPr>
    </w:p>
    <w:p w:rsidR="00432327" w:rsidP="00EB5B79" w:rsidRDefault="00432327" w14:paraId="764E9E9A" w14:textId="216D26B3">
      <w:pPr>
        <w:pStyle w:val="TaskDetail"/>
        <w:ind w:left="630" w:firstLine="720"/>
      </w:pPr>
      <w:r>
        <w:lastRenderedPageBreak/>
        <w:t>Add a ‘Azure PowerShell’ task to the same Agent job</w:t>
      </w:r>
    </w:p>
    <w:p w:rsidR="005D357D" w:rsidP="00173E0A" w:rsidRDefault="00670490" w14:paraId="3996228E" w14:textId="4C0EBF0F">
      <w:pPr>
        <w:pStyle w:val="TaskDetail"/>
      </w:pPr>
      <w:r>
        <w:rPr>
          <w:noProof/>
        </w:rPr>
        <w:drawing>
          <wp:inline distT="0" distB="0" distL="0" distR="0" wp14:anchorId="6F87DCC6" wp14:editId="36CFF716">
            <wp:extent cx="6082030" cy="1740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6276" cy="1747051"/>
                    </a:xfrm>
                    <a:prstGeom prst="rect">
                      <a:avLst/>
                    </a:prstGeom>
                    <a:noFill/>
                    <a:ln>
                      <a:noFill/>
                    </a:ln>
                  </pic:spPr>
                </pic:pic>
              </a:graphicData>
            </a:graphic>
          </wp:inline>
        </w:drawing>
      </w:r>
    </w:p>
    <w:p w:rsidR="005D357D" w:rsidP="00173E0A" w:rsidRDefault="005D357D" w14:paraId="5905A899" w14:textId="77777777">
      <w:pPr>
        <w:pStyle w:val="TaskDetail"/>
      </w:pPr>
    </w:p>
    <w:p w:rsidR="005D357D" w:rsidP="005D357D" w:rsidRDefault="005D357D" w14:paraId="277BD926" w14:textId="77777777">
      <w:pPr>
        <w:pStyle w:val="TaskDetail"/>
      </w:pPr>
      <w:r>
        <w:t>Select newly added ‘Azure PowerShell’ task and configure as below:</w:t>
      </w:r>
    </w:p>
    <w:p w:rsidRPr="0039193A" w:rsidR="00670490" w:rsidP="005A2152" w:rsidRDefault="00670490" w14:paraId="55464B70" w14:textId="2E4CD3DE">
      <w:pPr>
        <w:pStyle w:val="TaskDetail"/>
        <w:numPr>
          <w:ilvl w:val="1"/>
          <w:numId w:val="50"/>
        </w:numPr>
        <w:ind w:left="1710"/>
        <w:rPr>
          <w:i/>
          <w:iCs/>
        </w:rPr>
      </w:pPr>
      <w:r>
        <w:t xml:space="preserve">DisplayName: </w:t>
      </w:r>
      <w:r w:rsidRPr="0039193A" w:rsidR="0039193A">
        <w:rPr>
          <w:i/>
          <w:iCs/>
        </w:rPr>
        <w:t xml:space="preserve">Azure PowerShell script: </w:t>
      </w:r>
      <w:proofErr w:type="spellStart"/>
      <w:r w:rsidRPr="0039193A" w:rsidR="0039193A">
        <w:rPr>
          <w:i/>
          <w:iCs/>
        </w:rPr>
        <w:t>WorkspacePermissions</w:t>
      </w:r>
      <w:proofErr w:type="spellEnd"/>
    </w:p>
    <w:p w:rsidRPr="00A76078" w:rsidR="00670490" w:rsidP="005A2152" w:rsidRDefault="00670490" w14:paraId="04C8F037" w14:textId="77777777">
      <w:pPr>
        <w:pStyle w:val="TaskDetail"/>
        <w:numPr>
          <w:ilvl w:val="1"/>
          <w:numId w:val="50"/>
        </w:numPr>
        <w:ind w:left="1710"/>
      </w:pPr>
      <w:r>
        <w:t>Azure Subscription: ‘</w:t>
      </w:r>
      <w:r w:rsidRPr="00A76078">
        <w:rPr>
          <w:i/>
          <w:iCs/>
        </w:rPr>
        <w:t>Conn_rg-synapse-qa</w:t>
      </w:r>
      <w:r>
        <w:t xml:space="preserve">’ </w:t>
      </w:r>
      <w:r w:rsidRPr="00A76078">
        <w:rPr>
          <w:sz w:val="20"/>
          <w:szCs w:val="20"/>
        </w:rPr>
        <w:t>(This is service connection created in Exercise 7, Task 3)</w:t>
      </w:r>
    </w:p>
    <w:p w:rsidR="00670490" w:rsidP="005A2152" w:rsidRDefault="00670490" w14:paraId="2BB4305E" w14:textId="77777777">
      <w:pPr>
        <w:pStyle w:val="TaskDetail"/>
        <w:numPr>
          <w:ilvl w:val="1"/>
          <w:numId w:val="50"/>
        </w:numPr>
        <w:ind w:left="1710"/>
      </w:pPr>
      <w:r>
        <w:t xml:space="preserve">Script Type: </w:t>
      </w:r>
      <w:r w:rsidRPr="00A76078">
        <w:rPr>
          <w:i/>
          <w:iCs/>
        </w:rPr>
        <w:t>Inline Script</w:t>
      </w:r>
    </w:p>
    <w:p w:rsidR="00670490" w:rsidP="005A2152" w:rsidRDefault="00670490" w14:paraId="3AB05D71" w14:textId="77777777">
      <w:pPr>
        <w:pStyle w:val="TaskDetail"/>
        <w:numPr>
          <w:ilvl w:val="1"/>
          <w:numId w:val="50"/>
        </w:numPr>
        <w:ind w:left="1710"/>
      </w:pPr>
      <w:r>
        <w:t>Inline Script:</w:t>
      </w:r>
    </w:p>
    <w:p w:rsidRPr="00F07E9E" w:rsidR="00F07E9E" w:rsidP="00F07E9E" w:rsidRDefault="00F07E9E" w14:paraId="264312F3" w14:textId="77777777">
      <w:pPr>
        <w:pStyle w:val="TaskDetail"/>
        <w:ind w:left="2790"/>
        <w:rPr>
          <w:i/>
          <w:iCs/>
        </w:rPr>
      </w:pPr>
      <w:r w:rsidRPr="00F07E9E">
        <w:rPr>
          <w:i/>
          <w:iCs/>
        </w:rPr>
        <w:t xml:space="preserve">##Required for azure </w:t>
      </w:r>
      <w:proofErr w:type="spellStart"/>
      <w:r w:rsidRPr="00F07E9E">
        <w:rPr>
          <w:i/>
          <w:iCs/>
        </w:rPr>
        <w:t>devops</w:t>
      </w:r>
      <w:proofErr w:type="spellEnd"/>
      <w:r w:rsidRPr="00F07E9E">
        <w:rPr>
          <w:i/>
          <w:iCs/>
        </w:rPr>
        <w:t xml:space="preserve"> initial deployment</w:t>
      </w:r>
    </w:p>
    <w:p w:rsidRPr="00F07E9E" w:rsidR="00F07E9E" w:rsidP="00F07E9E" w:rsidRDefault="00F07E9E" w14:paraId="48F53727" w14:textId="671F356E">
      <w:pPr>
        <w:pStyle w:val="TaskDetail"/>
        <w:ind w:left="2790"/>
        <w:rPr>
          <w:i/>
          <w:iCs/>
        </w:rPr>
      </w:pPr>
      <w:r w:rsidRPr="00F07E9E">
        <w:rPr>
          <w:i/>
          <w:iCs/>
        </w:rPr>
        <w:t xml:space="preserve">Install-Module </w:t>
      </w:r>
      <w:proofErr w:type="spellStart"/>
      <w:r w:rsidRPr="00F07E9E">
        <w:rPr>
          <w:i/>
          <w:iCs/>
        </w:rPr>
        <w:t>Az.Synapse</w:t>
      </w:r>
      <w:proofErr w:type="spellEnd"/>
      <w:r w:rsidRPr="00F07E9E">
        <w:rPr>
          <w:i/>
          <w:iCs/>
        </w:rPr>
        <w:t xml:space="preserve"> -</w:t>
      </w:r>
      <w:proofErr w:type="spellStart"/>
      <w:r w:rsidRPr="00F07E9E">
        <w:rPr>
          <w:i/>
          <w:iCs/>
        </w:rPr>
        <w:t>RequiredVersion</w:t>
      </w:r>
      <w:proofErr w:type="spellEnd"/>
      <w:r w:rsidRPr="00F07E9E">
        <w:rPr>
          <w:i/>
          <w:iCs/>
        </w:rPr>
        <w:t xml:space="preserve"> 0.7.0 -Scope </w:t>
      </w:r>
      <w:proofErr w:type="spellStart"/>
      <w:r w:rsidRPr="00F07E9E">
        <w:rPr>
          <w:i/>
          <w:iCs/>
        </w:rPr>
        <w:t>CurrentUser</w:t>
      </w:r>
      <w:proofErr w:type="spellEnd"/>
      <w:r w:rsidRPr="00F07E9E">
        <w:rPr>
          <w:i/>
          <w:iCs/>
        </w:rPr>
        <w:t xml:space="preserve"> -Force -</w:t>
      </w:r>
      <w:proofErr w:type="spellStart"/>
      <w:r w:rsidRPr="00F07E9E">
        <w:rPr>
          <w:i/>
          <w:iCs/>
        </w:rPr>
        <w:t>AllowClobber</w:t>
      </w:r>
      <w:proofErr w:type="spellEnd"/>
    </w:p>
    <w:p w:rsidRPr="00F07E9E" w:rsidR="00F07E9E" w:rsidP="00F07E9E" w:rsidRDefault="00F07E9E" w14:paraId="0251ABF6" w14:textId="77777777">
      <w:pPr>
        <w:pStyle w:val="TaskDetail"/>
        <w:ind w:left="2790"/>
        <w:rPr>
          <w:i/>
          <w:iCs/>
        </w:rPr>
      </w:pPr>
      <w:r w:rsidRPr="00F07E9E">
        <w:rPr>
          <w:i/>
          <w:iCs/>
        </w:rPr>
        <w:t xml:space="preserve">##ObjectID is for </w:t>
      </w:r>
      <w:proofErr w:type="spellStart"/>
      <w:r w:rsidRPr="00F07E9E">
        <w:rPr>
          <w:i/>
          <w:iCs/>
        </w:rPr>
        <w:t>bballasw_WSAdmins</w:t>
      </w:r>
      <w:proofErr w:type="spellEnd"/>
    </w:p>
    <w:p w:rsidRPr="00F07E9E" w:rsidR="00F07E9E" w:rsidP="00F07E9E" w:rsidRDefault="00F07E9E" w14:paraId="0B5412FB" w14:textId="34E66D4A">
      <w:pPr>
        <w:pStyle w:val="TaskDetail"/>
        <w:ind w:left="2790"/>
        <w:rPr>
          <w:i/>
          <w:iCs/>
        </w:rPr>
      </w:pPr>
      <w:r w:rsidRPr="00F07E9E">
        <w:rPr>
          <w:i/>
          <w:iCs/>
        </w:rPr>
        <w:t>$</w:t>
      </w:r>
      <w:proofErr w:type="spellStart"/>
      <w:r w:rsidRPr="00F07E9E">
        <w:rPr>
          <w:i/>
          <w:iCs/>
        </w:rPr>
        <w:t>WorkspaceName</w:t>
      </w:r>
      <w:proofErr w:type="spellEnd"/>
      <w:r w:rsidRPr="00F07E9E">
        <w:rPr>
          <w:i/>
          <w:iCs/>
        </w:rPr>
        <w:t xml:space="preserve"> = "$(</w:t>
      </w:r>
      <w:proofErr w:type="spellStart"/>
      <w:r w:rsidRPr="00F07E9E">
        <w:rPr>
          <w:i/>
          <w:iCs/>
        </w:rPr>
        <w:t>uniqueString</w:t>
      </w:r>
      <w:proofErr w:type="spellEnd"/>
      <w:r w:rsidRPr="00F07E9E">
        <w:rPr>
          <w:i/>
          <w:iCs/>
        </w:rPr>
        <w:t>)" + '-synapse-qa'</w:t>
      </w:r>
    </w:p>
    <w:p w:rsidRPr="0039193A" w:rsidR="0039193A" w:rsidP="0039193A" w:rsidRDefault="00F07E9E" w14:paraId="4D64A024" w14:textId="3368E0CE">
      <w:pPr>
        <w:pStyle w:val="TaskDetail"/>
        <w:ind w:left="2790"/>
        <w:rPr>
          <w:i/>
          <w:iCs/>
        </w:rPr>
      </w:pPr>
      <w:r w:rsidRPr="00F07E9E">
        <w:rPr>
          <w:i/>
          <w:iCs/>
        </w:rPr>
        <w:t>New-</w:t>
      </w:r>
      <w:proofErr w:type="spellStart"/>
      <w:r w:rsidRPr="00F07E9E">
        <w:rPr>
          <w:i/>
          <w:iCs/>
        </w:rPr>
        <w:t>AzSynapseRoleAssignment</w:t>
      </w:r>
      <w:proofErr w:type="spellEnd"/>
      <w:r w:rsidRPr="00F07E9E">
        <w:rPr>
          <w:i/>
          <w:iCs/>
        </w:rPr>
        <w:t xml:space="preserve"> -</w:t>
      </w:r>
      <w:proofErr w:type="spellStart"/>
      <w:r w:rsidRPr="00F07E9E">
        <w:rPr>
          <w:i/>
          <w:iCs/>
        </w:rPr>
        <w:t>WorkspaceName</w:t>
      </w:r>
      <w:proofErr w:type="spellEnd"/>
      <w:r w:rsidRPr="00F07E9E">
        <w:rPr>
          <w:i/>
          <w:iCs/>
        </w:rPr>
        <w:t xml:space="preserve"> $</w:t>
      </w:r>
      <w:proofErr w:type="spellStart"/>
      <w:r w:rsidRPr="00F07E9E">
        <w:rPr>
          <w:i/>
          <w:iCs/>
        </w:rPr>
        <w:t>WorkspaceName</w:t>
      </w:r>
      <w:proofErr w:type="spellEnd"/>
      <w:r w:rsidRPr="00F07E9E">
        <w:rPr>
          <w:i/>
          <w:iCs/>
        </w:rPr>
        <w:t xml:space="preserve"> -</w:t>
      </w:r>
      <w:proofErr w:type="spellStart"/>
      <w:r w:rsidRPr="00F07E9E">
        <w:rPr>
          <w:i/>
          <w:iCs/>
        </w:rPr>
        <w:t>RoleDefinitionName</w:t>
      </w:r>
      <w:proofErr w:type="spellEnd"/>
      <w:r w:rsidRPr="00F07E9E">
        <w:rPr>
          <w:i/>
          <w:iCs/>
        </w:rPr>
        <w:t xml:space="preserve"> "Workspace Admin" -</w:t>
      </w:r>
      <w:proofErr w:type="spellStart"/>
      <w:r w:rsidRPr="00F07E9E">
        <w:rPr>
          <w:i/>
          <w:iCs/>
        </w:rPr>
        <w:t>ObjectID</w:t>
      </w:r>
      <w:proofErr w:type="spellEnd"/>
      <w:r w:rsidRPr="00F07E9E">
        <w:rPr>
          <w:i/>
          <w:iCs/>
        </w:rPr>
        <w:t xml:space="preserve"> "$(</w:t>
      </w:r>
      <w:proofErr w:type="spellStart"/>
      <w:r w:rsidRPr="00F07E9E">
        <w:rPr>
          <w:i/>
          <w:iCs/>
        </w:rPr>
        <w:t>UserObjectId</w:t>
      </w:r>
      <w:proofErr w:type="spellEnd"/>
      <w:r w:rsidRPr="00F07E9E">
        <w:rPr>
          <w:i/>
          <w:iCs/>
        </w:rPr>
        <w:t>)"</w:t>
      </w:r>
      <w:r w:rsidRPr="0039193A">
        <w:rPr>
          <w:i/>
          <w:iCs/>
        </w:rPr>
        <w:t xml:space="preserve"> </w:t>
      </w:r>
    </w:p>
    <w:p w:rsidR="00670490" w:rsidP="00F07E9E" w:rsidRDefault="00670490" w14:paraId="0646C896" w14:textId="5348C64A">
      <w:pPr>
        <w:pStyle w:val="TaskDetail"/>
      </w:pPr>
    </w:p>
    <w:p w:rsidRPr="00A76078" w:rsidR="00670490" w:rsidP="005A2152" w:rsidRDefault="00670490" w14:paraId="6489D42B" w14:textId="77777777">
      <w:pPr>
        <w:pStyle w:val="TaskDetail"/>
        <w:numPr>
          <w:ilvl w:val="1"/>
          <w:numId w:val="50"/>
        </w:numPr>
        <w:ind w:left="1710"/>
        <w:rPr>
          <w:i/>
          <w:iCs/>
        </w:rPr>
      </w:pPr>
      <w:r>
        <w:t xml:space="preserve">Preferred Azure </w:t>
      </w:r>
      <w:proofErr w:type="spellStart"/>
      <w:r>
        <w:t>Powershell</w:t>
      </w:r>
      <w:proofErr w:type="spellEnd"/>
      <w:r>
        <w:t xml:space="preserve"> version: </w:t>
      </w:r>
      <w:r>
        <w:rPr>
          <w:i/>
          <w:iCs/>
        </w:rPr>
        <w:t>3.1.0</w:t>
      </w:r>
    </w:p>
    <w:p w:rsidR="00670490" w:rsidP="005D357D" w:rsidRDefault="00670490" w14:paraId="538EC72D" w14:textId="77777777">
      <w:pPr>
        <w:pStyle w:val="TaskDetail"/>
      </w:pPr>
    </w:p>
    <w:p w:rsidR="005D357D" w:rsidP="005D357D" w:rsidRDefault="005D357D" w14:paraId="2B25F18E" w14:textId="06FB7C9D">
      <w:pPr>
        <w:pStyle w:val="TaskDetail"/>
      </w:pPr>
    </w:p>
    <w:p w:rsidR="00F07E9E" w:rsidP="005D357D" w:rsidRDefault="00F07E9E" w14:paraId="78E84682" w14:textId="01E5E144">
      <w:pPr>
        <w:pStyle w:val="TaskDetail"/>
      </w:pPr>
    </w:p>
    <w:p w:rsidR="00F07E9E" w:rsidP="005D357D" w:rsidRDefault="00F07E9E" w14:paraId="6AFFA0E0" w14:textId="6BCBB3E6">
      <w:pPr>
        <w:pStyle w:val="TaskDetail"/>
      </w:pPr>
    </w:p>
    <w:p w:rsidR="00F07E9E" w:rsidP="005D357D" w:rsidRDefault="00F07E9E" w14:paraId="00C17F83" w14:textId="1A4568EF">
      <w:pPr>
        <w:pStyle w:val="TaskDetail"/>
      </w:pPr>
    </w:p>
    <w:p w:rsidR="00F07E9E" w:rsidP="005D357D" w:rsidRDefault="00F07E9E" w14:paraId="73D74FF8" w14:textId="2623DCD0">
      <w:pPr>
        <w:pStyle w:val="TaskDetail"/>
      </w:pPr>
    </w:p>
    <w:p w:rsidR="00F07E9E" w:rsidP="005D357D" w:rsidRDefault="00F07E9E" w14:paraId="48DACF3C" w14:textId="0D4D0911">
      <w:pPr>
        <w:pStyle w:val="TaskDetail"/>
      </w:pPr>
    </w:p>
    <w:p w:rsidR="00F07E9E" w:rsidP="005D357D" w:rsidRDefault="00F07E9E" w14:paraId="5F61839A" w14:textId="3B028E27">
      <w:pPr>
        <w:pStyle w:val="TaskDetail"/>
      </w:pPr>
    </w:p>
    <w:p w:rsidR="00F07E9E" w:rsidP="005D357D" w:rsidRDefault="00F07E9E" w14:paraId="6C143486" w14:textId="77777777">
      <w:pPr>
        <w:pStyle w:val="TaskDetail"/>
      </w:pPr>
    </w:p>
    <w:p w:rsidR="00FF0D22" w:rsidP="00173E0A" w:rsidRDefault="00FF0D22" w14:paraId="1D60F884" w14:textId="45BAE45B">
      <w:pPr>
        <w:pStyle w:val="TaskDetail"/>
      </w:pPr>
      <w:r>
        <w:t>It should look like this once configured:</w:t>
      </w:r>
    </w:p>
    <w:p w:rsidR="00FF0D22" w:rsidP="00173E0A" w:rsidRDefault="00FF0D22" w14:paraId="7A3E1F6C" w14:textId="77777777">
      <w:pPr>
        <w:pStyle w:val="TaskDetail"/>
      </w:pPr>
    </w:p>
    <w:p w:rsidR="005D357D" w:rsidP="00173E0A" w:rsidRDefault="0039193A" w14:paraId="38AFDA67" w14:textId="30557FBB">
      <w:pPr>
        <w:pStyle w:val="TaskDetail"/>
      </w:pPr>
      <w:r>
        <w:rPr>
          <w:noProof/>
        </w:rPr>
        <w:drawing>
          <wp:inline distT="0" distB="0" distL="0" distR="0" wp14:anchorId="122CADA4" wp14:editId="428E15ED">
            <wp:extent cx="6022317" cy="4086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24433" cy="4087661"/>
                    </a:xfrm>
                    <a:prstGeom prst="rect">
                      <a:avLst/>
                    </a:prstGeom>
                    <a:noFill/>
                    <a:ln>
                      <a:noFill/>
                    </a:ln>
                  </pic:spPr>
                </pic:pic>
              </a:graphicData>
            </a:graphic>
          </wp:inline>
        </w:drawing>
      </w:r>
    </w:p>
    <w:p w:rsidR="0039193A" w:rsidP="00173E0A" w:rsidRDefault="0039193A" w14:paraId="7B5DF1D5" w14:textId="77777777">
      <w:pPr>
        <w:pStyle w:val="TaskDetail"/>
      </w:pPr>
    </w:p>
    <w:p w:rsidR="005D357D" w:rsidP="00173E0A" w:rsidRDefault="005D357D" w14:paraId="22E40867" w14:textId="339CFA78">
      <w:pPr>
        <w:pStyle w:val="TaskDetail"/>
      </w:pPr>
      <w:r>
        <w:t xml:space="preserve">After configuring </w:t>
      </w:r>
      <w:r w:rsidR="0039193A">
        <w:t>all</w:t>
      </w:r>
      <w:r>
        <w:t xml:space="preserve"> the tasks click ‘Save’</w:t>
      </w:r>
      <w:r w:rsidR="0039193A">
        <w:t xml:space="preserve"> on top right of the screen</w:t>
      </w:r>
      <w:r>
        <w:t>.</w:t>
      </w:r>
    </w:p>
    <w:p w:rsidR="005D357D" w:rsidP="00173E0A" w:rsidRDefault="005D357D" w14:paraId="58FE1E02" w14:textId="28419A3F">
      <w:pPr>
        <w:pStyle w:val="TaskDetail"/>
      </w:pPr>
    </w:p>
    <w:p w:rsidR="005D357D" w:rsidP="00173E0A" w:rsidRDefault="005D357D" w14:paraId="41EAF4D2" w14:textId="46055BEA">
      <w:pPr>
        <w:pStyle w:val="TaskDetail"/>
      </w:pPr>
    </w:p>
    <w:p w:rsidR="005D357D" w:rsidP="00173E0A" w:rsidRDefault="005D357D" w14:paraId="56A409BB" w14:textId="692CD95E">
      <w:pPr>
        <w:pStyle w:val="TaskDetail"/>
      </w:pPr>
      <w:r>
        <w:t>Add pipeline variables as below:</w:t>
      </w:r>
    </w:p>
    <w:tbl>
      <w:tblPr>
        <w:tblStyle w:val="TableGrid"/>
        <w:tblW w:w="0" w:type="auto"/>
        <w:tblInd w:w="1350" w:type="dxa"/>
        <w:tblLook w:val="04A0" w:firstRow="1" w:lastRow="0" w:firstColumn="1" w:lastColumn="0" w:noHBand="0" w:noVBand="1"/>
      </w:tblPr>
      <w:tblGrid>
        <w:gridCol w:w="2389"/>
        <w:gridCol w:w="2507"/>
        <w:gridCol w:w="2248"/>
        <w:gridCol w:w="2269"/>
      </w:tblGrid>
      <w:tr w:rsidR="00E97BD8" w:rsidTr="0051078A" w14:paraId="2277572F" w14:textId="77777777">
        <w:tc>
          <w:tcPr>
            <w:tcW w:w="2632" w:type="dxa"/>
          </w:tcPr>
          <w:p w:rsidR="0051078A" w:rsidP="00173E0A" w:rsidRDefault="0051078A" w14:paraId="628B033F" w14:textId="63EE3322">
            <w:pPr>
              <w:pStyle w:val="TaskDetail"/>
              <w:ind w:left="0"/>
            </w:pPr>
            <w:r>
              <w:t>Name</w:t>
            </w:r>
          </w:p>
        </w:tc>
        <w:tc>
          <w:tcPr>
            <w:tcW w:w="2632" w:type="dxa"/>
          </w:tcPr>
          <w:p w:rsidR="0051078A" w:rsidP="00173E0A" w:rsidRDefault="0051078A" w14:paraId="0A08864B" w14:textId="04EA6D61">
            <w:pPr>
              <w:pStyle w:val="TaskDetail"/>
              <w:ind w:left="0"/>
            </w:pPr>
            <w:r>
              <w:t>Value</w:t>
            </w:r>
          </w:p>
        </w:tc>
        <w:tc>
          <w:tcPr>
            <w:tcW w:w="2632" w:type="dxa"/>
          </w:tcPr>
          <w:p w:rsidR="0051078A" w:rsidP="00173E0A" w:rsidRDefault="0051078A" w14:paraId="0414AF23" w14:textId="1D5300E8">
            <w:pPr>
              <w:pStyle w:val="TaskDetail"/>
              <w:ind w:left="0"/>
            </w:pPr>
            <w:r>
              <w:t>Scope</w:t>
            </w:r>
          </w:p>
        </w:tc>
        <w:tc>
          <w:tcPr>
            <w:tcW w:w="2632" w:type="dxa"/>
          </w:tcPr>
          <w:p w:rsidR="0051078A" w:rsidP="00173E0A" w:rsidRDefault="00E97BD8" w14:paraId="288F748F" w14:textId="74C52FF5">
            <w:pPr>
              <w:pStyle w:val="TaskDetail"/>
              <w:ind w:left="0"/>
            </w:pPr>
            <w:r>
              <w:t>Settable at release time</w:t>
            </w:r>
          </w:p>
        </w:tc>
      </w:tr>
      <w:tr w:rsidR="00E97BD8" w:rsidTr="0051078A" w14:paraId="4088179D" w14:textId="77777777">
        <w:tc>
          <w:tcPr>
            <w:tcW w:w="2632" w:type="dxa"/>
          </w:tcPr>
          <w:p w:rsidR="0051078A" w:rsidP="00173E0A" w:rsidRDefault="00E97BD8" w14:paraId="5758799E" w14:textId="4422CC7D">
            <w:pPr>
              <w:pStyle w:val="TaskDetail"/>
              <w:ind w:left="0"/>
            </w:pPr>
            <w:proofErr w:type="spellStart"/>
            <w:r w:rsidRPr="00E97BD8">
              <w:t>createNewSA</w:t>
            </w:r>
            <w:proofErr w:type="spellEnd"/>
          </w:p>
        </w:tc>
        <w:tc>
          <w:tcPr>
            <w:tcW w:w="2632" w:type="dxa"/>
          </w:tcPr>
          <w:p w:rsidR="0051078A" w:rsidP="00173E0A" w:rsidRDefault="00E97BD8" w14:paraId="783E908A" w14:textId="352B0891">
            <w:pPr>
              <w:pStyle w:val="TaskDetail"/>
              <w:ind w:left="0"/>
            </w:pPr>
            <w:r>
              <w:t>true</w:t>
            </w:r>
          </w:p>
        </w:tc>
        <w:tc>
          <w:tcPr>
            <w:tcW w:w="2632" w:type="dxa"/>
          </w:tcPr>
          <w:p w:rsidR="0051078A" w:rsidP="00173E0A" w:rsidRDefault="00E97BD8" w14:paraId="133BFECA" w14:textId="094C5F3E">
            <w:pPr>
              <w:pStyle w:val="TaskDetail"/>
              <w:ind w:left="0"/>
            </w:pPr>
            <w:r>
              <w:t>release</w:t>
            </w:r>
          </w:p>
        </w:tc>
        <w:tc>
          <w:tcPr>
            <w:tcW w:w="2632" w:type="dxa"/>
          </w:tcPr>
          <w:p w:rsidR="0051078A" w:rsidP="00173E0A" w:rsidRDefault="0051078A" w14:paraId="7FAA3A36" w14:textId="77777777">
            <w:pPr>
              <w:pStyle w:val="TaskDetail"/>
              <w:ind w:left="0"/>
            </w:pPr>
          </w:p>
        </w:tc>
      </w:tr>
      <w:tr w:rsidR="00E97BD8" w:rsidTr="0051078A" w14:paraId="1FCB6228" w14:textId="77777777">
        <w:tc>
          <w:tcPr>
            <w:tcW w:w="2632" w:type="dxa"/>
          </w:tcPr>
          <w:p w:rsidR="0051078A" w:rsidP="00173E0A" w:rsidRDefault="00E97BD8" w14:paraId="3FFEAE63" w14:textId="1637CE40">
            <w:pPr>
              <w:pStyle w:val="TaskDetail"/>
              <w:ind w:left="0"/>
            </w:pPr>
            <w:proofErr w:type="spellStart"/>
            <w:r w:rsidRPr="00E97BD8">
              <w:t>uniqueString</w:t>
            </w:r>
            <w:proofErr w:type="spellEnd"/>
          </w:p>
        </w:tc>
        <w:tc>
          <w:tcPr>
            <w:tcW w:w="2632" w:type="dxa"/>
          </w:tcPr>
          <w:p w:rsidR="0051078A" w:rsidP="00173E0A" w:rsidRDefault="00E97BD8" w14:paraId="2874E954" w14:textId="3EF9AAEA">
            <w:pPr>
              <w:pStyle w:val="TaskDetail"/>
              <w:ind w:left="0"/>
            </w:pPr>
            <w:r>
              <w:t>&lt;UNIQUESTRING&gt;</w:t>
            </w:r>
          </w:p>
        </w:tc>
        <w:tc>
          <w:tcPr>
            <w:tcW w:w="2632" w:type="dxa"/>
          </w:tcPr>
          <w:p w:rsidR="0051078A" w:rsidP="00173E0A" w:rsidRDefault="00E97BD8" w14:paraId="2827FB6E" w14:textId="217EA80B">
            <w:pPr>
              <w:pStyle w:val="TaskDetail"/>
              <w:ind w:left="0"/>
            </w:pPr>
            <w:r>
              <w:t>release</w:t>
            </w:r>
          </w:p>
        </w:tc>
        <w:tc>
          <w:tcPr>
            <w:tcW w:w="2632" w:type="dxa"/>
          </w:tcPr>
          <w:p w:rsidR="0051078A" w:rsidP="00173E0A" w:rsidRDefault="00E97BD8" w14:paraId="20E5827B" w14:textId="6BB26591">
            <w:pPr>
              <w:pStyle w:val="TaskDetail"/>
              <w:ind w:left="0"/>
            </w:pPr>
            <w:r>
              <w:t>check</w:t>
            </w:r>
          </w:p>
        </w:tc>
      </w:tr>
      <w:tr w:rsidR="00E97BD8" w:rsidTr="0051078A" w14:paraId="51214B7A" w14:textId="77777777">
        <w:tc>
          <w:tcPr>
            <w:tcW w:w="2632" w:type="dxa"/>
          </w:tcPr>
          <w:p w:rsidR="0051078A" w:rsidP="00173E0A" w:rsidRDefault="00E97BD8" w14:paraId="58815838" w14:textId="6F7B6A91">
            <w:pPr>
              <w:pStyle w:val="TaskDetail"/>
              <w:ind w:left="0"/>
            </w:pPr>
            <w:proofErr w:type="spellStart"/>
            <w:r w:rsidRPr="00E97BD8">
              <w:t>UserObjectId</w:t>
            </w:r>
            <w:proofErr w:type="spellEnd"/>
          </w:p>
        </w:tc>
        <w:tc>
          <w:tcPr>
            <w:tcW w:w="2632" w:type="dxa"/>
          </w:tcPr>
          <w:p w:rsidR="0051078A" w:rsidP="00173E0A" w:rsidRDefault="00E97BD8" w14:paraId="75224551" w14:textId="46AD182B">
            <w:pPr>
              <w:pStyle w:val="TaskDetail"/>
              <w:ind w:left="0"/>
            </w:pPr>
            <w:r>
              <w:t>&lt;Object Id&gt; for current user</w:t>
            </w:r>
          </w:p>
        </w:tc>
        <w:tc>
          <w:tcPr>
            <w:tcW w:w="2632" w:type="dxa"/>
          </w:tcPr>
          <w:p w:rsidR="0051078A" w:rsidP="00173E0A" w:rsidRDefault="00E97BD8" w14:paraId="3ECA209F" w14:textId="23BD91E3">
            <w:pPr>
              <w:pStyle w:val="TaskDetail"/>
              <w:ind w:left="0"/>
            </w:pPr>
            <w:r>
              <w:t>release</w:t>
            </w:r>
          </w:p>
        </w:tc>
        <w:tc>
          <w:tcPr>
            <w:tcW w:w="2632" w:type="dxa"/>
          </w:tcPr>
          <w:p w:rsidR="0051078A" w:rsidP="00173E0A" w:rsidRDefault="0051078A" w14:paraId="6B5258B0" w14:textId="77777777">
            <w:pPr>
              <w:pStyle w:val="TaskDetail"/>
              <w:ind w:left="0"/>
            </w:pPr>
          </w:p>
        </w:tc>
      </w:tr>
    </w:tbl>
    <w:p w:rsidR="0051078A" w:rsidP="00173E0A" w:rsidRDefault="0051078A" w14:paraId="789BE115" w14:textId="77777777">
      <w:pPr>
        <w:pStyle w:val="TaskDetail"/>
      </w:pPr>
    </w:p>
    <w:p w:rsidR="005D357D" w:rsidP="00173E0A" w:rsidRDefault="0051078A" w14:paraId="509F110D" w14:textId="63C3B628">
      <w:pPr>
        <w:pStyle w:val="TaskDetail"/>
      </w:pPr>
      <w:r>
        <w:rPr>
          <w:noProof/>
        </w:rPr>
        <w:lastRenderedPageBreak/>
        <w:drawing>
          <wp:inline distT="0" distB="0" distL="0" distR="0" wp14:anchorId="18A6E19F" wp14:editId="6E685429">
            <wp:extent cx="6210618" cy="175038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25271" cy="1754513"/>
                    </a:xfrm>
                    <a:prstGeom prst="rect">
                      <a:avLst/>
                    </a:prstGeom>
                    <a:noFill/>
                    <a:ln>
                      <a:noFill/>
                    </a:ln>
                  </pic:spPr>
                </pic:pic>
              </a:graphicData>
            </a:graphic>
          </wp:inline>
        </w:drawing>
      </w:r>
    </w:p>
    <w:p w:rsidR="00173E0A" w:rsidP="00173E0A" w:rsidRDefault="00F36066" w14:paraId="4AAC8DC6" w14:textId="4DBCE9E2">
      <w:pPr>
        <w:pStyle w:val="TaskDetail"/>
      </w:pPr>
      <w:r>
        <w:t>Click Save</w:t>
      </w:r>
    </w:p>
    <w:p w:rsidR="00BA0CE4" w:rsidP="00173E0A" w:rsidRDefault="00BA0CE4" w14:paraId="440AFC0C" w14:textId="154356A8">
      <w:pPr>
        <w:pStyle w:val="TaskDetail"/>
      </w:pPr>
      <w:r>
        <w:t>Verify pipeline and ‘Create Release’</w:t>
      </w:r>
    </w:p>
    <w:p w:rsidR="00BA0CE4" w:rsidP="00173E0A" w:rsidRDefault="005A2152" w14:paraId="536038BB" w14:textId="1B0E5389">
      <w:pPr>
        <w:pStyle w:val="TaskDetail"/>
      </w:pPr>
      <w:r>
        <w:rPr>
          <w:noProof/>
        </w:rPr>
        <w:drawing>
          <wp:inline distT="0" distB="0" distL="0" distR="0" wp14:anchorId="5F43B64B" wp14:editId="25478641">
            <wp:extent cx="5970588" cy="22765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75536" cy="2278475"/>
                    </a:xfrm>
                    <a:prstGeom prst="rect">
                      <a:avLst/>
                    </a:prstGeom>
                    <a:noFill/>
                    <a:ln>
                      <a:noFill/>
                    </a:ln>
                  </pic:spPr>
                </pic:pic>
              </a:graphicData>
            </a:graphic>
          </wp:inline>
        </w:drawing>
      </w:r>
    </w:p>
    <w:p w:rsidR="00173E0A" w:rsidP="00173E0A" w:rsidRDefault="00173E0A" w14:paraId="58C7C6C9" w14:textId="122462C9">
      <w:pPr>
        <w:pStyle w:val="TaskDetail"/>
      </w:pPr>
    </w:p>
    <w:p w:rsidR="00BA0CE4" w:rsidP="00173E0A" w:rsidRDefault="005A2152" w14:paraId="18EE757D" w14:textId="4478DA8C">
      <w:pPr>
        <w:pStyle w:val="TaskDetail"/>
      </w:pPr>
      <w:r>
        <w:rPr>
          <w:noProof/>
        </w:rPr>
        <w:lastRenderedPageBreak/>
        <w:drawing>
          <wp:inline distT="0" distB="0" distL="0" distR="0" wp14:anchorId="4270891A" wp14:editId="271FF209">
            <wp:extent cx="3435505" cy="5209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43591" cy="5222121"/>
                    </a:xfrm>
                    <a:prstGeom prst="rect">
                      <a:avLst/>
                    </a:prstGeom>
                    <a:noFill/>
                    <a:ln>
                      <a:noFill/>
                    </a:ln>
                  </pic:spPr>
                </pic:pic>
              </a:graphicData>
            </a:graphic>
          </wp:inline>
        </w:drawing>
      </w:r>
    </w:p>
    <w:p w:rsidRPr="00ED3AAE" w:rsidR="00173E0A" w:rsidP="00173E0A" w:rsidRDefault="00173E0A" w14:paraId="47EA08DA" w14:textId="550E3DC5">
      <w:pPr>
        <w:pStyle w:val="TaskDetail"/>
      </w:pPr>
    </w:p>
    <w:p w:rsidR="00173E0A" w:rsidP="00173E0A" w:rsidRDefault="00BA0CE4" w14:paraId="440025DC" w14:textId="7D8AAC49">
      <w:pPr>
        <w:pStyle w:val="TaskDetail"/>
      </w:pPr>
      <w:r>
        <w:t>Verify the status of release:</w:t>
      </w:r>
    </w:p>
    <w:p w:rsidR="00BA0CE4" w:rsidP="00173E0A" w:rsidRDefault="00BA0CE4" w14:paraId="4C006155" w14:textId="57FE3745">
      <w:pPr>
        <w:pStyle w:val="TaskDetail"/>
      </w:pPr>
      <w:r>
        <w:rPr>
          <w:noProof/>
        </w:rPr>
        <w:drawing>
          <wp:inline distT="0" distB="0" distL="0" distR="0" wp14:anchorId="6EDB53F2" wp14:editId="412FDA02">
            <wp:extent cx="6168342" cy="1939158"/>
            <wp:effectExtent l="0" t="0" r="4445" b="444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75940" cy="1941547"/>
                    </a:xfrm>
                    <a:prstGeom prst="rect">
                      <a:avLst/>
                    </a:prstGeom>
                    <a:noFill/>
                    <a:ln>
                      <a:noFill/>
                    </a:ln>
                  </pic:spPr>
                </pic:pic>
              </a:graphicData>
            </a:graphic>
          </wp:inline>
        </w:drawing>
      </w:r>
    </w:p>
    <w:p w:rsidRPr="00B00779" w:rsidR="0011727A" w:rsidP="00173E0A" w:rsidRDefault="00173E0A" w14:paraId="5716EB02" w14:textId="036C8D77">
      <w:pPr>
        <w:pStyle w:val="CompletionMessage"/>
      </w:pPr>
      <w:r>
        <w:t xml:space="preserve">Exercise </w:t>
      </w:r>
      <w:r w:rsidR="00231B01">
        <w:t xml:space="preserve">7 </w:t>
      </w:r>
      <w:r w:rsidRPr="00E62C28">
        <w:t xml:space="preserve"> has been completed</w:t>
      </w:r>
    </w:p>
    <w:p w:rsidR="0091342C" w:rsidP="0091342C" w:rsidRDefault="0091342C" w14:paraId="6BEE3F0E" w14:textId="7DE343B0">
      <w:pPr>
        <w:pStyle w:val="ExerciseHeading"/>
      </w:pPr>
      <w:bookmarkStart w:name="_Toc574602116" w:id="8"/>
      <w:r>
        <w:lastRenderedPageBreak/>
        <w:t xml:space="preserve">Exercise </w:t>
      </w:r>
      <w:r w:rsidR="00211D1D">
        <w:t>8</w:t>
      </w:r>
      <w:r>
        <w:t>: Dedicated SQL Pool deployment using Azure DevOps</w:t>
      </w:r>
      <w:bookmarkEnd w:id="8"/>
    </w:p>
    <w:p w:rsidR="00521752" w:rsidP="00E04DD1" w:rsidRDefault="0091342C" w14:paraId="2D3C433F" w14:textId="3001795E">
      <w:pPr>
        <w:pStyle w:val="ExerciseScenerio"/>
      </w:pPr>
      <w:r w:rsidRPr="00965A46">
        <w:t xml:space="preserve">This exercise shows </w:t>
      </w:r>
      <w:r>
        <w:t>how</w:t>
      </w:r>
      <w:r w:rsidR="00C637E5">
        <w:t xml:space="preserve"> to </w:t>
      </w:r>
      <w:r>
        <w:t xml:space="preserve">promote your SQL dedicated pool to a QA </w:t>
      </w:r>
      <w:r w:rsidR="008B0E81">
        <w:t>environment</w:t>
      </w:r>
    </w:p>
    <w:p w:rsidRPr="001C0B12" w:rsidR="0091342C" w:rsidP="0091342C" w:rsidRDefault="0091342C" w14:paraId="11FBCC46" w14:textId="2052BA96">
      <w:pPr>
        <w:pStyle w:val="TaskHeading"/>
      </w:pPr>
      <w:r w:rsidRPr="001C0B12">
        <w:t>Tasks</w:t>
      </w:r>
    </w:p>
    <w:p w:rsidR="00987255" w:rsidP="00987255" w:rsidRDefault="00987255" w14:paraId="081E8A2D" w14:textId="77777777">
      <w:pPr>
        <w:pStyle w:val="TaskName"/>
        <w:numPr>
          <w:ilvl w:val="0"/>
          <w:numId w:val="7"/>
        </w:numPr>
      </w:pPr>
      <w:r>
        <w:t>Sign in Azure DevOps</w:t>
      </w:r>
    </w:p>
    <w:p w:rsidR="00987255" w:rsidP="00987255" w:rsidRDefault="00987255" w14:paraId="76D29802" w14:textId="18C6222A">
      <w:pPr>
        <w:pStyle w:val="TaskDetail"/>
        <w:ind w:left="1080"/>
      </w:pPr>
      <w:r>
        <w:t>S</w:t>
      </w:r>
      <w:r>
        <w:rPr>
          <w:i/>
          <w:iCs/>
        </w:rPr>
        <w:t xml:space="preserve">ign in </w:t>
      </w:r>
      <w:r>
        <w:t xml:space="preserve">Azure DevOps by clicking </w:t>
      </w:r>
      <w:hyperlink w:history="1" r:id="rId123">
        <w:r w:rsidRPr="0003457B">
          <w:rPr>
            <w:rStyle w:val="Hyperlink"/>
          </w:rPr>
          <w:t>https://dev.azure.com/</w:t>
        </w:r>
      </w:hyperlink>
      <w:r>
        <w:t xml:space="preserve"> with your Azure DevOps account. </w:t>
      </w:r>
    </w:p>
    <w:p w:rsidR="00987255" w:rsidP="00987255" w:rsidRDefault="00987255" w14:paraId="0419633A" w14:textId="77777777">
      <w:pPr>
        <w:pStyle w:val="TaskDetail"/>
        <w:ind w:left="1080"/>
      </w:pPr>
    </w:p>
    <w:p w:rsidR="00987255" w:rsidP="00987255" w:rsidRDefault="00987255" w14:paraId="21C9634E" w14:textId="086A7336">
      <w:pPr>
        <w:pStyle w:val="TaskName"/>
        <w:rPr>
          <w:noProof/>
        </w:rPr>
      </w:pPr>
      <w:r>
        <w:rPr>
          <w:noProof/>
        </w:rPr>
        <w:t>Create Build Pipeline</w:t>
      </w:r>
    </w:p>
    <w:p w:rsidR="00987255" w:rsidP="00987255" w:rsidRDefault="00987255" w14:paraId="45F36F6B" w14:textId="020E701F">
      <w:pPr>
        <w:pStyle w:val="TaskDetail"/>
      </w:pPr>
      <w:r>
        <w:rPr>
          <w:noProof/>
        </w:rPr>
        <w:t xml:space="preserve">Navigate to ‘SynapseProject’. Select </w:t>
      </w:r>
      <w:r>
        <w:rPr>
          <w:i/>
          <w:iCs/>
          <w:noProof/>
        </w:rPr>
        <w:t xml:space="preserve">Pipelines </w:t>
      </w:r>
      <w:r>
        <w:rPr>
          <w:noProof/>
        </w:rPr>
        <w:t>from left navigation and click on ‘Create pipeline’.</w:t>
      </w:r>
    </w:p>
    <w:p w:rsidRPr="0070783B" w:rsidR="00987255" w:rsidP="00987255" w:rsidRDefault="00987255" w14:paraId="27062BAC" w14:textId="77777777">
      <w:pPr>
        <w:pStyle w:val="TaskDetail"/>
        <w:rPr>
          <w:noProof/>
        </w:rPr>
      </w:pPr>
      <w:r>
        <w:rPr>
          <w:noProof/>
        </w:rPr>
        <w:drawing>
          <wp:inline distT="0" distB="0" distL="0" distR="0" wp14:anchorId="041A94B6" wp14:editId="0AC7B0B5">
            <wp:extent cx="5888386" cy="3214238"/>
            <wp:effectExtent l="0" t="0" r="0" b="5715"/>
            <wp:docPr id="1500412251" name="Picture 1500412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51" name="Picture 1500412251" descr="Graphical user interface, text,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93516" cy="3217038"/>
                    </a:xfrm>
                    <a:prstGeom prst="rect">
                      <a:avLst/>
                    </a:prstGeom>
                    <a:noFill/>
                    <a:ln>
                      <a:noFill/>
                    </a:ln>
                  </pic:spPr>
                </pic:pic>
              </a:graphicData>
            </a:graphic>
          </wp:inline>
        </w:drawing>
      </w:r>
    </w:p>
    <w:p w:rsidR="00987255" w:rsidP="00987255" w:rsidRDefault="00987255" w14:paraId="32C62A1F" w14:textId="77777777">
      <w:pPr>
        <w:pStyle w:val="TaskDetail"/>
      </w:pPr>
    </w:p>
    <w:p w:rsidR="00987255" w:rsidP="00987255" w:rsidRDefault="00987255" w14:paraId="774AA96C" w14:textId="77777777">
      <w:pPr>
        <w:pStyle w:val="TaskDetail"/>
        <w:ind w:left="0"/>
      </w:pPr>
    </w:p>
    <w:p w:rsidR="00987255" w:rsidP="00987255" w:rsidRDefault="00987255" w14:paraId="06527CFD" w14:textId="77777777">
      <w:pPr>
        <w:pStyle w:val="TaskDetail"/>
      </w:pPr>
    </w:p>
    <w:p w:rsidR="00987255" w:rsidP="00987255" w:rsidRDefault="00987255" w14:paraId="2591A6FD" w14:textId="77777777">
      <w:pPr>
        <w:pStyle w:val="TaskDetail"/>
      </w:pPr>
      <w:r>
        <w:t>Select Azure Repos Git</w:t>
      </w:r>
    </w:p>
    <w:p w:rsidR="00987255" w:rsidP="00987255" w:rsidRDefault="00987255" w14:paraId="5FC010C6" w14:textId="77777777">
      <w:pPr>
        <w:pStyle w:val="TaskDetail"/>
      </w:pPr>
      <w:r>
        <w:rPr>
          <w:noProof/>
        </w:rPr>
        <w:lastRenderedPageBreak/>
        <w:drawing>
          <wp:inline distT="0" distB="0" distL="0" distR="0" wp14:anchorId="29D2D823" wp14:editId="18BA7C07">
            <wp:extent cx="5286534" cy="4096587"/>
            <wp:effectExtent l="0" t="0" r="0" b="0"/>
            <wp:docPr id="1500412252" name="Picture 1500412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52" name="Picture 1500412252" descr="A screenshot of a computer&#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92905" cy="4101524"/>
                    </a:xfrm>
                    <a:prstGeom prst="rect">
                      <a:avLst/>
                    </a:prstGeom>
                    <a:noFill/>
                    <a:ln>
                      <a:noFill/>
                    </a:ln>
                  </pic:spPr>
                </pic:pic>
              </a:graphicData>
            </a:graphic>
          </wp:inline>
        </w:drawing>
      </w:r>
    </w:p>
    <w:p w:rsidR="00987255" w:rsidP="00987255" w:rsidRDefault="00987255" w14:paraId="6650661A" w14:textId="77777777">
      <w:pPr>
        <w:pStyle w:val="TaskDetail"/>
      </w:pPr>
    </w:p>
    <w:p w:rsidR="00987255" w:rsidP="00987255" w:rsidRDefault="00987255" w14:paraId="3569DC0C" w14:textId="51B09851">
      <w:pPr>
        <w:pStyle w:val="TaskDetail"/>
      </w:pPr>
      <w:r>
        <w:t>Select the ‘</w:t>
      </w:r>
      <w:proofErr w:type="spellStart"/>
      <w:r>
        <w:t>SynapseSQLRepo</w:t>
      </w:r>
      <w:proofErr w:type="spellEnd"/>
      <w:r>
        <w:t xml:space="preserve">’  </w:t>
      </w:r>
    </w:p>
    <w:p w:rsidR="00987255" w:rsidP="00987255" w:rsidRDefault="00987255" w14:paraId="392B81B7" w14:textId="76B75852">
      <w:pPr>
        <w:pStyle w:val="TaskDetail"/>
      </w:pPr>
      <w:r>
        <w:rPr>
          <w:noProof/>
        </w:rPr>
        <w:drawing>
          <wp:inline distT="0" distB="0" distL="0" distR="0" wp14:anchorId="23E3BA6A" wp14:editId="7608E2D2">
            <wp:extent cx="5720080" cy="2919206"/>
            <wp:effectExtent l="0" t="0" r="0" b="0"/>
            <wp:docPr id="1500412259" name="Picture 150041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4348" cy="2921384"/>
                    </a:xfrm>
                    <a:prstGeom prst="rect">
                      <a:avLst/>
                    </a:prstGeom>
                    <a:noFill/>
                    <a:ln>
                      <a:noFill/>
                    </a:ln>
                  </pic:spPr>
                </pic:pic>
              </a:graphicData>
            </a:graphic>
          </wp:inline>
        </w:drawing>
      </w:r>
    </w:p>
    <w:p w:rsidR="00987255" w:rsidP="00987255" w:rsidRDefault="00987255" w14:paraId="551C1CA6" w14:textId="77777777">
      <w:pPr>
        <w:pStyle w:val="TaskDetail"/>
        <w:ind w:left="0"/>
      </w:pPr>
    </w:p>
    <w:p w:rsidR="00987255" w:rsidP="00987255" w:rsidRDefault="00987255" w14:paraId="3283FDF9" w14:textId="77777777">
      <w:pPr>
        <w:pStyle w:val="TaskDetail"/>
        <w:ind w:left="630" w:firstLine="720"/>
      </w:pPr>
      <w:r>
        <w:t>Select Existing Azure Pipelines YAML file</w:t>
      </w:r>
    </w:p>
    <w:p w:rsidR="00987255" w:rsidP="00987255" w:rsidRDefault="00987255" w14:paraId="0CB301FE" w14:textId="77777777">
      <w:pPr>
        <w:pStyle w:val="TaskDetail"/>
      </w:pPr>
      <w:r>
        <w:rPr>
          <w:noProof/>
        </w:rPr>
        <w:lastRenderedPageBreak/>
        <w:drawing>
          <wp:inline distT="0" distB="0" distL="0" distR="0" wp14:anchorId="581D26D0" wp14:editId="7166F185">
            <wp:extent cx="4226276" cy="3715301"/>
            <wp:effectExtent l="0" t="0" r="3175" b="0"/>
            <wp:docPr id="1500412254" name="Picture 15004122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54" name="Picture 1500412254"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0790" cy="3719270"/>
                    </a:xfrm>
                    <a:prstGeom prst="rect">
                      <a:avLst/>
                    </a:prstGeom>
                    <a:noFill/>
                    <a:ln>
                      <a:noFill/>
                    </a:ln>
                  </pic:spPr>
                </pic:pic>
              </a:graphicData>
            </a:graphic>
          </wp:inline>
        </w:drawing>
      </w:r>
    </w:p>
    <w:p w:rsidR="00987255" w:rsidP="00987255" w:rsidRDefault="00987255" w14:paraId="4A601A28" w14:textId="77777777">
      <w:pPr>
        <w:pStyle w:val="TaskDetail"/>
      </w:pPr>
    </w:p>
    <w:p w:rsidR="00987255" w:rsidP="00987255" w:rsidRDefault="00987255" w14:paraId="63D842CD" w14:textId="7BD901DA">
      <w:pPr>
        <w:pStyle w:val="TaskDetail"/>
      </w:pPr>
      <w:r>
        <w:t xml:space="preserve">Select the </w:t>
      </w:r>
      <w:r w:rsidRPr="00B00D90">
        <w:rPr>
          <w:i/>
          <w:iCs/>
        </w:rPr>
        <w:t>main</w:t>
      </w:r>
      <w:r>
        <w:t xml:space="preserve"> branch and path as ‘/</w:t>
      </w:r>
      <w:proofErr w:type="spellStart"/>
      <w:r>
        <w:t>SynapseSQLBuild.yml</w:t>
      </w:r>
      <w:proofErr w:type="spellEnd"/>
      <w:r>
        <w:t>’. Click Continue.</w:t>
      </w:r>
    </w:p>
    <w:p w:rsidR="00987255" w:rsidP="00987255" w:rsidRDefault="00987255" w14:paraId="7A879D3E" w14:textId="4FD95780">
      <w:pPr>
        <w:pStyle w:val="TaskDetail"/>
      </w:pPr>
      <w:r>
        <w:rPr>
          <w:noProof/>
        </w:rPr>
        <w:lastRenderedPageBreak/>
        <w:drawing>
          <wp:inline distT="0" distB="0" distL="0" distR="0" wp14:anchorId="3460FAD8" wp14:editId="68413E5E">
            <wp:extent cx="2828025" cy="5505450"/>
            <wp:effectExtent l="0" t="0" r="0" b="0"/>
            <wp:docPr id="1500412260" name="Picture 150041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29468" cy="5508260"/>
                    </a:xfrm>
                    <a:prstGeom prst="rect">
                      <a:avLst/>
                    </a:prstGeom>
                    <a:noFill/>
                    <a:ln>
                      <a:noFill/>
                    </a:ln>
                  </pic:spPr>
                </pic:pic>
              </a:graphicData>
            </a:graphic>
          </wp:inline>
        </w:drawing>
      </w:r>
    </w:p>
    <w:p w:rsidR="00987255" w:rsidP="00987255" w:rsidRDefault="00987255" w14:paraId="3FA84D82" w14:textId="77777777">
      <w:pPr>
        <w:pStyle w:val="TaskDetail"/>
      </w:pPr>
    </w:p>
    <w:p w:rsidR="00987255" w:rsidP="00987255" w:rsidRDefault="00987255" w14:paraId="36B242FA" w14:textId="77777777">
      <w:pPr>
        <w:pStyle w:val="TaskDetail"/>
      </w:pPr>
    </w:p>
    <w:p w:rsidR="00987255" w:rsidP="00987255" w:rsidRDefault="00987255" w14:paraId="6FC046FC" w14:textId="77777777">
      <w:pPr>
        <w:rPr>
          <w:color w:val="000000"/>
        </w:rPr>
      </w:pPr>
      <w:r>
        <w:br w:type="page"/>
      </w:r>
    </w:p>
    <w:p w:rsidR="00987255" w:rsidP="00987255" w:rsidRDefault="00987255" w14:paraId="3E702D67" w14:textId="77777777">
      <w:pPr>
        <w:pStyle w:val="TaskDetail"/>
      </w:pPr>
      <w:r>
        <w:lastRenderedPageBreak/>
        <w:t>Click run to save and run the pipeline.</w:t>
      </w:r>
    </w:p>
    <w:p w:rsidR="00987255" w:rsidP="00987255" w:rsidRDefault="00987255" w14:paraId="708AABFF" w14:textId="77777777">
      <w:pPr>
        <w:pStyle w:val="TaskDetail"/>
      </w:pPr>
      <w:r>
        <w:rPr>
          <w:noProof/>
        </w:rPr>
        <w:drawing>
          <wp:inline distT="0" distB="0" distL="0" distR="0" wp14:anchorId="2212C620" wp14:editId="45478920">
            <wp:extent cx="6183788" cy="2146031"/>
            <wp:effectExtent l="0" t="0" r="7620" b="6985"/>
            <wp:docPr id="1500412256" name="Picture 150041225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56" name="Picture 1500412256" descr="A screenshot of a computer screen&#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6002" cy="2150270"/>
                    </a:xfrm>
                    <a:prstGeom prst="rect">
                      <a:avLst/>
                    </a:prstGeom>
                    <a:noFill/>
                    <a:ln>
                      <a:noFill/>
                    </a:ln>
                  </pic:spPr>
                </pic:pic>
              </a:graphicData>
            </a:graphic>
          </wp:inline>
        </w:drawing>
      </w:r>
    </w:p>
    <w:p w:rsidR="00987255" w:rsidP="00987255" w:rsidRDefault="00987255" w14:paraId="12F53ED7" w14:textId="77777777">
      <w:pPr>
        <w:pStyle w:val="TaskDetail"/>
      </w:pPr>
    </w:p>
    <w:p w:rsidR="00987255" w:rsidP="00987255" w:rsidRDefault="00987255" w14:paraId="6578727A" w14:textId="4C6EC853">
      <w:pPr>
        <w:pStyle w:val="TaskDetail"/>
      </w:pPr>
      <w:r>
        <w:t>Go back to pipeline menu option from left navigation. Select pipeline ‘</w:t>
      </w:r>
      <w:proofErr w:type="spellStart"/>
      <w:r>
        <w:t>Synapse</w:t>
      </w:r>
      <w:r w:rsidR="00C9602E">
        <w:t>SQL</w:t>
      </w:r>
      <w:r>
        <w:t>Repo</w:t>
      </w:r>
      <w:proofErr w:type="spellEnd"/>
      <w:r>
        <w:t>’ and rename it to ‘Synapse-</w:t>
      </w:r>
      <w:r w:rsidR="00C9602E">
        <w:t>SQL</w:t>
      </w:r>
      <w:r>
        <w:t>-Build’,</w:t>
      </w:r>
    </w:p>
    <w:p w:rsidR="00987255" w:rsidP="00987255" w:rsidRDefault="00C9602E" w14:paraId="58CCB13F" w14:textId="7E50EDF1">
      <w:pPr>
        <w:pStyle w:val="TaskDetail"/>
      </w:pPr>
      <w:r>
        <w:rPr>
          <w:noProof/>
        </w:rPr>
        <w:drawing>
          <wp:inline distT="0" distB="0" distL="0" distR="0" wp14:anchorId="6BB6D64A" wp14:editId="2881627B">
            <wp:extent cx="5800725" cy="1880140"/>
            <wp:effectExtent l="0" t="0" r="0" b="6350"/>
            <wp:docPr id="1500412261" name="Picture 15004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07450" cy="1882320"/>
                    </a:xfrm>
                    <a:prstGeom prst="rect">
                      <a:avLst/>
                    </a:prstGeom>
                    <a:noFill/>
                    <a:ln>
                      <a:noFill/>
                    </a:ln>
                  </pic:spPr>
                </pic:pic>
              </a:graphicData>
            </a:graphic>
          </wp:inline>
        </w:drawing>
      </w:r>
    </w:p>
    <w:p w:rsidR="00987255" w:rsidP="00987255" w:rsidRDefault="00987255" w14:paraId="3FB8B28D" w14:textId="77777777">
      <w:pPr>
        <w:pStyle w:val="TaskDetail"/>
      </w:pPr>
    </w:p>
    <w:p w:rsidR="00987255" w:rsidP="00987255" w:rsidRDefault="00C9602E" w14:paraId="2BA69DF2" w14:textId="18F1C7F4">
      <w:pPr>
        <w:pStyle w:val="TaskDetail"/>
      </w:pPr>
      <w:r w:rsidRPr="00C9602E">
        <w:rPr>
          <w:noProof/>
        </w:rPr>
        <w:drawing>
          <wp:inline distT="0" distB="0" distL="0" distR="0" wp14:anchorId="0E909231" wp14:editId="41AFE1A6">
            <wp:extent cx="3552825" cy="1978695"/>
            <wp:effectExtent l="0" t="0" r="0" b="2540"/>
            <wp:docPr id="1500412262" name="Picture 1500412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62" name="Picture 1500412262" descr="Graphical user interface, application&#10;&#10;Description automatically generated"/>
                    <pic:cNvPicPr/>
                  </pic:nvPicPr>
                  <pic:blipFill>
                    <a:blip r:embed="rId127"/>
                    <a:stretch>
                      <a:fillRect/>
                    </a:stretch>
                  </pic:blipFill>
                  <pic:spPr>
                    <a:xfrm>
                      <a:off x="0" y="0"/>
                      <a:ext cx="3554664" cy="1979719"/>
                    </a:xfrm>
                    <a:prstGeom prst="rect">
                      <a:avLst/>
                    </a:prstGeom>
                  </pic:spPr>
                </pic:pic>
              </a:graphicData>
            </a:graphic>
          </wp:inline>
        </w:drawing>
      </w:r>
    </w:p>
    <w:p w:rsidR="00987255" w:rsidP="00987255" w:rsidRDefault="00987255" w14:paraId="320614C5" w14:textId="77777777">
      <w:pPr>
        <w:pStyle w:val="TaskDetail"/>
      </w:pPr>
    </w:p>
    <w:p w:rsidR="00987255" w:rsidP="00987255" w:rsidRDefault="00987255" w14:paraId="2E57AAD3" w14:textId="77777777">
      <w:pPr>
        <w:pStyle w:val="TaskDetail"/>
      </w:pPr>
    </w:p>
    <w:p w:rsidR="00987255" w:rsidP="00987255" w:rsidRDefault="00987255" w14:paraId="744131A6" w14:textId="77777777">
      <w:pPr>
        <w:pStyle w:val="TaskDetail"/>
      </w:pPr>
    </w:p>
    <w:p w:rsidR="0091342C" w:rsidP="0091342C" w:rsidRDefault="0091342C" w14:paraId="1FB7B27B" w14:textId="77777777">
      <w:pPr>
        <w:pStyle w:val="TaskDetail"/>
        <w:ind w:left="1080"/>
      </w:pPr>
    </w:p>
    <w:p w:rsidR="00FE2F27" w:rsidP="00FE2F27" w:rsidRDefault="00FE2F27" w14:paraId="763136CB" w14:textId="395FADA3">
      <w:pPr>
        <w:pStyle w:val="TaskName"/>
        <w:rPr>
          <w:noProof/>
        </w:rPr>
      </w:pPr>
      <w:r>
        <w:rPr>
          <w:noProof/>
        </w:rPr>
        <w:lastRenderedPageBreak/>
        <w:t xml:space="preserve">Create </w:t>
      </w:r>
      <w:r w:rsidR="00920155">
        <w:rPr>
          <w:noProof/>
        </w:rPr>
        <w:t>Release</w:t>
      </w:r>
      <w:r>
        <w:rPr>
          <w:noProof/>
        </w:rPr>
        <w:t xml:space="preserve">  Pipeline</w:t>
      </w:r>
    </w:p>
    <w:p w:rsidRPr="00920155" w:rsidR="00920155" w:rsidP="00920155" w:rsidRDefault="00920155" w14:paraId="630F28A8" w14:textId="79A8E72A">
      <w:pPr>
        <w:pStyle w:val="TaskName"/>
        <w:numPr>
          <w:ilvl w:val="0"/>
          <w:numId w:val="0"/>
        </w:numPr>
        <w:ind w:left="1080"/>
        <w:rPr>
          <w:b w:val="0"/>
        </w:rPr>
      </w:pPr>
      <w:r w:rsidRPr="00920155">
        <w:rPr>
          <w:b w:val="0"/>
        </w:rPr>
        <w:t>Navigate to ‘</w:t>
      </w:r>
      <w:proofErr w:type="spellStart"/>
      <w:r w:rsidRPr="00920155">
        <w:rPr>
          <w:b w:val="0"/>
        </w:rPr>
        <w:t>SynapseProject</w:t>
      </w:r>
      <w:proofErr w:type="spellEnd"/>
      <w:r w:rsidRPr="00920155">
        <w:rPr>
          <w:b w:val="0"/>
        </w:rPr>
        <w:t xml:space="preserve">’. Select </w:t>
      </w:r>
      <w:r w:rsidR="00872934">
        <w:rPr>
          <w:b w:val="0"/>
        </w:rPr>
        <w:t>Releases under the Pipelines</w:t>
      </w:r>
      <w:r w:rsidR="00C65609">
        <w:rPr>
          <w:b w:val="0"/>
        </w:rPr>
        <w:t xml:space="preserve"> </w:t>
      </w:r>
      <w:r w:rsidRPr="00920155">
        <w:rPr>
          <w:b w:val="0"/>
        </w:rPr>
        <w:t xml:space="preserve"> from left navigation and click on ‘Create </w:t>
      </w:r>
      <w:r w:rsidR="00C65609">
        <w:rPr>
          <w:b w:val="0"/>
        </w:rPr>
        <w:t>release</w:t>
      </w:r>
      <w:r w:rsidRPr="00920155">
        <w:rPr>
          <w:b w:val="0"/>
        </w:rPr>
        <w:t>’.</w:t>
      </w:r>
    </w:p>
    <w:p w:rsidR="005C73BB" w:rsidP="0004441B" w:rsidRDefault="005C73BB" w14:paraId="68485B33" w14:textId="7A1EF884">
      <w:pPr>
        <w:pStyle w:val="TaskName"/>
        <w:numPr>
          <w:ilvl w:val="0"/>
          <w:numId w:val="0"/>
        </w:numPr>
        <w:ind w:left="1080"/>
        <w:jc w:val="center"/>
        <w:rPr>
          <w:rFonts w:eastAsia="Times New Roman"/>
          <w:sz w:val="21"/>
          <w:szCs w:val="21"/>
          <w:lang w:eastAsia="en-GB"/>
        </w:rPr>
      </w:pPr>
      <w:r>
        <w:rPr>
          <w:noProof/>
        </w:rPr>
        <mc:AlternateContent>
          <mc:Choice Requires="wps">
            <w:drawing>
              <wp:anchor distT="0" distB="0" distL="114300" distR="114300" simplePos="0" relativeHeight="251658242" behindDoc="0" locked="0" layoutInCell="1" allowOverlap="1" wp14:anchorId="3ADFAAE4" wp14:editId="0A80B732">
                <wp:simplePos x="0" y="0"/>
                <wp:positionH relativeFrom="column">
                  <wp:posOffset>2717165</wp:posOffset>
                </wp:positionH>
                <wp:positionV relativeFrom="page">
                  <wp:posOffset>3419475</wp:posOffset>
                </wp:positionV>
                <wp:extent cx="1590675" cy="314325"/>
                <wp:effectExtent l="0" t="0" r="28575" b="28575"/>
                <wp:wrapNone/>
                <wp:docPr id="1931" name="Oval 1931"/>
                <wp:cNvGraphicFramePr/>
                <a:graphic xmlns:a="http://schemas.openxmlformats.org/drawingml/2006/main">
                  <a:graphicData uri="http://schemas.microsoft.com/office/word/2010/wordprocessingShape">
                    <wps:wsp>
                      <wps:cNvSpPr/>
                      <wps:spPr>
                        <a:xfrm>
                          <a:off x="0" y="0"/>
                          <a:ext cx="1590675" cy="3143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575F8B3">
              <v:oval id="Oval 1931" style="position:absolute;margin-left:213.95pt;margin-top:269.25pt;width:125.25pt;height:24.75pt;z-index:2516582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spid="_x0000_s1026" filled="f" strokecolor="red" w14:anchorId="17C3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">
                <w10:wrap anchory="page"/>
              </v:oval>
            </w:pict>
          </mc:Fallback>
        </mc:AlternateContent>
      </w:r>
      <w:r w:rsidRPr="00875C7E">
        <w:rPr>
          <w:noProof/>
        </w:rPr>
        <w:drawing>
          <wp:inline distT="0" distB="0" distL="0" distR="0" wp14:anchorId="2239EA9A" wp14:editId="22E9DE54">
            <wp:extent cx="1803011" cy="3424767"/>
            <wp:effectExtent l="0" t="0" r="6985" b="4445"/>
            <wp:docPr id="1935" name="Picture 1935" descr="Creating a release pipeline in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reating a release pipeline in DevOp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09122" cy="3436376"/>
                    </a:xfrm>
                    <a:prstGeom prst="rect">
                      <a:avLst/>
                    </a:prstGeom>
                    <a:noFill/>
                    <a:ln>
                      <a:noFill/>
                    </a:ln>
                  </pic:spPr>
                </pic:pic>
              </a:graphicData>
            </a:graphic>
          </wp:inline>
        </w:drawing>
      </w:r>
    </w:p>
    <w:p w:rsidR="00EF75F3" w:rsidP="00EF75F3" w:rsidRDefault="00EF75F3" w14:paraId="7D4C0638" w14:textId="77777777">
      <w:pPr>
        <w:pStyle w:val="TaskName"/>
        <w:numPr>
          <w:ilvl w:val="0"/>
          <w:numId w:val="0"/>
        </w:numPr>
        <w:ind w:left="1080"/>
        <w:rPr>
          <w:rFonts w:eastAsia="Times New Roman"/>
          <w:sz w:val="21"/>
          <w:szCs w:val="21"/>
          <w:lang w:eastAsia="en-GB"/>
        </w:rPr>
      </w:pPr>
    </w:p>
    <w:p w:rsidR="00EF75F3" w:rsidP="00EF75F3" w:rsidRDefault="00EF75F3" w14:paraId="5A81072C" w14:textId="01E95A2B">
      <w:pPr>
        <w:pStyle w:val="TaskName"/>
        <w:rPr>
          <w:b w:val="0"/>
          <w:bCs/>
          <w:lang w:eastAsia="en-GB"/>
        </w:rPr>
      </w:pPr>
      <w:r w:rsidRPr="00EF75F3">
        <w:rPr>
          <w:b w:val="0"/>
          <w:bCs/>
          <w:lang w:eastAsia="en-GB"/>
        </w:rPr>
        <w:t xml:space="preserve">Click on New pipeline and select and Empty Job. On Stage give the name of the environment you want to deploy, for example </w:t>
      </w:r>
      <w:r w:rsidR="00BB769C">
        <w:rPr>
          <w:b w:val="0"/>
          <w:bCs/>
          <w:lang w:eastAsia="en-GB"/>
        </w:rPr>
        <w:t>Dev</w:t>
      </w:r>
    </w:p>
    <w:p w:rsidRPr="00E96E11" w:rsidR="00EF75F3" w:rsidP="00EF75F3" w:rsidRDefault="00EF75F3" w14:paraId="22FD02AB" w14:textId="77777777">
      <w:pPr>
        <w:shd w:val="clear" w:color="auto" w:fill="FFFFFF"/>
        <w:spacing w:after="0" w:line="285" w:lineRule="atLeast"/>
        <w:rPr>
          <w:rFonts w:ascii="Arial" w:hAnsi="Arial" w:eastAsia="Times New Roman" w:cs="Arial"/>
          <w:color w:val="000000"/>
          <w:sz w:val="21"/>
          <w:szCs w:val="21"/>
          <w:lang w:eastAsia="en-GB"/>
        </w:rPr>
      </w:pPr>
    </w:p>
    <w:p w:rsidRPr="00EF75F3" w:rsidR="00EF75F3" w:rsidP="00EF75F3" w:rsidRDefault="00EF75F3" w14:paraId="5F5C323C" w14:textId="77777777">
      <w:pPr>
        <w:pStyle w:val="TaskName"/>
        <w:rPr>
          <w:b w:val="0"/>
          <w:bCs/>
          <w:lang w:eastAsia="en-GB"/>
        </w:rPr>
      </w:pPr>
      <w:r w:rsidRPr="00EF75F3">
        <w:rPr>
          <w:b w:val="0"/>
          <w:bCs/>
          <w:lang w:eastAsia="en-GB"/>
        </w:rPr>
        <w:t>Click on Add Artifact and select Build.</w:t>
      </w:r>
    </w:p>
    <w:p w:rsidRPr="00EF75F3" w:rsidR="00EF75F3" w:rsidP="00EF75F3" w:rsidRDefault="00EF75F3" w14:paraId="6F001903" w14:textId="77777777">
      <w:pPr>
        <w:shd w:val="clear" w:color="auto" w:fill="FFFFFF"/>
        <w:spacing w:after="0" w:line="285" w:lineRule="atLeast"/>
        <w:rPr>
          <w:bCs/>
          <w:color w:val="000000"/>
          <w:lang w:eastAsia="en-GB"/>
        </w:rPr>
      </w:pPr>
    </w:p>
    <w:p w:rsidR="000050D8" w:rsidP="00EF75F3" w:rsidRDefault="00514C73" w14:paraId="4DB73054" w14:textId="77F77347">
      <w:pPr>
        <w:shd w:val="clear" w:color="auto" w:fill="FFFFFF"/>
        <w:spacing w:after="0" w:line="285" w:lineRule="atLeast"/>
        <w:ind w:left="720"/>
        <w:rPr>
          <w:bCs/>
          <w:color w:val="000000"/>
          <w:lang w:eastAsia="en-GB"/>
        </w:rPr>
      </w:pPr>
      <w:r>
        <w:rPr>
          <w:bCs/>
          <w:noProof/>
          <w:color w:val="000000"/>
          <w:lang w:eastAsia="en-GB"/>
        </w:rPr>
        <w:lastRenderedPageBreak/>
        <mc:AlternateContent>
          <mc:Choice Requires="wps">
            <w:drawing>
              <wp:anchor distT="0" distB="0" distL="114300" distR="114300" simplePos="0" relativeHeight="251658243" behindDoc="0" locked="0" layoutInCell="1" allowOverlap="1" wp14:anchorId="6B0E611A" wp14:editId="7C85ABCA">
                <wp:simplePos x="0" y="0"/>
                <wp:positionH relativeFrom="column">
                  <wp:posOffset>3860165</wp:posOffset>
                </wp:positionH>
                <wp:positionV relativeFrom="paragraph">
                  <wp:posOffset>1413510</wp:posOffset>
                </wp:positionV>
                <wp:extent cx="1066800" cy="219075"/>
                <wp:effectExtent l="0" t="0" r="19050" b="28575"/>
                <wp:wrapNone/>
                <wp:docPr id="1500412235" name="Oval 1500412235"/>
                <wp:cNvGraphicFramePr/>
                <a:graphic xmlns:a="http://schemas.openxmlformats.org/drawingml/2006/main">
                  <a:graphicData uri="http://schemas.microsoft.com/office/word/2010/wordprocessingShape">
                    <wps:wsp>
                      <wps:cNvSpPr/>
                      <wps:spPr>
                        <a:xfrm>
                          <a:off x="0" y="0"/>
                          <a:ext cx="1066800" cy="2190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7FB4187">
              <v:oval id="Oval 1500412235" style="position:absolute;margin-left:303.95pt;margin-top:111.3pt;width:84pt;height:17.2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9B6FA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"/>
            </w:pict>
          </mc:Fallback>
        </mc:AlternateContent>
      </w:r>
      <w:r w:rsidRPr="00514C73">
        <w:rPr>
          <w:bCs/>
          <w:noProof/>
          <w:color w:val="000000"/>
          <w:lang w:eastAsia="en-GB"/>
        </w:rPr>
        <w:drawing>
          <wp:inline distT="0" distB="0" distL="0" distR="0" wp14:anchorId="7778E882" wp14:editId="3E687CC7">
            <wp:extent cx="4846230" cy="3371850"/>
            <wp:effectExtent l="0" t="0" r="0" b="0"/>
            <wp:docPr id="1500412234" name="Picture 150041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973" cy="3373759"/>
                    </a:xfrm>
                    <a:prstGeom prst="rect">
                      <a:avLst/>
                    </a:prstGeom>
                  </pic:spPr>
                </pic:pic>
              </a:graphicData>
            </a:graphic>
          </wp:inline>
        </w:drawing>
      </w:r>
    </w:p>
    <w:p w:rsidRPr="00514C73" w:rsidR="000050D8" w:rsidP="00EF75F3" w:rsidRDefault="000050D8" w14:paraId="4CB2DAF0" w14:textId="43E3BC0F">
      <w:pPr>
        <w:shd w:val="clear" w:color="auto" w:fill="FFFFFF"/>
        <w:spacing w:after="0" w:line="285" w:lineRule="atLeast"/>
        <w:ind w:left="720"/>
        <w:rPr>
          <w:bCs/>
          <w:color w:val="FFFFFF" w:themeColor="background1"/>
          <w:lang w:eastAsia="en-GB"/>
          <w14:textFill>
            <w14:noFill/>
          </w14:textFill>
        </w:rPr>
      </w:pPr>
    </w:p>
    <w:p w:rsidR="000050D8" w:rsidP="00EF75F3" w:rsidRDefault="000050D8" w14:paraId="6CDB2FE4" w14:textId="3B9F6AFE">
      <w:pPr>
        <w:shd w:val="clear" w:color="auto" w:fill="FFFFFF"/>
        <w:spacing w:after="0" w:line="285" w:lineRule="atLeast"/>
        <w:ind w:left="720"/>
        <w:rPr>
          <w:bCs/>
          <w:color w:val="000000"/>
          <w:lang w:eastAsia="en-GB"/>
        </w:rPr>
      </w:pPr>
    </w:p>
    <w:p w:rsidR="00C9203C" w:rsidP="00C9203C" w:rsidRDefault="00C9203C" w14:paraId="389977B1" w14:textId="77777777">
      <w:pPr>
        <w:shd w:val="clear" w:color="auto" w:fill="FFFFFF"/>
        <w:spacing w:after="0" w:line="285" w:lineRule="atLeast"/>
        <w:ind w:left="720"/>
        <w:rPr>
          <w:bCs/>
          <w:color w:val="000000"/>
          <w:lang w:eastAsia="en-GB"/>
        </w:rPr>
      </w:pPr>
      <w:r w:rsidRPr="00EF75F3">
        <w:rPr>
          <w:b/>
          <w:color w:val="000000"/>
          <w:lang w:eastAsia="en-GB"/>
        </w:rPr>
        <w:t>IMPORTANT</w:t>
      </w:r>
      <w:r w:rsidRPr="00EF75F3">
        <w:rPr>
          <w:bCs/>
          <w:color w:val="000000"/>
          <w:lang w:eastAsia="en-GB"/>
        </w:rPr>
        <w:t xml:space="preserve"> If you build was successfully, you will notice the white spaces will get updated automatically.</w:t>
      </w:r>
    </w:p>
    <w:p w:rsidRPr="00EF75F3" w:rsidR="00C9203C" w:rsidP="00EF75F3" w:rsidRDefault="00C9203C" w14:paraId="4A83AD3A" w14:textId="77777777">
      <w:pPr>
        <w:shd w:val="clear" w:color="auto" w:fill="FFFFFF"/>
        <w:spacing w:after="0" w:line="285" w:lineRule="atLeast"/>
        <w:ind w:left="720"/>
        <w:rPr>
          <w:bCs/>
          <w:color w:val="000000"/>
          <w:lang w:eastAsia="en-GB"/>
        </w:rPr>
      </w:pPr>
    </w:p>
    <w:p w:rsidRPr="00E96E11" w:rsidR="00EF75F3" w:rsidP="00EF75F3" w:rsidRDefault="00EF75F3" w14:paraId="4B793AE4" w14:textId="77777777">
      <w:pPr>
        <w:shd w:val="clear" w:color="auto" w:fill="FFFFFF"/>
        <w:spacing w:after="0" w:line="285" w:lineRule="atLeast"/>
        <w:rPr>
          <w:rFonts w:ascii="Arial" w:hAnsi="Arial" w:eastAsia="Times New Roman" w:cs="Arial"/>
          <w:color w:val="000000"/>
          <w:sz w:val="21"/>
          <w:szCs w:val="21"/>
          <w:lang w:eastAsia="en-GB"/>
        </w:rPr>
      </w:pPr>
    </w:p>
    <w:p w:rsidR="00EF75F3" w:rsidP="00EB502A" w:rsidRDefault="00EB502A" w14:paraId="04D51ADE" w14:textId="317DBCE2">
      <w:pPr>
        <w:pStyle w:val="TaskName"/>
        <w:rPr>
          <w:b w:val="0"/>
          <w:bCs/>
          <w:lang w:eastAsia="en-GB"/>
        </w:rPr>
      </w:pPr>
      <w:r w:rsidRPr="00B60D68">
        <w:rPr>
          <w:b w:val="0"/>
          <w:bCs/>
          <w:lang w:eastAsia="en-GB"/>
        </w:rPr>
        <w:t xml:space="preserve">Add a new </w:t>
      </w:r>
      <w:r w:rsidRPr="00B60D68" w:rsidR="00B60D68">
        <w:rPr>
          <w:b w:val="0"/>
          <w:bCs/>
          <w:lang w:eastAsia="en-GB"/>
        </w:rPr>
        <w:t xml:space="preserve">Stage </w:t>
      </w:r>
      <w:r w:rsidR="00B972F6">
        <w:rPr>
          <w:b w:val="0"/>
          <w:bCs/>
          <w:lang w:eastAsia="en-GB"/>
        </w:rPr>
        <w:t>,</w:t>
      </w:r>
      <w:r w:rsidR="00EC1159">
        <w:rPr>
          <w:b w:val="0"/>
          <w:bCs/>
          <w:lang w:eastAsia="en-GB"/>
        </w:rPr>
        <w:t xml:space="preserve"> rename the stage as Dev</w:t>
      </w:r>
    </w:p>
    <w:p w:rsidR="00EC1159" w:rsidP="00EC1159" w:rsidRDefault="00EC1159" w14:paraId="779BE410" w14:textId="77777777">
      <w:pPr>
        <w:pStyle w:val="TaskName"/>
        <w:numPr>
          <w:ilvl w:val="0"/>
          <w:numId w:val="0"/>
        </w:numPr>
        <w:ind w:left="1080" w:hanging="360"/>
        <w:rPr>
          <w:b w:val="0"/>
          <w:bCs/>
          <w:lang w:eastAsia="en-GB"/>
        </w:rPr>
      </w:pPr>
    </w:p>
    <w:p w:rsidR="00B972F6" w:rsidP="00B972F6" w:rsidRDefault="005D2C51" w14:paraId="68828DD2" w14:textId="2E4A6AF3">
      <w:pPr>
        <w:pStyle w:val="TaskName"/>
        <w:numPr>
          <w:ilvl w:val="0"/>
          <w:numId w:val="0"/>
        </w:numPr>
        <w:ind w:left="1080"/>
        <w:rPr>
          <w:b w:val="0"/>
          <w:bCs/>
          <w:lang w:eastAsia="en-GB"/>
        </w:rPr>
      </w:pPr>
      <w:r>
        <w:rPr>
          <w:b w:val="0"/>
          <w:bCs/>
          <w:noProof/>
          <w:lang w:eastAsia="en-GB"/>
        </w:rPr>
        <mc:AlternateContent>
          <mc:Choice Requires="wps">
            <w:drawing>
              <wp:anchor distT="0" distB="0" distL="114300" distR="114300" simplePos="0" relativeHeight="251658246" behindDoc="0" locked="0" layoutInCell="1" allowOverlap="1" wp14:anchorId="4EF47A64" wp14:editId="0C6BA6F0">
                <wp:simplePos x="0" y="0"/>
                <wp:positionH relativeFrom="column">
                  <wp:posOffset>647065</wp:posOffset>
                </wp:positionH>
                <wp:positionV relativeFrom="paragraph">
                  <wp:posOffset>151130</wp:posOffset>
                </wp:positionV>
                <wp:extent cx="1200150" cy="428625"/>
                <wp:effectExtent l="0" t="0" r="19050" b="28575"/>
                <wp:wrapNone/>
                <wp:docPr id="1500412266" name="Oval 1500412266"/>
                <wp:cNvGraphicFramePr/>
                <a:graphic xmlns:a="http://schemas.openxmlformats.org/drawingml/2006/main">
                  <a:graphicData uri="http://schemas.microsoft.com/office/word/2010/wordprocessingShape">
                    <wps:wsp>
                      <wps:cNvSpPr/>
                      <wps:spPr>
                        <a:xfrm>
                          <a:off x="0" y="0"/>
                          <a:ext cx="1200150" cy="4286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761E7F9">
              <v:oval id="Oval 1500412266" style="position:absolute;margin-left:50.95pt;margin-top:11.9pt;width:94.5pt;height:33.7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40796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"/>
            </w:pict>
          </mc:Fallback>
        </mc:AlternateContent>
      </w:r>
      <w:r w:rsidR="00EC1159">
        <w:rPr>
          <w:b w:val="0"/>
          <w:bCs/>
          <w:noProof/>
          <w:lang w:eastAsia="en-GB"/>
        </w:rPr>
        <mc:AlternateContent>
          <mc:Choice Requires="wps">
            <w:drawing>
              <wp:anchor distT="0" distB="0" distL="114300" distR="114300" simplePos="0" relativeHeight="251658247" behindDoc="0" locked="0" layoutInCell="1" allowOverlap="1" wp14:anchorId="70187BE5" wp14:editId="1E0FE531">
                <wp:simplePos x="0" y="0"/>
                <wp:positionH relativeFrom="column">
                  <wp:posOffset>3803015</wp:posOffset>
                </wp:positionH>
                <wp:positionV relativeFrom="paragraph">
                  <wp:posOffset>655955</wp:posOffset>
                </wp:positionV>
                <wp:extent cx="1085850" cy="419100"/>
                <wp:effectExtent l="0" t="0" r="19050" b="19050"/>
                <wp:wrapNone/>
                <wp:docPr id="1500412267" name="Oval 1500412267"/>
                <wp:cNvGraphicFramePr/>
                <a:graphic xmlns:a="http://schemas.openxmlformats.org/drawingml/2006/main">
                  <a:graphicData uri="http://schemas.microsoft.com/office/word/2010/wordprocessingShape">
                    <wps:wsp>
                      <wps:cNvSpPr/>
                      <wps:spPr>
                        <a:xfrm>
                          <a:off x="0" y="0"/>
                          <a:ext cx="1085850" cy="4191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0BAB3DE">
              <v:oval id="Oval 1500412267" style="position:absolute;margin-left:299.45pt;margin-top:51.65pt;width:85.5pt;height:3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7F8ED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"/>
            </w:pict>
          </mc:Fallback>
        </mc:AlternateContent>
      </w:r>
      <w:r w:rsidRPr="00EC1159" w:rsidR="00EC1159">
        <w:rPr>
          <w:b w:val="0"/>
          <w:bCs/>
          <w:noProof/>
          <w:lang w:eastAsia="en-GB"/>
        </w:rPr>
        <w:drawing>
          <wp:inline distT="0" distB="0" distL="0" distR="0" wp14:anchorId="10F7CC2E" wp14:editId="55F326A9">
            <wp:extent cx="5106035" cy="1543050"/>
            <wp:effectExtent l="0" t="0" r="0" b="0"/>
            <wp:docPr id="1500412265" name="Picture 1500412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65" name="Picture 1500412265" descr="Graphical user interface, text, application&#10;&#10;Description automatically generated"/>
                    <pic:cNvPicPr/>
                  </pic:nvPicPr>
                  <pic:blipFill>
                    <a:blip r:embed="rId130"/>
                    <a:stretch>
                      <a:fillRect/>
                    </a:stretch>
                  </pic:blipFill>
                  <pic:spPr>
                    <a:xfrm>
                      <a:off x="0" y="0"/>
                      <a:ext cx="5110509" cy="1544402"/>
                    </a:xfrm>
                    <a:prstGeom prst="rect">
                      <a:avLst/>
                    </a:prstGeom>
                  </pic:spPr>
                </pic:pic>
              </a:graphicData>
            </a:graphic>
          </wp:inline>
        </w:drawing>
      </w:r>
    </w:p>
    <w:p w:rsidRPr="00B60D68" w:rsidR="00B972F6" w:rsidP="00B972F6" w:rsidRDefault="00B972F6" w14:paraId="2692B112" w14:textId="73AB3F20">
      <w:pPr>
        <w:pStyle w:val="TaskName"/>
        <w:numPr>
          <w:ilvl w:val="0"/>
          <w:numId w:val="0"/>
        </w:numPr>
        <w:ind w:left="1080"/>
        <w:jc w:val="center"/>
        <w:rPr>
          <w:b w:val="0"/>
          <w:bCs/>
          <w:lang w:eastAsia="en-GB"/>
        </w:rPr>
      </w:pPr>
    </w:p>
    <w:p w:rsidRPr="00875C7E" w:rsidR="00EB502A" w:rsidP="29993576" w:rsidRDefault="00EB502A" w14:paraId="56C9A380" w14:textId="77777777">
      <w:pPr>
        <w:shd w:val="clear" w:color="auto" w:fill="FFFFFF" w:themeFill="background1"/>
        <w:spacing w:after="0" w:line="285" w:lineRule="atLeast"/>
        <w:jc w:val="center"/>
        <w:rPr>
          <w:rFonts w:ascii="Arial" w:hAnsi="Arial" w:eastAsia="Times New Roman" w:cs="Arial"/>
          <w:color w:val="000000"/>
          <w:sz w:val="21"/>
          <w:szCs w:val="21"/>
          <w:lang w:eastAsia="en-GB"/>
        </w:rPr>
      </w:pPr>
    </w:p>
    <w:p w:rsidRPr="00875C7E" w:rsidR="00EF75F3" w:rsidP="00EF75F3" w:rsidRDefault="00EF75F3" w14:paraId="7E74688C" w14:textId="77777777">
      <w:pPr>
        <w:shd w:val="clear" w:color="auto" w:fill="FFFFFF"/>
        <w:spacing w:after="0" w:line="285" w:lineRule="atLeast"/>
        <w:rPr>
          <w:rFonts w:ascii="Arial" w:hAnsi="Arial" w:eastAsia="Times New Roman" w:cs="Arial"/>
          <w:color w:val="000000"/>
          <w:sz w:val="21"/>
          <w:szCs w:val="21"/>
          <w:lang w:eastAsia="en-GB"/>
        </w:rPr>
      </w:pPr>
    </w:p>
    <w:p w:rsidRPr="00E96E11" w:rsidR="00EF75F3" w:rsidP="00EF75F3" w:rsidRDefault="00EF75F3" w14:paraId="52DBC203" w14:textId="77777777">
      <w:pPr>
        <w:shd w:val="clear" w:color="auto" w:fill="FFFFFF"/>
        <w:spacing w:after="0" w:line="285" w:lineRule="atLeast"/>
        <w:rPr>
          <w:rFonts w:ascii="Arial" w:hAnsi="Arial" w:eastAsia="Times New Roman" w:cs="Arial"/>
          <w:color w:val="000000"/>
          <w:sz w:val="21"/>
          <w:szCs w:val="21"/>
          <w:lang w:eastAsia="en-GB"/>
        </w:rPr>
      </w:pPr>
    </w:p>
    <w:p w:rsidR="00EF75F3" w:rsidP="00EF75F3" w:rsidRDefault="00EF75F3" w14:paraId="53AED05E" w14:textId="77777777">
      <w:pPr>
        <w:pStyle w:val="TaskName"/>
        <w:rPr>
          <w:b w:val="0"/>
          <w:bCs/>
          <w:lang w:eastAsia="en-GB"/>
        </w:rPr>
      </w:pPr>
      <w:r w:rsidRPr="00EE2098">
        <w:rPr>
          <w:b w:val="0"/>
          <w:bCs/>
          <w:lang w:eastAsia="en-GB"/>
        </w:rPr>
        <w:t xml:space="preserve">Click Under the "Dev" Task and add an Azure SQL </w:t>
      </w:r>
      <w:proofErr w:type="spellStart"/>
      <w:r w:rsidRPr="00EE2098">
        <w:rPr>
          <w:b w:val="0"/>
          <w:bCs/>
          <w:lang w:eastAsia="en-GB"/>
        </w:rPr>
        <w:t>DacPacTask</w:t>
      </w:r>
      <w:proofErr w:type="spellEnd"/>
      <w:r w:rsidRPr="00EE2098">
        <w:rPr>
          <w:b w:val="0"/>
          <w:bCs/>
          <w:lang w:eastAsia="en-GB"/>
        </w:rPr>
        <w:t xml:space="preserve"> and fill following information</w:t>
      </w:r>
    </w:p>
    <w:p w:rsidR="00CB3215" w:rsidP="00CB3215" w:rsidRDefault="00CB3215" w14:paraId="0B1D283D" w14:textId="77777777">
      <w:pPr>
        <w:pStyle w:val="TaskName"/>
        <w:numPr>
          <w:ilvl w:val="0"/>
          <w:numId w:val="0"/>
        </w:numPr>
        <w:ind w:left="1080"/>
        <w:rPr>
          <w:b w:val="0"/>
          <w:bCs/>
          <w:lang w:eastAsia="en-GB"/>
        </w:rPr>
      </w:pPr>
    </w:p>
    <w:p w:rsidRPr="00EE2098" w:rsidR="00CB3215" w:rsidP="00CB3215" w:rsidRDefault="00CB3215" w14:paraId="471A7105" w14:textId="6A46F143">
      <w:pPr>
        <w:pStyle w:val="TaskName"/>
        <w:numPr>
          <w:ilvl w:val="0"/>
          <w:numId w:val="0"/>
        </w:numPr>
        <w:ind w:left="1080"/>
        <w:rPr>
          <w:b w:val="0"/>
          <w:bCs/>
          <w:lang w:eastAsia="en-GB"/>
        </w:rPr>
      </w:pPr>
      <w:r>
        <w:rPr>
          <w:b w:val="0"/>
          <w:bCs/>
          <w:noProof/>
          <w:lang w:eastAsia="en-GB"/>
        </w:rPr>
        <w:lastRenderedPageBreak/>
        <mc:AlternateContent>
          <mc:Choice Requires="wps">
            <w:drawing>
              <wp:anchor distT="0" distB="0" distL="114300" distR="114300" simplePos="0" relativeHeight="251658245" behindDoc="0" locked="0" layoutInCell="1" allowOverlap="1" wp14:anchorId="3EA28A5B" wp14:editId="4D538391">
                <wp:simplePos x="0" y="0"/>
                <wp:positionH relativeFrom="column">
                  <wp:posOffset>527195</wp:posOffset>
                </wp:positionH>
                <wp:positionV relativeFrom="paragraph">
                  <wp:posOffset>932023</wp:posOffset>
                </wp:positionV>
                <wp:extent cx="2152650" cy="409575"/>
                <wp:effectExtent l="0" t="0" r="19050" b="28575"/>
                <wp:wrapNone/>
                <wp:docPr id="1500412257" name="Oval 1500412257"/>
                <wp:cNvGraphicFramePr/>
                <a:graphic xmlns:a="http://schemas.openxmlformats.org/drawingml/2006/main">
                  <a:graphicData uri="http://schemas.microsoft.com/office/word/2010/wordprocessingShape">
                    <wps:wsp>
                      <wps:cNvSpPr/>
                      <wps:spPr>
                        <a:xfrm>
                          <a:off x="0" y="0"/>
                          <a:ext cx="2152650" cy="4095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BB21C15">
              <v:oval id="Oval 1500412257" style="position:absolute;margin-left:41.5pt;margin-top:73.4pt;width:169.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91159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"/>
            </w:pict>
          </mc:Fallback>
        </mc:AlternateContent>
      </w:r>
      <w:r w:rsidRPr="00CB3215">
        <w:rPr>
          <w:b w:val="0"/>
          <w:bCs/>
          <w:noProof/>
          <w:lang w:eastAsia="en-GB"/>
        </w:rPr>
        <w:drawing>
          <wp:inline distT="0" distB="0" distL="0" distR="0" wp14:anchorId="67002BBE" wp14:editId="2133AFE1">
            <wp:extent cx="5333127" cy="1651000"/>
            <wp:effectExtent l="0" t="0" r="1270" b="6350"/>
            <wp:docPr id="1500412255" name="Picture 15004122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55" name="Picture 1500412255" descr="Graphical user interface, application, Word&#10;&#10;Description automatically generated"/>
                    <pic:cNvPicPr/>
                  </pic:nvPicPr>
                  <pic:blipFill>
                    <a:blip r:embed="rId131"/>
                    <a:stretch>
                      <a:fillRect/>
                    </a:stretch>
                  </pic:blipFill>
                  <pic:spPr>
                    <a:xfrm>
                      <a:off x="0" y="0"/>
                      <a:ext cx="5380062" cy="1665530"/>
                    </a:xfrm>
                    <a:prstGeom prst="rect">
                      <a:avLst/>
                    </a:prstGeom>
                  </pic:spPr>
                </pic:pic>
              </a:graphicData>
            </a:graphic>
          </wp:inline>
        </w:drawing>
      </w:r>
    </w:p>
    <w:p w:rsidRPr="00EE2098" w:rsidR="00EF75F3" w:rsidP="00EF75F3" w:rsidRDefault="00EF75F3" w14:paraId="6B2691F6" w14:textId="6823BE07">
      <w:pPr>
        <w:shd w:val="clear" w:color="auto" w:fill="FFFFFF"/>
        <w:spacing w:after="0" w:line="285" w:lineRule="atLeast"/>
        <w:ind w:left="720"/>
        <w:rPr>
          <w:bCs/>
          <w:color w:val="000000"/>
          <w:lang w:eastAsia="en-GB"/>
        </w:rPr>
      </w:pPr>
      <w:r w:rsidRPr="00EE2098">
        <w:rPr>
          <w:bCs/>
          <w:color w:val="000000"/>
          <w:lang w:eastAsia="en-GB"/>
        </w:rPr>
        <w:t xml:space="preserve">        Azure Subscription = </w:t>
      </w:r>
      <w:r w:rsidRPr="00EE2098" w:rsidR="00514C73">
        <w:rPr>
          <w:bCs/>
          <w:color w:val="000000"/>
          <w:lang w:eastAsia="en-GB"/>
        </w:rPr>
        <w:t>select your subscription</w:t>
      </w:r>
      <w:r w:rsidRPr="00EE2098">
        <w:rPr>
          <w:bCs/>
          <w:color w:val="000000"/>
          <w:lang w:eastAsia="en-GB"/>
        </w:rPr>
        <w:t xml:space="preserve"> </w:t>
      </w:r>
    </w:p>
    <w:p w:rsidRPr="00EE2098" w:rsidR="00EF75F3" w:rsidP="00EF75F3" w:rsidRDefault="00EF75F3" w14:paraId="41BA87DF" w14:textId="77777777">
      <w:pPr>
        <w:shd w:val="clear" w:color="auto" w:fill="FFFFFF"/>
        <w:spacing w:after="0" w:line="285" w:lineRule="atLeast"/>
        <w:ind w:left="720"/>
        <w:rPr>
          <w:bCs/>
          <w:color w:val="000000"/>
          <w:lang w:eastAsia="en-GB"/>
        </w:rPr>
      </w:pPr>
      <w:r w:rsidRPr="00EE2098">
        <w:rPr>
          <w:bCs/>
          <w:color w:val="000000"/>
          <w:lang w:eastAsia="en-GB"/>
        </w:rPr>
        <w:t>        Authentication Type = SQL Server Authentication</w:t>
      </w:r>
    </w:p>
    <w:p w:rsidRPr="00EE2098" w:rsidR="00EF75F3" w:rsidP="00EF75F3" w:rsidRDefault="00EF75F3" w14:paraId="2BFB5971" w14:textId="660B5CC9">
      <w:pPr>
        <w:shd w:val="clear" w:color="auto" w:fill="FFFFFF"/>
        <w:spacing w:after="0" w:line="285" w:lineRule="atLeast"/>
        <w:ind w:left="720"/>
        <w:rPr>
          <w:bCs/>
          <w:color w:val="000000"/>
          <w:lang w:eastAsia="en-GB"/>
        </w:rPr>
      </w:pPr>
      <w:r w:rsidRPr="00EE2098">
        <w:rPr>
          <w:bCs/>
          <w:color w:val="000000"/>
          <w:lang w:eastAsia="en-GB"/>
        </w:rPr>
        <w:t xml:space="preserve">        Azure SQL Server = </w:t>
      </w:r>
      <w:r w:rsidRPr="00EE2098" w:rsidR="006E5D92">
        <w:rPr>
          <w:bCs/>
          <w:color w:val="000000"/>
          <w:lang w:eastAsia="en-GB"/>
        </w:rPr>
        <w:t xml:space="preserve">Name of the dedicated pool created in exercise 2 </w:t>
      </w:r>
    </w:p>
    <w:p w:rsidR="00EF75F3" w:rsidP="00EF75F3" w:rsidRDefault="00EF75F3" w14:paraId="64A31F50" w14:textId="44BD4ECE">
      <w:pPr>
        <w:shd w:val="clear" w:color="auto" w:fill="FFFFFF" w:themeFill="background1"/>
        <w:spacing w:after="0" w:line="285" w:lineRule="atLeast"/>
        <w:ind w:left="720"/>
        <w:rPr>
          <w:bCs/>
          <w:color w:val="000000"/>
          <w:lang w:eastAsia="en-GB"/>
        </w:rPr>
      </w:pPr>
      <w:r w:rsidRPr="00EE2098">
        <w:rPr>
          <w:bCs/>
          <w:color w:val="000000"/>
          <w:lang w:eastAsia="en-GB"/>
        </w:rPr>
        <w:t xml:space="preserve">        Database = </w:t>
      </w:r>
      <w:r w:rsidRPr="00EE2098" w:rsidR="005708C1">
        <w:rPr>
          <w:bCs/>
          <w:color w:val="000000"/>
          <w:lang w:eastAsia="en-GB"/>
        </w:rPr>
        <w:t xml:space="preserve">Name of the database created in exercise 2 </w:t>
      </w:r>
    </w:p>
    <w:p w:rsidR="008B6D7B" w:rsidP="008B6D7B" w:rsidRDefault="008B6D7B" w14:paraId="5EDD0CC7" w14:textId="7EF8A9A8">
      <w:pPr>
        <w:shd w:val="clear" w:color="auto" w:fill="FFFFFF"/>
        <w:spacing w:after="0" w:line="285" w:lineRule="atLeast"/>
        <w:ind w:left="720"/>
        <w:rPr>
          <w:bCs/>
          <w:color w:val="000000"/>
          <w:lang w:eastAsia="en-GB"/>
        </w:rPr>
      </w:pPr>
      <w:r w:rsidRPr="00EE2098">
        <w:rPr>
          <w:bCs/>
          <w:color w:val="000000"/>
          <w:lang w:eastAsia="en-GB"/>
        </w:rPr>
        <w:t xml:space="preserve">        DACPAC File = This should the </w:t>
      </w:r>
      <w:proofErr w:type="spellStart"/>
      <w:r w:rsidRPr="00EE2098">
        <w:rPr>
          <w:bCs/>
          <w:color w:val="000000"/>
          <w:lang w:eastAsia="en-GB"/>
        </w:rPr>
        <w:t>dacpac</w:t>
      </w:r>
      <w:proofErr w:type="spellEnd"/>
      <w:r w:rsidRPr="00EE2098">
        <w:rPr>
          <w:bCs/>
          <w:color w:val="000000"/>
          <w:lang w:eastAsia="en-GB"/>
        </w:rPr>
        <w:t xml:space="preserve"> build under the bin folder </w:t>
      </w:r>
      <w:r w:rsidR="00DD3B93">
        <w:rPr>
          <w:bCs/>
          <w:color w:val="000000"/>
          <w:lang w:eastAsia="en-GB"/>
        </w:rPr>
        <w:t>. The screen should look like this:-</w:t>
      </w:r>
    </w:p>
    <w:p w:rsidR="005C233E" w:rsidP="008B6D7B" w:rsidRDefault="005C233E" w14:paraId="31549844" w14:textId="15623AFA">
      <w:pPr>
        <w:shd w:val="clear" w:color="auto" w:fill="FFFFFF"/>
        <w:spacing w:after="0" w:line="285" w:lineRule="atLeast"/>
        <w:ind w:left="720"/>
        <w:rPr>
          <w:bCs/>
          <w:color w:val="000000"/>
          <w:lang w:eastAsia="en-GB"/>
        </w:rPr>
      </w:pPr>
      <w:r>
        <w:rPr>
          <w:bCs/>
          <w:color w:val="000000"/>
          <w:lang w:eastAsia="en-GB"/>
        </w:rPr>
        <w:tab/>
      </w:r>
    </w:p>
    <w:p w:rsidR="007231F9" w:rsidP="00EF75F3" w:rsidRDefault="007231F9" w14:paraId="2DD9EB58" w14:textId="77777777">
      <w:pPr>
        <w:shd w:val="clear" w:color="auto" w:fill="FFFFFF" w:themeFill="background1"/>
        <w:spacing w:after="0" w:line="285" w:lineRule="atLeast"/>
        <w:ind w:left="720"/>
        <w:rPr>
          <w:bCs/>
          <w:color w:val="000000"/>
          <w:lang w:eastAsia="en-GB"/>
        </w:rPr>
      </w:pPr>
    </w:p>
    <w:p w:rsidR="005C233E" w:rsidP="00EF75F3" w:rsidRDefault="005C233E" w14:paraId="13EF66F8" w14:textId="532D6934">
      <w:pPr>
        <w:shd w:val="clear" w:color="auto" w:fill="FFFFFF" w:themeFill="background1"/>
        <w:spacing w:after="0" w:line="285" w:lineRule="atLeast"/>
        <w:ind w:left="720"/>
        <w:rPr>
          <w:bCs/>
          <w:color w:val="000000"/>
          <w:lang w:eastAsia="en-GB"/>
        </w:rPr>
      </w:pPr>
      <w:r>
        <w:rPr>
          <w:bCs/>
          <w:color w:val="000000"/>
          <w:lang w:eastAsia="en-GB"/>
        </w:rPr>
        <w:tab/>
      </w:r>
    </w:p>
    <w:p w:rsidRPr="00EE2098" w:rsidR="00CF380C" w:rsidP="00CF380C" w:rsidRDefault="00421187" w14:paraId="357A75D6" w14:textId="272915E5">
      <w:pPr>
        <w:shd w:val="clear" w:color="auto" w:fill="FFFFFF" w:themeFill="background1"/>
        <w:spacing w:after="0" w:line="285" w:lineRule="atLeast"/>
        <w:ind w:left="720" w:hanging="11"/>
        <w:jc w:val="center"/>
        <w:rPr>
          <w:bCs/>
          <w:color w:val="000000"/>
          <w:lang w:eastAsia="en-GB"/>
        </w:rPr>
      </w:pPr>
      <w:r w:rsidRPr="00421187">
        <w:rPr>
          <w:bCs/>
          <w:noProof/>
          <w:color w:val="000000"/>
          <w:lang w:eastAsia="en-GB"/>
        </w:rPr>
        <w:drawing>
          <wp:inline distT="0" distB="0" distL="0" distR="0" wp14:anchorId="0306AD02" wp14:editId="2205D191">
            <wp:extent cx="3841800" cy="4131992"/>
            <wp:effectExtent l="0" t="0" r="635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32"/>
                    <a:stretch>
                      <a:fillRect/>
                    </a:stretch>
                  </pic:blipFill>
                  <pic:spPr>
                    <a:xfrm>
                      <a:off x="0" y="0"/>
                      <a:ext cx="3870558" cy="4162923"/>
                    </a:xfrm>
                    <a:prstGeom prst="rect">
                      <a:avLst/>
                    </a:prstGeom>
                  </pic:spPr>
                </pic:pic>
              </a:graphicData>
            </a:graphic>
          </wp:inline>
        </w:drawing>
      </w:r>
      <w:r w:rsidRPr="00CF380C" w:rsidR="00CF380C">
        <w:rPr>
          <w:bCs/>
          <w:noProof/>
          <w:color w:val="000000"/>
          <w:lang w:eastAsia="en-GB"/>
        </w:rPr>
        <w:drawing>
          <wp:inline distT="0" distB="0" distL="0" distR="0" wp14:anchorId="5518E9E2" wp14:editId="290D1634">
            <wp:extent cx="3705392" cy="844424"/>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33"/>
                    <a:stretch>
                      <a:fillRect/>
                    </a:stretch>
                  </pic:blipFill>
                  <pic:spPr>
                    <a:xfrm>
                      <a:off x="0" y="0"/>
                      <a:ext cx="3752763" cy="855220"/>
                    </a:xfrm>
                    <a:prstGeom prst="rect">
                      <a:avLst/>
                    </a:prstGeom>
                  </pic:spPr>
                </pic:pic>
              </a:graphicData>
            </a:graphic>
          </wp:inline>
        </w:drawing>
      </w:r>
    </w:p>
    <w:p w:rsidRPr="00EE2098" w:rsidR="00C91FD7" w:rsidP="00EF75F3" w:rsidRDefault="00C91FD7" w14:paraId="56F9CDA2" w14:textId="77777777">
      <w:pPr>
        <w:shd w:val="clear" w:color="auto" w:fill="FFFFFF" w:themeFill="background1"/>
        <w:spacing w:after="0" w:line="285" w:lineRule="atLeast"/>
        <w:ind w:left="720"/>
        <w:rPr>
          <w:bCs/>
          <w:color w:val="000000"/>
          <w:lang w:eastAsia="en-GB"/>
        </w:rPr>
      </w:pPr>
    </w:p>
    <w:p w:rsidRPr="00EE2098" w:rsidR="00C91FD7" w:rsidP="00F44DB6" w:rsidRDefault="00C91FD7" w14:paraId="22B3FA6D" w14:textId="15103D2C">
      <w:pPr>
        <w:shd w:val="clear" w:color="auto" w:fill="FFFFFF" w:themeFill="background1"/>
        <w:spacing w:after="0" w:line="285" w:lineRule="atLeast"/>
        <w:ind w:left="1070"/>
        <w:rPr>
          <w:bCs/>
          <w:color w:val="000000"/>
          <w:lang w:eastAsia="en-GB"/>
        </w:rPr>
      </w:pPr>
      <w:r w:rsidRPr="00EE2098">
        <w:rPr>
          <w:bCs/>
          <w:color w:val="000000"/>
          <w:lang w:eastAsia="en-GB"/>
        </w:rPr>
        <w:lastRenderedPageBreak/>
        <w:t xml:space="preserve">Go to </w:t>
      </w:r>
      <w:r w:rsidRPr="00EE2098" w:rsidR="00F44DB6">
        <w:rPr>
          <w:b/>
          <w:color w:val="000000"/>
          <w:lang w:eastAsia="en-GB"/>
        </w:rPr>
        <w:t>Variables</w:t>
      </w:r>
      <w:r w:rsidRPr="00EE2098" w:rsidR="00F44DB6">
        <w:rPr>
          <w:bCs/>
          <w:color w:val="000000"/>
          <w:lang w:eastAsia="en-GB"/>
        </w:rPr>
        <w:t xml:space="preserve"> and create two variables to hold the values for the </w:t>
      </w:r>
      <w:proofErr w:type="spellStart"/>
      <w:r w:rsidR="00263794">
        <w:rPr>
          <w:bCs/>
          <w:color w:val="000000"/>
          <w:lang w:eastAsia="en-GB"/>
        </w:rPr>
        <w:t>sqluser</w:t>
      </w:r>
      <w:proofErr w:type="spellEnd"/>
      <w:r w:rsidR="00263794">
        <w:rPr>
          <w:bCs/>
          <w:color w:val="000000"/>
          <w:lang w:eastAsia="en-GB"/>
        </w:rPr>
        <w:t xml:space="preserve"> variable</w:t>
      </w:r>
      <w:r w:rsidR="00D92342">
        <w:rPr>
          <w:bCs/>
          <w:color w:val="000000"/>
          <w:lang w:eastAsia="en-GB"/>
        </w:rPr>
        <w:t xml:space="preserve"> </w:t>
      </w:r>
      <w:r w:rsidRPr="00EE2098" w:rsidR="00D92342">
        <w:rPr>
          <w:bCs/>
          <w:color w:val="000000"/>
          <w:lang w:eastAsia="en-GB"/>
        </w:rPr>
        <w:t xml:space="preserve">and Password </w:t>
      </w:r>
      <w:r w:rsidR="00D92342">
        <w:rPr>
          <w:bCs/>
          <w:color w:val="000000"/>
          <w:lang w:eastAsia="en-GB"/>
        </w:rPr>
        <w:t xml:space="preserve">variable </w:t>
      </w:r>
      <w:r w:rsidRPr="00EE2098" w:rsidR="00D92342">
        <w:rPr>
          <w:bCs/>
          <w:color w:val="000000"/>
          <w:lang w:eastAsia="en-GB"/>
        </w:rPr>
        <w:t>used</w:t>
      </w:r>
      <w:r w:rsidR="00263794">
        <w:rPr>
          <w:bCs/>
          <w:color w:val="000000"/>
          <w:lang w:eastAsia="en-GB"/>
        </w:rPr>
        <w:t xml:space="preserve"> (</w:t>
      </w:r>
      <w:r w:rsidR="00D92342">
        <w:rPr>
          <w:bCs/>
          <w:color w:val="000000"/>
          <w:lang w:eastAsia="en-GB"/>
        </w:rPr>
        <w:t>these were</w:t>
      </w:r>
      <w:r w:rsidR="00263794">
        <w:rPr>
          <w:bCs/>
          <w:color w:val="000000"/>
          <w:lang w:eastAsia="en-GB"/>
        </w:rPr>
        <w:t xml:space="preserve"> set when you created the Workspace in </w:t>
      </w:r>
      <w:r w:rsidRPr="00EE2098" w:rsidR="00F44DB6">
        <w:rPr>
          <w:bCs/>
          <w:color w:val="000000"/>
          <w:lang w:eastAsia="en-GB"/>
        </w:rPr>
        <w:t xml:space="preserve"> </w:t>
      </w:r>
      <w:r w:rsidR="00263794">
        <w:rPr>
          <w:bCs/>
          <w:color w:val="000000"/>
          <w:lang w:eastAsia="en-GB"/>
        </w:rPr>
        <w:t xml:space="preserve">Exercise 1) </w:t>
      </w:r>
    </w:p>
    <w:p w:rsidRPr="00EE2098" w:rsidR="00B550EE" w:rsidP="00F44DB6" w:rsidRDefault="00B550EE" w14:paraId="0E9C7CBA" w14:textId="77777777">
      <w:pPr>
        <w:shd w:val="clear" w:color="auto" w:fill="FFFFFF" w:themeFill="background1"/>
        <w:spacing w:after="0" w:line="285" w:lineRule="atLeast"/>
        <w:ind w:left="1070"/>
        <w:rPr>
          <w:bCs/>
          <w:color w:val="000000"/>
          <w:lang w:eastAsia="en-GB"/>
        </w:rPr>
      </w:pPr>
    </w:p>
    <w:p w:rsidRPr="00EE2098" w:rsidR="00F44DB6" w:rsidP="00F44DB6" w:rsidRDefault="00EE2098" w14:paraId="2D501BF8" w14:textId="49C3E7A6">
      <w:pPr>
        <w:shd w:val="clear" w:color="auto" w:fill="FFFFFF" w:themeFill="background1"/>
        <w:spacing w:after="0" w:line="285" w:lineRule="atLeast"/>
        <w:ind w:left="1070"/>
        <w:rPr>
          <w:bCs/>
          <w:color w:val="000000"/>
          <w:lang w:eastAsia="en-GB"/>
        </w:rPr>
      </w:pPr>
      <w:r>
        <w:rPr>
          <w:bCs/>
          <w:noProof/>
          <w:color w:val="000000"/>
          <w:lang w:eastAsia="en-GB"/>
        </w:rPr>
        <mc:AlternateContent>
          <mc:Choice Requires="wps">
            <w:drawing>
              <wp:anchor distT="0" distB="0" distL="114300" distR="114300" simplePos="0" relativeHeight="251658244" behindDoc="0" locked="0" layoutInCell="1" allowOverlap="1" wp14:anchorId="3025270C" wp14:editId="7B9AAB5C">
                <wp:simplePos x="0" y="0"/>
                <wp:positionH relativeFrom="column">
                  <wp:posOffset>1250315</wp:posOffset>
                </wp:positionH>
                <wp:positionV relativeFrom="paragraph">
                  <wp:posOffset>148590</wp:posOffset>
                </wp:positionV>
                <wp:extent cx="390525" cy="247650"/>
                <wp:effectExtent l="0" t="0" r="28575" b="19050"/>
                <wp:wrapNone/>
                <wp:docPr id="1500412246" name="Oval 1500412246"/>
                <wp:cNvGraphicFramePr/>
                <a:graphic xmlns:a="http://schemas.openxmlformats.org/drawingml/2006/main">
                  <a:graphicData uri="http://schemas.microsoft.com/office/word/2010/wordprocessingShape">
                    <wps:wsp>
                      <wps:cNvSpPr/>
                      <wps:spPr>
                        <a:xfrm>
                          <a:off x="0" y="0"/>
                          <a:ext cx="390525" cy="2476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5FBABE9A">
              <v:oval id="Oval 1500412246" style="position:absolute;margin-left:98.45pt;margin-top:11.7pt;width:30.75pt;height:19.5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0E82D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"/>
            </w:pict>
          </mc:Fallback>
        </mc:AlternateContent>
      </w:r>
      <w:r w:rsidRPr="00EE2098">
        <w:rPr>
          <w:bCs/>
          <w:noProof/>
          <w:color w:val="000000"/>
          <w:lang w:eastAsia="en-GB"/>
        </w:rPr>
        <w:drawing>
          <wp:inline distT="0" distB="0" distL="0" distR="0" wp14:anchorId="1FB52C87" wp14:editId="3D9EAACB">
            <wp:extent cx="6229254" cy="1847850"/>
            <wp:effectExtent l="0" t="0" r="635" b="0"/>
            <wp:docPr id="1500412240" name="Picture 150041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40" name="Picture 1500412240" descr="Graphical user interface, application&#10;&#10;Description automatically generated"/>
                    <pic:cNvPicPr/>
                  </pic:nvPicPr>
                  <pic:blipFill>
                    <a:blip r:embed="rId134"/>
                    <a:stretch>
                      <a:fillRect/>
                    </a:stretch>
                  </pic:blipFill>
                  <pic:spPr>
                    <a:xfrm>
                      <a:off x="0" y="0"/>
                      <a:ext cx="6240778" cy="1851268"/>
                    </a:xfrm>
                    <a:prstGeom prst="rect">
                      <a:avLst/>
                    </a:prstGeom>
                  </pic:spPr>
                </pic:pic>
              </a:graphicData>
            </a:graphic>
          </wp:inline>
        </w:drawing>
      </w:r>
    </w:p>
    <w:p w:rsidRPr="00EE2098" w:rsidR="00C91FD7" w:rsidP="00EF75F3" w:rsidRDefault="00C91FD7" w14:paraId="69BEEEF8" w14:textId="77777777">
      <w:pPr>
        <w:shd w:val="clear" w:color="auto" w:fill="FFFFFF" w:themeFill="background1"/>
        <w:spacing w:after="0" w:line="285" w:lineRule="atLeast"/>
        <w:ind w:left="720"/>
        <w:rPr>
          <w:bCs/>
          <w:color w:val="000000"/>
          <w:lang w:eastAsia="en-GB"/>
        </w:rPr>
      </w:pPr>
    </w:p>
    <w:p w:rsidRPr="00EE2098" w:rsidR="001034E7" w:rsidP="00473DD7" w:rsidRDefault="00EE2098" w14:paraId="697418DC" w14:textId="32E7D2E3">
      <w:pPr>
        <w:shd w:val="clear" w:color="auto" w:fill="FFFFFF" w:themeFill="background1"/>
        <w:spacing w:after="0" w:line="285" w:lineRule="atLeast"/>
        <w:ind w:left="1070"/>
        <w:rPr>
          <w:bCs/>
          <w:color w:val="000000"/>
          <w:lang w:eastAsia="en-GB"/>
        </w:rPr>
      </w:pPr>
      <w:r w:rsidRPr="00EE2098">
        <w:rPr>
          <w:b/>
          <w:color w:val="000000"/>
          <w:lang w:eastAsia="en-GB"/>
        </w:rPr>
        <w:t>Note</w:t>
      </w:r>
      <w:r w:rsidRPr="00EE2098">
        <w:rPr>
          <w:bCs/>
          <w:color w:val="000000"/>
          <w:lang w:eastAsia="en-GB"/>
        </w:rPr>
        <w:t xml:space="preserve">:- please make sure you select the right scope for your environment, in this sample you will notice we have </w:t>
      </w:r>
      <w:proofErr w:type="spellStart"/>
      <w:r w:rsidRPr="00EE2098">
        <w:rPr>
          <w:bCs/>
          <w:color w:val="000000"/>
          <w:lang w:eastAsia="en-GB"/>
        </w:rPr>
        <w:t>sqluser</w:t>
      </w:r>
      <w:proofErr w:type="spellEnd"/>
      <w:r w:rsidRPr="00EE2098">
        <w:rPr>
          <w:bCs/>
          <w:color w:val="000000"/>
          <w:lang w:eastAsia="en-GB"/>
        </w:rPr>
        <w:t xml:space="preserve">  and its scope set to Release this is because, the same user is share to log into Dev and QA</w:t>
      </w:r>
      <w:r w:rsidR="003120F7">
        <w:rPr>
          <w:bCs/>
          <w:color w:val="000000"/>
          <w:lang w:eastAsia="en-GB"/>
        </w:rPr>
        <w:t xml:space="preserve">. </w:t>
      </w:r>
    </w:p>
    <w:p w:rsidRPr="00EE2098" w:rsidR="00EF75F3" w:rsidP="00EF75F3" w:rsidRDefault="00EF75F3" w14:paraId="76F66DD9" w14:textId="77777777">
      <w:pPr>
        <w:shd w:val="clear" w:color="auto" w:fill="FFFFFF"/>
        <w:spacing w:after="0" w:line="285" w:lineRule="atLeast"/>
        <w:rPr>
          <w:bCs/>
          <w:color w:val="000000"/>
          <w:lang w:eastAsia="en-GB"/>
        </w:rPr>
      </w:pPr>
    </w:p>
    <w:p w:rsidR="00EF75F3" w:rsidP="00B201A6" w:rsidRDefault="00EF75F3" w14:paraId="66E1084E" w14:textId="77777777">
      <w:pPr>
        <w:shd w:val="clear" w:color="auto" w:fill="FFFFFF"/>
        <w:spacing w:after="0" w:line="285" w:lineRule="atLeast"/>
        <w:ind w:left="360" w:firstLine="720"/>
        <w:rPr>
          <w:bCs/>
          <w:color w:val="000000"/>
          <w:lang w:eastAsia="en-GB"/>
        </w:rPr>
      </w:pPr>
      <w:r w:rsidRPr="00EE2098">
        <w:rPr>
          <w:bCs/>
          <w:color w:val="000000"/>
          <w:lang w:eastAsia="en-GB"/>
        </w:rPr>
        <w:t>Click on Save and the create a Release</w:t>
      </w:r>
    </w:p>
    <w:p w:rsidR="001034E7" w:rsidP="00B201A6" w:rsidRDefault="001034E7" w14:paraId="701DB0A2" w14:textId="77777777">
      <w:pPr>
        <w:shd w:val="clear" w:color="auto" w:fill="FFFFFF"/>
        <w:spacing w:after="0" w:line="285" w:lineRule="atLeast"/>
        <w:ind w:left="360" w:firstLine="720"/>
        <w:rPr>
          <w:bCs/>
          <w:color w:val="000000"/>
          <w:lang w:eastAsia="en-GB"/>
        </w:rPr>
      </w:pPr>
    </w:p>
    <w:p w:rsidR="001034E7" w:rsidP="007019E1" w:rsidRDefault="001034E7" w14:paraId="3F40E9D7" w14:textId="0270DA07">
      <w:pPr>
        <w:shd w:val="clear" w:color="auto" w:fill="FFFFFF"/>
        <w:spacing w:after="0" w:line="285" w:lineRule="atLeast"/>
        <w:ind w:left="1080"/>
        <w:rPr>
          <w:bCs/>
          <w:color w:val="000000"/>
          <w:lang w:eastAsia="en-GB"/>
        </w:rPr>
      </w:pPr>
      <w:r>
        <w:rPr>
          <w:bCs/>
          <w:color w:val="000000"/>
          <w:lang w:eastAsia="en-GB"/>
        </w:rPr>
        <w:t xml:space="preserve">Note:- If you want to deploy the changes to QA </w:t>
      </w:r>
      <w:r w:rsidR="00E251D6">
        <w:rPr>
          <w:bCs/>
          <w:color w:val="000000"/>
          <w:lang w:eastAsia="en-GB"/>
        </w:rPr>
        <w:t>you can clone the QA Step and update the values to the equivalent in QA</w:t>
      </w:r>
      <w:r w:rsidR="00473DD7">
        <w:rPr>
          <w:bCs/>
          <w:color w:val="000000"/>
          <w:lang w:eastAsia="en-GB"/>
        </w:rPr>
        <w:t xml:space="preserve">. In the </w:t>
      </w:r>
      <w:r w:rsidR="002C6E91">
        <w:rPr>
          <w:bCs/>
          <w:color w:val="000000"/>
          <w:lang w:eastAsia="en-GB"/>
        </w:rPr>
        <w:t xml:space="preserve">variables </w:t>
      </w:r>
      <w:r w:rsidR="00473DD7">
        <w:rPr>
          <w:bCs/>
          <w:color w:val="000000"/>
          <w:lang w:eastAsia="en-GB"/>
        </w:rPr>
        <w:t xml:space="preserve">screenshot </w:t>
      </w:r>
      <w:r w:rsidR="002C6E91">
        <w:rPr>
          <w:bCs/>
          <w:color w:val="000000"/>
          <w:lang w:eastAsia="en-GB"/>
        </w:rPr>
        <w:t xml:space="preserve">above </w:t>
      </w:r>
      <w:r w:rsidR="00473DD7">
        <w:rPr>
          <w:bCs/>
          <w:color w:val="000000"/>
          <w:lang w:eastAsia="en-GB"/>
        </w:rPr>
        <w:t xml:space="preserve">you can see </w:t>
      </w:r>
      <w:r w:rsidR="002C6E91">
        <w:rPr>
          <w:bCs/>
          <w:color w:val="000000"/>
          <w:lang w:eastAsia="en-GB"/>
        </w:rPr>
        <w:t xml:space="preserve">there is a </w:t>
      </w:r>
      <w:proofErr w:type="spellStart"/>
      <w:r w:rsidRPr="00177148" w:rsidR="002C6E91">
        <w:rPr>
          <w:bCs/>
          <w:i/>
          <w:iCs/>
          <w:color w:val="000000"/>
          <w:lang w:eastAsia="en-GB"/>
        </w:rPr>
        <w:t>sqlpassword</w:t>
      </w:r>
      <w:r w:rsidRPr="00177148" w:rsidR="00177148">
        <w:rPr>
          <w:bCs/>
          <w:i/>
          <w:iCs/>
          <w:color w:val="000000"/>
          <w:lang w:eastAsia="en-GB"/>
        </w:rPr>
        <w:t>qa</w:t>
      </w:r>
      <w:proofErr w:type="spellEnd"/>
      <w:r w:rsidR="00177148">
        <w:rPr>
          <w:bCs/>
          <w:color w:val="000000"/>
          <w:lang w:eastAsia="en-GB"/>
        </w:rPr>
        <w:t xml:space="preserve"> that you can replace into your cloned QA stage</w:t>
      </w:r>
    </w:p>
    <w:p w:rsidR="00E251D6" w:rsidP="00B201A6" w:rsidRDefault="002E5CC0" w14:paraId="7232034C" w14:textId="4F26FC19">
      <w:pPr>
        <w:shd w:val="clear" w:color="auto" w:fill="FFFFFF"/>
        <w:spacing w:after="0" w:line="285" w:lineRule="atLeast"/>
        <w:ind w:left="360" w:firstLine="720"/>
        <w:rPr>
          <w:bCs/>
          <w:color w:val="000000"/>
          <w:lang w:eastAsia="en-GB"/>
        </w:rPr>
      </w:pPr>
      <w:r w:rsidRPr="002E5CC0">
        <w:rPr>
          <w:noProof/>
        </w:rPr>
        <w:t xml:space="preserve"> </w:t>
      </w:r>
    </w:p>
    <w:p w:rsidR="002E5CC0" w:rsidP="00B201A6" w:rsidRDefault="002E5CC0" w14:paraId="3B65E5A7" w14:textId="77777777">
      <w:pPr>
        <w:shd w:val="clear" w:color="auto" w:fill="FFFFFF"/>
        <w:spacing w:after="0" w:line="285" w:lineRule="atLeast"/>
        <w:ind w:left="360" w:firstLine="720"/>
        <w:rPr>
          <w:bCs/>
          <w:color w:val="000000"/>
          <w:lang w:eastAsia="en-GB"/>
        </w:rPr>
      </w:pPr>
    </w:p>
    <w:p w:rsidR="002E5CC0" w:rsidP="00B201A6" w:rsidRDefault="00ED5D73" w14:paraId="5D881E3C" w14:textId="43388698">
      <w:pPr>
        <w:shd w:val="clear" w:color="auto" w:fill="FFFFFF"/>
        <w:spacing w:after="0" w:line="285" w:lineRule="atLeast"/>
        <w:ind w:left="360" w:firstLine="720"/>
        <w:rPr>
          <w:bCs/>
          <w:color w:val="000000"/>
          <w:lang w:eastAsia="en-GB"/>
        </w:rPr>
      </w:pPr>
      <w:r w:rsidRPr="00ED5D73">
        <w:rPr>
          <w:bCs/>
          <w:noProof/>
          <w:color w:val="000000"/>
          <w:bdr w:val="single" w:color="auto" w:sz="4" w:space="0"/>
          <w:lang w:eastAsia="en-GB"/>
        </w:rPr>
        <w:drawing>
          <wp:inline distT="0" distB="0" distL="0" distR="0" wp14:anchorId="46E6B75B" wp14:editId="1C150563">
            <wp:extent cx="1487072" cy="120943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5"/>
                    <a:stretch>
                      <a:fillRect/>
                    </a:stretch>
                  </pic:blipFill>
                  <pic:spPr>
                    <a:xfrm>
                      <a:off x="0" y="0"/>
                      <a:ext cx="1498775" cy="1218953"/>
                    </a:xfrm>
                    <a:prstGeom prst="rect">
                      <a:avLst/>
                    </a:prstGeom>
                    <a:ln w="3175">
                      <a:noFill/>
                    </a:ln>
                  </pic:spPr>
                </pic:pic>
              </a:graphicData>
            </a:graphic>
          </wp:inline>
        </w:drawing>
      </w:r>
      <w:r>
        <w:rPr>
          <w:bCs/>
          <w:color w:val="000000"/>
          <w:lang w:eastAsia="en-GB"/>
        </w:rPr>
        <w:t xml:space="preserve">       </w:t>
      </w:r>
      <w:r w:rsidRPr="009726EA" w:rsidR="009726EA">
        <w:rPr>
          <w:bCs/>
          <w:noProof/>
          <w:color w:val="000000"/>
          <w:lang w:eastAsia="en-GB"/>
        </w:rPr>
        <w:drawing>
          <wp:inline distT="0" distB="0" distL="0" distR="0" wp14:anchorId="6A9058A5" wp14:editId="67EFC987">
            <wp:extent cx="3844831" cy="1167047"/>
            <wp:effectExtent l="0" t="0" r="381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36"/>
                    <a:stretch>
                      <a:fillRect/>
                    </a:stretch>
                  </pic:blipFill>
                  <pic:spPr>
                    <a:xfrm>
                      <a:off x="0" y="0"/>
                      <a:ext cx="3887472" cy="1179990"/>
                    </a:xfrm>
                    <a:prstGeom prst="rect">
                      <a:avLst/>
                    </a:prstGeom>
                  </pic:spPr>
                </pic:pic>
              </a:graphicData>
            </a:graphic>
          </wp:inline>
        </w:drawing>
      </w:r>
    </w:p>
    <w:p w:rsidR="009D5D76" w:rsidP="00B201A6" w:rsidRDefault="009D5D76" w14:paraId="3980D504" w14:textId="77777777">
      <w:pPr>
        <w:shd w:val="clear" w:color="auto" w:fill="FFFFFF"/>
        <w:spacing w:after="0" w:line="285" w:lineRule="atLeast"/>
        <w:ind w:left="360" w:firstLine="720"/>
        <w:rPr>
          <w:bCs/>
          <w:color w:val="000000"/>
          <w:lang w:eastAsia="en-GB"/>
        </w:rPr>
      </w:pPr>
    </w:p>
    <w:p w:rsidR="009D5D76" w:rsidP="00B201A6" w:rsidRDefault="009D5D76" w14:paraId="1AD165CD" w14:textId="71CB2814">
      <w:pPr>
        <w:shd w:val="clear" w:color="auto" w:fill="FFFFFF"/>
        <w:spacing w:after="0" w:line="285" w:lineRule="atLeast"/>
        <w:ind w:left="360" w:firstLine="720"/>
        <w:rPr>
          <w:bCs/>
          <w:color w:val="000000"/>
          <w:lang w:eastAsia="en-GB"/>
        </w:rPr>
      </w:pPr>
      <w:r w:rsidRPr="009D5D76">
        <w:rPr>
          <w:bCs/>
          <w:noProof/>
          <w:color w:val="000000"/>
          <w:bdr w:val="single" w:color="auto" w:sz="4" w:space="0"/>
          <w:lang w:eastAsia="en-GB"/>
        </w:rPr>
        <w:drawing>
          <wp:inline distT="0" distB="0" distL="0" distR="0" wp14:anchorId="19CD800D" wp14:editId="7BB64511">
            <wp:extent cx="4076889" cy="90374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37"/>
                    <a:stretch>
                      <a:fillRect/>
                    </a:stretch>
                  </pic:blipFill>
                  <pic:spPr>
                    <a:xfrm>
                      <a:off x="0" y="0"/>
                      <a:ext cx="4095266" cy="907814"/>
                    </a:xfrm>
                    <a:prstGeom prst="rect">
                      <a:avLst/>
                    </a:prstGeom>
                  </pic:spPr>
                </pic:pic>
              </a:graphicData>
            </a:graphic>
          </wp:inline>
        </w:drawing>
      </w:r>
    </w:p>
    <w:p w:rsidRPr="00EE2098" w:rsidR="009D5D76" w:rsidP="00B201A6" w:rsidRDefault="009D5D76" w14:paraId="1A17422D" w14:textId="77777777">
      <w:pPr>
        <w:shd w:val="clear" w:color="auto" w:fill="FFFFFF"/>
        <w:spacing w:after="0" w:line="285" w:lineRule="atLeast"/>
        <w:ind w:left="360" w:firstLine="720"/>
        <w:rPr>
          <w:bCs/>
          <w:color w:val="000000"/>
          <w:lang w:eastAsia="en-GB"/>
        </w:rPr>
      </w:pPr>
    </w:p>
    <w:p w:rsidR="0091342C" w:rsidP="0091342C" w:rsidRDefault="00EE2098" w14:paraId="17BD0C92" w14:textId="3AB3BB74">
      <w:pPr>
        <w:pStyle w:val="TaskName"/>
      </w:pPr>
      <w:r>
        <w:t>Test Release</w:t>
      </w:r>
      <w:r w:rsidR="0091342C">
        <w:t>.</w:t>
      </w:r>
    </w:p>
    <w:p w:rsidRPr="006C6F95" w:rsidR="00765241" w:rsidP="006C6F95" w:rsidRDefault="00765241" w14:paraId="5F41E9BE" w14:textId="77777777">
      <w:pPr>
        <w:pStyle w:val="TaskName"/>
        <w:numPr>
          <w:ilvl w:val="0"/>
          <w:numId w:val="0"/>
        </w:numPr>
        <w:ind w:left="1080"/>
        <w:rPr>
          <w:b w:val="0"/>
          <w:bCs/>
          <w:lang w:eastAsia="en-GB"/>
        </w:rPr>
      </w:pPr>
      <w:r w:rsidRPr="006C6F95">
        <w:rPr>
          <w:b w:val="0"/>
          <w:bCs/>
          <w:lang w:eastAsia="en-GB"/>
        </w:rPr>
        <w:t>Go to Release and click on create release</w:t>
      </w:r>
    </w:p>
    <w:p w:rsidRPr="00E96E11" w:rsidR="00765241" w:rsidP="00765241" w:rsidRDefault="00765241" w14:paraId="7EB10C64" w14:textId="77777777">
      <w:pPr>
        <w:shd w:val="clear" w:color="auto" w:fill="FFFFFF"/>
        <w:spacing w:after="0" w:line="285" w:lineRule="atLeast"/>
        <w:rPr>
          <w:rFonts w:ascii="Arial" w:hAnsi="Arial" w:eastAsia="Times New Roman" w:cs="Arial"/>
          <w:color w:val="000000"/>
          <w:sz w:val="21"/>
          <w:szCs w:val="21"/>
          <w:lang w:eastAsia="en-GB"/>
        </w:rPr>
      </w:pPr>
    </w:p>
    <w:p w:rsidR="00765241" w:rsidP="00765241" w:rsidRDefault="00765241" w14:paraId="69354785" w14:textId="08503096">
      <w:pPr>
        <w:shd w:val="clear" w:color="auto" w:fill="FFFFFF"/>
        <w:spacing w:after="0" w:line="285" w:lineRule="atLeast"/>
        <w:rPr>
          <w:rFonts w:ascii="Arial" w:hAnsi="Arial" w:cs="Arial"/>
          <w:noProof/>
        </w:rPr>
      </w:pPr>
    </w:p>
    <w:p w:rsidRPr="00875C7E" w:rsidR="00155E16" w:rsidP="00765241" w:rsidRDefault="00177148" w14:paraId="5CE02629" w14:textId="0764A517">
      <w:pPr>
        <w:shd w:val="clear" w:color="auto" w:fill="FFFFFF"/>
        <w:spacing w:after="0" w:line="285" w:lineRule="atLeast"/>
        <w:rPr>
          <w:rFonts w:ascii="Arial" w:hAnsi="Arial" w:eastAsia="Times New Roman" w:cs="Arial"/>
          <w:color w:val="000000"/>
          <w:sz w:val="21"/>
          <w:szCs w:val="21"/>
          <w:lang w:eastAsia="en-GB"/>
        </w:rPr>
      </w:pPr>
      <w:r>
        <w:rPr>
          <w:rFonts w:ascii="Arial" w:hAnsi="Arial" w:cs="Arial"/>
          <w:noProof/>
        </w:rPr>
        <w:lastRenderedPageBreak/>
        <mc:AlternateContent>
          <mc:Choice Requires="wps">
            <w:drawing>
              <wp:anchor distT="0" distB="0" distL="114300" distR="114300" simplePos="0" relativeHeight="251658248" behindDoc="0" locked="0" layoutInCell="1" allowOverlap="1" wp14:anchorId="0A3DAE31" wp14:editId="741B5B1E">
                <wp:simplePos x="0" y="0"/>
                <wp:positionH relativeFrom="column">
                  <wp:posOffset>5491595</wp:posOffset>
                </wp:positionH>
                <wp:positionV relativeFrom="paragraph">
                  <wp:posOffset>-53225</wp:posOffset>
                </wp:positionV>
                <wp:extent cx="1057275" cy="495300"/>
                <wp:effectExtent l="0" t="0" r="28575" b="19050"/>
                <wp:wrapNone/>
                <wp:docPr id="1500412274" name="Oval 1500412274"/>
                <wp:cNvGraphicFramePr/>
                <a:graphic xmlns:a="http://schemas.openxmlformats.org/drawingml/2006/main">
                  <a:graphicData uri="http://schemas.microsoft.com/office/word/2010/wordprocessingShape">
                    <wps:wsp>
                      <wps:cNvSpPr/>
                      <wps:spPr>
                        <a:xfrm>
                          <a:off x="0" y="0"/>
                          <a:ext cx="1057275" cy="4953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1F66CA">
              <v:oval id="Oval 1500412274" style="position:absolute;margin-left:432.4pt;margin-top:-4.2pt;width:83.25pt;height:39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0F9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"/>
            </w:pict>
          </mc:Fallback>
        </mc:AlternateContent>
      </w:r>
      <w:r w:rsidRPr="00177148" w:rsidR="00D309FE">
        <w:rPr>
          <w:rFonts w:ascii="Arial" w:hAnsi="Arial" w:eastAsia="Times New Roman" w:cs="Arial"/>
          <w:noProof/>
          <w:color w:val="000000"/>
          <w:sz w:val="21"/>
          <w:szCs w:val="21"/>
          <w:bdr w:val="single" w:color="auto" w:sz="4" w:space="0"/>
          <w:lang w:eastAsia="en-GB"/>
        </w:rPr>
        <w:drawing>
          <wp:inline distT="0" distB="0" distL="0" distR="0" wp14:anchorId="2A509168" wp14:editId="42C6FCC5">
            <wp:extent cx="6691630" cy="882015"/>
            <wp:effectExtent l="0" t="0" r="0" b="0"/>
            <wp:docPr id="1500412273" name="Picture 15004122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73" name="Picture 1500412273" descr="Graphical user interface, text, application, chat or text message&#10;&#10;Description automatically generated"/>
                    <pic:cNvPicPr/>
                  </pic:nvPicPr>
                  <pic:blipFill>
                    <a:blip r:embed="rId138"/>
                    <a:stretch>
                      <a:fillRect/>
                    </a:stretch>
                  </pic:blipFill>
                  <pic:spPr>
                    <a:xfrm>
                      <a:off x="0" y="0"/>
                      <a:ext cx="6691630" cy="882015"/>
                    </a:xfrm>
                    <a:prstGeom prst="rect">
                      <a:avLst/>
                    </a:prstGeom>
                  </pic:spPr>
                </pic:pic>
              </a:graphicData>
            </a:graphic>
          </wp:inline>
        </w:drawing>
      </w:r>
    </w:p>
    <w:p w:rsidRPr="00D309FE" w:rsidR="00765241" w:rsidP="00D309FE" w:rsidRDefault="00765241" w14:paraId="7CCF183A" w14:textId="77777777">
      <w:pPr>
        <w:pStyle w:val="TaskName"/>
        <w:numPr>
          <w:ilvl w:val="0"/>
          <w:numId w:val="0"/>
        </w:numPr>
        <w:ind w:left="1080"/>
        <w:rPr>
          <w:b w:val="0"/>
          <w:bCs/>
          <w:lang w:eastAsia="en-GB"/>
        </w:rPr>
      </w:pPr>
      <w:r w:rsidRPr="00D309FE">
        <w:rPr>
          <w:b w:val="0"/>
          <w:bCs/>
          <w:lang w:eastAsia="en-GB"/>
        </w:rPr>
        <w:t>Add a description and click on create</w:t>
      </w:r>
    </w:p>
    <w:p w:rsidR="00765241" w:rsidP="00765241" w:rsidRDefault="008F5254" w14:paraId="72857725" w14:textId="1BE87241">
      <w:pPr>
        <w:shd w:val="clear" w:color="auto" w:fill="FFFFFF"/>
        <w:spacing w:after="0" w:line="285" w:lineRule="atLeast"/>
        <w:jc w:val="center"/>
        <w:rPr>
          <w:rFonts w:ascii="Arial" w:hAnsi="Arial" w:eastAsia="Times New Roman" w:cs="Arial"/>
          <w:color w:val="000000"/>
          <w:sz w:val="21"/>
          <w:szCs w:val="21"/>
          <w:lang w:eastAsia="en-GB"/>
        </w:rPr>
      </w:pPr>
      <w:r>
        <w:rPr>
          <w:rFonts w:ascii="Arial" w:hAnsi="Arial" w:eastAsia="Times New Roman" w:cs="Arial"/>
          <w:noProof/>
          <w:color w:val="000000"/>
          <w:sz w:val="21"/>
          <w:szCs w:val="21"/>
          <w:lang w:eastAsia="en-GB"/>
        </w:rPr>
        <mc:AlternateContent>
          <mc:Choice Requires="wps">
            <w:drawing>
              <wp:anchor distT="0" distB="0" distL="114300" distR="114300" simplePos="0" relativeHeight="251658249" behindDoc="0" locked="0" layoutInCell="1" allowOverlap="1" wp14:anchorId="3F73D76B" wp14:editId="1CC1F8C0">
                <wp:simplePos x="0" y="0"/>
                <wp:positionH relativeFrom="column">
                  <wp:posOffset>1269365</wp:posOffset>
                </wp:positionH>
                <wp:positionV relativeFrom="paragraph">
                  <wp:posOffset>6433185</wp:posOffset>
                </wp:positionV>
                <wp:extent cx="1181100" cy="609600"/>
                <wp:effectExtent l="0" t="0" r="19050" b="19050"/>
                <wp:wrapNone/>
                <wp:docPr id="1500412276" name="Oval 1500412276"/>
                <wp:cNvGraphicFramePr/>
                <a:graphic xmlns:a="http://schemas.openxmlformats.org/drawingml/2006/main">
                  <a:graphicData uri="http://schemas.microsoft.com/office/word/2010/wordprocessingShape">
                    <wps:wsp>
                      <wps:cNvSpPr/>
                      <wps:spPr>
                        <a:xfrm>
                          <a:off x="0" y="0"/>
                          <a:ext cx="1181100" cy="6096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E0962E7">
              <v:oval id="Oval 1500412276" style="position:absolute;margin-left:99.95pt;margin-top:506.55pt;width:93pt;height:48pt;z-index:25165825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293309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"/>
            </w:pict>
          </mc:Fallback>
        </mc:AlternateContent>
      </w:r>
      <w:r w:rsidRPr="00177148">
        <w:rPr>
          <w:rFonts w:ascii="Arial" w:hAnsi="Arial" w:eastAsia="Times New Roman" w:cs="Arial"/>
          <w:noProof/>
          <w:color w:val="000000"/>
          <w:sz w:val="21"/>
          <w:szCs w:val="21"/>
          <w:bdr w:val="single" w:color="auto" w:sz="4" w:space="0"/>
          <w:lang w:eastAsia="en-GB"/>
        </w:rPr>
        <w:drawing>
          <wp:inline distT="0" distB="0" distL="0" distR="0" wp14:anchorId="53414F8C" wp14:editId="7BD47D54">
            <wp:extent cx="3806825" cy="6928853"/>
            <wp:effectExtent l="0" t="0" r="3175" b="5715"/>
            <wp:docPr id="1500412275" name="Picture 1500412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75" name="Picture 1500412275" descr="Graphical user interface, text, application, email&#10;&#10;Description automatically generated"/>
                    <pic:cNvPicPr/>
                  </pic:nvPicPr>
                  <pic:blipFill>
                    <a:blip r:embed="rId139"/>
                    <a:stretch>
                      <a:fillRect/>
                    </a:stretch>
                  </pic:blipFill>
                  <pic:spPr>
                    <a:xfrm>
                      <a:off x="0" y="0"/>
                      <a:ext cx="3807973" cy="6930943"/>
                    </a:xfrm>
                    <a:prstGeom prst="rect">
                      <a:avLst/>
                    </a:prstGeom>
                  </pic:spPr>
                </pic:pic>
              </a:graphicData>
            </a:graphic>
          </wp:inline>
        </w:drawing>
      </w:r>
    </w:p>
    <w:p w:rsidR="00765241" w:rsidP="00765241" w:rsidRDefault="00765241" w14:paraId="0538CA78" w14:textId="77777777">
      <w:pPr>
        <w:shd w:val="clear" w:color="auto" w:fill="FFFFFF"/>
        <w:spacing w:after="0" w:line="285" w:lineRule="atLeast"/>
        <w:jc w:val="center"/>
        <w:rPr>
          <w:rFonts w:ascii="Arial" w:hAnsi="Arial" w:eastAsia="Times New Roman" w:cs="Arial"/>
          <w:color w:val="000000"/>
          <w:sz w:val="21"/>
          <w:szCs w:val="21"/>
          <w:lang w:eastAsia="en-GB"/>
        </w:rPr>
      </w:pPr>
    </w:p>
    <w:p w:rsidR="00765241" w:rsidP="00765241" w:rsidRDefault="00765241" w14:paraId="6EBC132A" w14:textId="77777777">
      <w:pPr>
        <w:shd w:val="clear" w:color="auto" w:fill="FFFFFF"/>
        <w:spacing w:after="0" w:line="285" w:lineRule="atLeast"/>
        <w:jc w:val="center"/>
        <w:rPr>
          <w:rFonts w:ascii="Arial" w:hAnsi="Arial" w:eastAsia="Times New Roman" w:cs="Arial"/>
          <w:color w:val="000000"/>
          <w:sz w:val="21"/>
          <w:szCs w:val="21"/>
          <w:lang w:eastAsia="en-GB"/>
        </w:rPr>
      </w:pPr>
    </w:p>
    <w:p w:rsidR="00765241" w:rsidP="00765241" w:rsidRDefault="00765241" w14:paraId="40382D97" w14:textId="77777777">
      <w:pPr>
        <w:shd w:val="clear" w:color="auto" w:fill="FFFFFF"/>
        <w:spacing w:after="0" w:line="285" w:lineRule="atLeast"/>
        <w:jc w:val="center"/>
        <w:rPr>
          <w:rFonts w:ascii="Arial" w:hAnsi="Arial" w:eastAsia="Times New Roman" w:cs="Arial"/>
          <w:color w:val="000000"/>
          <w:sz w:val="21"/>
          <w:szCs w:val="21"/>
          <w:lang w:eastAsia="en-GB"/>
        </w:rPr>
      </w:pPr>
    </w:p>
    <w:p w:rsidR="00765241" w:rsidP="00765241" w:rsidRDefault="00765241" w14:paraId="4639D318" w14:textId="77777777">
      <w:pPr>
        <w:shd w:val="clear" w:color="auto" w:fill="FFFFFF"/>
        <w:spacing w:after="0" w:line="285" w:lineRule="atLeast"/>
        <w:jc w:val="center"/>
        <w:rPr>
          <w:rFonts w:ascii="Arial" w:hAnsi="Arial" w:eastAsia="Times New Roman" w:cs="Arial"/>
          <w:color w:val="000000"/>
          <w:sz w:val="21"/>
          <w:szCs w:val="21"/>
          <w:lang w:eastAsia="en-GB"/>
        </w:rPr>
      </w:pPr>
    </w:p>
    <w:p w:rsidR="00765241" w:rsidP="00765241" w:rsidRDefault="00765241" w14:paraId="3364265F" w14:textId="77777777">
      <w:pPr>
        <w:shd w:val="clear" w:color="auto" w:fill="FFFFFF"/>
        <w:spacing w:after="0" w:line="285" w:lineRule="atLeast"/>
        <w:jc w:val="center"/>
        <w:rPr>
          <w:rFonts w:ascii="Arial" w:hAnsi="Arial" w:eastAsia="Times New Roman" w:cs="Arial"/>
          <w:color w:val="000000"/>
          <w:sz w:val="21"/>
          <w:szCs w:val="21"/>
          <w:lang w:eastAsia="en-GB"/>
        </w:rPr>
      </w:pPr>
    </w:p>
    <w:p w:rsidR="008F5254" w:rsidP="00765241" w:rsidRDefault="008F5254" w14:paraId="7245CEDE" w14:textId="77777777">
      <w:pPr>
        <w:shd w:val="clear" w:color="auto" w:fill="FFFFFF"/>
        <w:spacing w:after="0" w:line="285" w:lineRule="atLeast"/>
        <w:jc w:val="center"/>
        <w:rPr>
          <w:rFonts w:ascii="Arial" w:hAnsi="Arial" w:eastAsia="Times New Roman" w:cs="Arial"/>
          <w:color w:val="000000"/>
          <w:sz w:val="21"/>
          <w:szCs w:val="21"/>
          <w:lang w:eastAsia="en-GB"/>
        </w:rPr>
      </w:pPr>
    </w:p>
    <w:p w:rsidR="00765241" w:rsidP="00765241" w:rsidRDefault="00765241" w14:paraId="2420DE82" w14:textId="77777777">
      <w:pPr>
        <w:shd w:val="clear" w:color="auto" w:fill="FFFFFF"/>
        <w:spacing w:after="0" w:line="285" w:lineRule="atLeast"/>
        <w:jc w:val="center"/>
        <w:rPr>
          <w:rFonts w:ascii="Arial" w:hAnsi="Arial" w:eastAsia="Times New Roman" w:cs="Arial"/>
          <w:color w:val="000000"/>
          <w:sz w:val="21"/>
          <w:szCs w:val="21"/>
          <w:lang w:eastAsia="en-GB"/>
        </w:rPr>
      </w:pPr>
    </w:p>
    <w:p w:rsidRPr="00E96E11" w:rsidR="00765241" w:rsidP="00765241" w:rsidRDefault="00765241" w14:paraId="1C04EC75" w14:textId="77777777">
      <w:pPr>
        <w:shd w:val="clear" w:color="auto" w:fill="FFFFFF"/>
        <w:spacing w:after="0" w:line="285" w:lineRule="atLeast"/>
        <w:jc w:val="center"/>
        <w:rPr>
          <w:rFonts w:ascii="Arial" w:hAnsi="Arial" w:eastAsia="Times New Roman" w:cs="Arial"/>
          <w:color w:val="000000"/>
          <w:sz w:val="21"/>
          <w:szCs w:val="21"/>
          <w:lang w:eastAsia="en-GB"/>
        </w:rPr>
      </w:pPr>
    </w:p>
    <w:p w:rsidR="008F5254" w:rsidP="008F5254" w:rsidRDefault="008F5254" w14:paraId="390CF71F" w14:textId="77777777">
      <w:pPr>
        <w:pStyle w:val="TaskName"/>
        <w:numPr>
          <w:ilvl w:val="0"/>
          <w:numId w:val="0"/>
        </w:numPr>
        <w:ind w:left="1080" w:hanging="360"/>
        <w:rPr>
          <w:b w:val="0"/>
          <w:bCs/>
          <w:lang w:eastAsia="en-GB"/>
        </w:rPr>
      </w:pPr>
    </w:p>
    <w:p w:rsidR="007A07E0" w:rsidP="008F5254" w:rsidRDefault="007A07E0" w14:paraId="0121F813" w14:textId="77777777">
      <w:pPr>
        <w:pStyle w:val="TaskName"/>
        <w:numPr>
          <w:ilvl w:val="0"/>
          <w:numId w:val="0"/>
        </w:numPr>
        <w:ind w:left="1080" w:hanging="360"/>
        <w:rPr>
          <w:b w:val="0"/>
          <w:bCs/>
          <w:lang w:eastAsia="en-GB"/>
        </w:rPr>
      </w:pPr>
    </w:p>
    <w:p w:rsidR="00765241" w:rsidP="008F5254" w:rsidRDefault="00765241" w14:paraId="03F00612" w14:textId="081DFA8F">
      <w:pPr>
        <w:pStyle w:val="TaskName"/>
        <w:numPr>
          <w:ilvl w:val="0"/>
          <w:numId w:val="0"/>
        </w:numPr>
        <w:ind w:left="1080" w:hanging="360"/>
        <w:rPr>
          <w:b w:val="0"/>
          <w:bCs/>
          <w:lang w:eastAsia="en-GB"/>
        </w:rPr>
      </w:pPr>
      <w:r w:rsidRPr="008F5254">
        <w:rPr>
          <w:b w:val="0"/>
          <w:bCs/>
          <w:lang w:eastAsia="en-GB"/>
        </w:rPr>
        <w:t>Once the release finishes, you will notice a green box, this means the release completed successfully</w:t>
      </w:r>
    </w:p>
    <w:p w:rsidR="007A07E0" w:rsidP="008F5254" w:rsidRDefault="007A07E0" w14:paraId="3E94CBAE" w14:textId="77777777">
      <w:pPr>
        <w:pStyle w:val="TaskName"/>
        <w:numPr>
          <w:ilvl w:val="0"/>
          <w:numId w:val="0"/>
        </w:numPr>
        <w:ind w:left="1080" w:hanging="360"/>
        <w:rPr>
          <w:b w:val="0"/>
          <w:bCs/>
          <w:lang w:eastAsia="en-GB"/>
        </w:rPr>
      </w:pPr>
    </w:p>
    <w:p w:rsidRPr="008F5254" w:rsidR="007A07E0" w:rsidP="007A07E0" w:rsidRDefault="001034E7" w14:paraId="03B2C9A6" w14:textId="47A32C98">
      <w:pPr>
        <w:pStyle w:val="TaskName"/>
        <w:numPr>
          <w:ilvl w:val="0"/>
          <w:numId w:val="0"/>
        </w:numPr>
        <w:ind w:left="1080" w:hanging="360"/>
        <w:jc w:val="center"/>
        <w:rPr>
          <w:b w:val="0"/>
          <w:bCs/>
          <w:lang w:eastAsia="en-GB"/>
        </w:rPr>
      </w:pPr>
      <w:r>
        <w:rPr>
          <w:b w:val="0"/>
          <w:bCs/>
          <w:noProof/>
          <w:lang w:eastAsia="en-GB"/>
        </w:rPr>
        <mc:AlternateContent>
          <mc:Choice Requires="wps">
            <w:drawing>
              <wp:anchor distT="0" distB="0" distL="114300" distR="114300" simplePos="0" relativeHeight="251658250" behindDoc="0" locked="0" layoutInCell="1" allowOverlap="1" wp14:anchorId="6927B42D" wp14:editId="1CF7F6D5">
                <wp:simplePos x="0" y="0"/>
                <wp:positionH relativeFrom="column">
                  <wp:posOffset>4736465</wp:posOffset>
                </wp:positionH>
                <wp:positionV relativeFrom="paragraph">
                  <wp:posOffset>1162684</wp:posOffset>
                </wp:positionV>
                <wp:extent cx="1381125" cy="390525"/>
                <wp:effectExtent l="0" t="0" r="28575" b="28575"/>
                <wp:wrapNone/>
                <wp:docPr id="1500412279" name="Oval 1500412279"/>
                <wp:cNvGraphicFramePr/>
                <a:graphic xmlns:a="http://schemas.openxmlformats.org/drawingml/2006/main">
                  <a:graphicData uri="http://schemas.microsoft.com/office/word/2010/wordprocessingShape">
                    <wps:wsp>
                      <wps:cNvSpPr/>
                      <wps:spPr>
                        <a:xfrm>
                          <a:off x="0" y="0"/>
                          <a:ext cx="1381125" cy="3905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1DE40C2">
              <v:oval id="Oval 1500412279" style="position:absolute;margin-left:372.95pt;margin-top:91.55pt;width:108.75pt;height:30.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71BB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"/>
            </w:pict>
          </mc:Fallback>
        </mc:AlternateContent>
      </w:r>
      <w:r w:rsidRPr="007A07E0" w:rsidR="007A07E0">
        <w:rPr>
          <w:b w:val="0"/>
          <w:bCs/>
          <w:noProof/>
          <w:lang w:eastAsia="en-GB"/>
        </w:rPr>
        <w:drawing>
          <wp:inline distT="0" distB="0" distL="0" distR="0" wp14:anchorId="7A5527A9" wp14:editId="410BD03B">
            <wp:extent cx="4559299" cy="1660235"/>
            <wp:effectExtent l="0" t="0" r="0" b="0"/>
            <wp:docPr id="1500412277" name="Picture 1500412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77" name="Picture 1500412277" descr="Graphical user interface, application&#10;&#10;Description automatically generated"/>
                    <pic:cNvPicPr/>
                  </pic:nvPicPr>
                  <pic:blipFill>
                    <a:blip r:embed="rId140"/>
                    <a:stretch>
                      <a:fillRect/>
                    </a:stretch>
                  </pic:blipFill>
                  <pic:spPr>
                    <a:xfrm>
                      <a:off x="0" y="0"/>
                      <a:ext cx="4570525" cy="1664323"/>
                    </a:xfrm>
                    <a:prstGeom prst="rect">
                      <a:avLst/>
                    </a:prstGeom>
                  </pic:spPr>
                </pic:pic>
              </a:graphicData>
            </a:graphic>
          </wp:inline>
        </w:drawing>
      </w:r>
    </w:p>
    <w:p w:rsidRPr="00E96E11" w:rsidR="00765241" w:rsidP="00765241" w:rsidRDefault="00765241" w14:paraId="2A25918B" w14:textId="671CB686">
      <w:pPr>
        <w:shd w:val="clear" w:color="auto" w:fill="FFFFFF"/>
        <w:spacing w:after="0" w:line="285" w:lineRule="atLeast"/>
        <w:rPr>
          <w:rFonts w:ascii="Arial" w:hAnsi="Arial" w:eastAsia="Times New Roman" w:cs="Arial"/>
          <w:color w:val="000000"/>
          <w:sz w:val="21"/>
          <w:szCs w:val="21"/>
          <w:lang w:eastAsia="en-GB"/>
        </w:rPr>
      </w:pPr>
    </w:p>
    <w:p w:rsidRPr="00E96E11" w:rsidR="00765241" w:rsidP="00765241" w:rsidRDefault="00765241" w14:paraId="7E4D5364" w14:textId="3D7D39C4">
      <w:pPr>
        <w:shd w:val="clear" w:color="auto" w:fill="FFFFFF"/>
        <w:spacing w:after="0" w:line="285" w:lineRule="atLeast"/>
        <w:rPr>
          <w:rFonts w:ascii="Arial" w:hAnsi="Arial" w:eastAsia="Times New Roman" w:cs="Arial"/>
          <w:color w:val="000000"/>
          <w:sz w:val="21"/>
          <w:szCs w:val="21"/>
          <w:lang w:eastAsia="en-GB"/>
        </w:rPr>
      </w:pPr>
    </w:p>
    <w:p w:rsidRPr="007A07E0" w:rsidR="00765241" w:rsidP="007A07E0" w:rsidRDefault="00765241" w14:paraId="7785119F" w14:textId="77777777">
      <w:pPr>
        <w:pStyle w:val="TaskName"/>
        <w:numPr>
          <w:ilvl w:val="0"/>
          <w:numId w:val="0"/>
        </w:numPr>
        <w:ind w:left="1080" w:hanging="360"/>
        <w:rPr>
          <w:b w:val="0"/>
          <w:bCs/>
          <w:lang w:eastAsia="en-GB"/>
        </w:rPr>
      </w:pPr>
      <w:r w:rsidRPr="007A07E0">
        <w:rPr>
          <w:b w:val="0"/>
          <w:bCs/>
          <w:lang w:eastAsia="en-GB"/>
        </w:rPr>
        <w:t xml:space="preserve">Go to your dedicated pool and refresh it, you should see new table called </w:t>
      </w:r>
      <w:proofErr w:type="spellStart"/>
      <w:r w:rsidRPr="007A07E0">
        <w:rPr>
          <w:b w:val="0"/>
          <w:bCs/>
          <w:lang w:eastAsia="en-GB"/>
        </w:rPr>
        <w:t>DimProductDemo</w:t>
      </w:r>
      <w:proofErr w:type="spellEnd"/>
    </w:p>
    <w:p w:rsidRPr="00E96E11" w:rsidR="00765241" w:rsidP="00765241" w:rsidRDefault="00765241" w14:paraId="4701E8FD" w14:textId="0E6E19CB">
      <w:pPr>
        <w:shd w:val="clear" w:color="auto" w:fill="FFFFFF"/>
        <w:spacing w:after="0" w:line="285" w:lineRule="atLeast"/>
        <w:rPr>
          <w:rFonts w:ascii="Arial" w:hAnsi="Arial" w:eastAsia="Times New Roman" w:cs="Arial"/>
          <w:color w:val="000000"/>
          <w:sz w:val="21"/>
          <w:szCs w:val="21"/>
          <w:lang w:eastAsia="en-GB"/>
        </w:rPr>
      </w:pPr>
    </w:p>
    <w:p w:rsidRPr="00E96E11" w:rsidR="00765241" w:rsidP="00765241" w:rsidRDefault="001034E7" w14:paraId="2F53FEDD" w14:textId="59F2AB71">
      <w:pPr>
        <w:shd w:val="clear" w:color="auto" w:fill="FFFFFF"/>
        <w:spacing w:after="0" w:line="285" w:lineRule="atLeast"/>
        <w:jc w:val="center"/>
        <w:rPr>
          <w:rFonts w:ascii="Arial" w:hAnsi="Arial" w:eastAsia="Times New Roman" w:cs="Arial"/>
          <w:color w:val="000000"/>
          <w:sz w:val="21"/>
          <w:szCs w:val="21"/>
          <w:lang w:eastAsia="en-GB"/>
        </w:rPr>
      </w:pPr>
      <w:r>
        <w:rPr>
          <w:b/>
          <w:bCs/>
          <w:noProof/>
          <w:lang w:eastAsia="en-GB"/>
        </w:rPr>
        <mc:AlternateContent>
          <mc:Choice Requires="wps">
            <w:drawing>
              <wp:anchor distT="0" distB="0" distL="114300" distR="114300" simplePos="0" relativeHeight="251658251" behindDoc="0" locked="0" layoutInCell="1" allowOverlap="1" wp14:anchorId="1FF3E9F8" wp14:editId="4DA8014A">
                <wp:simplePos x="0" y="0"/>
                <wp:positionH relativeFrom="margin">
                  <wp:align>center</wp:align>
                </wp:positionH>
                <wp:positionV relativeFrom="paragraph">
                  <wp:posOffset>642620</wp:posOffset>
                </wp:positionV>
                <wp:extent cx="1381125" cy="390525"/>
                <wp:effectExtent l="0" t="0" r="28575" b="28575"/>
                <wp:wrapNone/>
                <wp:docPr id="1500412280" name="Oval 1500412280"/>
                <wp:cNvGraphicFramePr/>
                <a:graphic xmlns:a="http://schemas.openxmlformats.org/drawingml/2006/main">
                  <a:graphicData uri="http://schemas.microsoft.com/office/word/2010/wordprocessingShape">
                    <wps:wsp>
                      <wps:cNvSpPr/>
                      <wps:spPr>
                        <a:xfrm>
                          <a:off x="0" y="0"/>
                          <a:ext cx="1381125" cy="3905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CFED8BD">
              <v:oval id="Oval 1500412280" style="position:absolute;margin-left:0;margin-top:50.6pt;width:108.75pt;height:30.75pt;z-index:2516582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w14:anchorId="0EEAC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">
                <w10:wrap anchorx="margin"/>
              </v:oval>
            </w:pict>
          </mc:Fallback>
        </mc:AlternateContent>
      </w:r>
      <w:r w:rsidRPr="001034E7">
        <w:rPr>
          <w:rFonts w:ascii="Arial" w:hAnsi="Arial" w:eastAsia="Times New Roman" w:cs="Arial"/>
          <w:noProof/>
          <w:color w:val="000000"/>
          <w:sz w:val="21"/>
          <w:szCs w:val="21"/>
          <w:lang w:eastAsia="en-GB"/>
        </w:rPr>
        <w:drawing>
          <wp:inline distT="0" distB="0" distL="0" distR="0" wp14:anchorId="6B27D55F" wp14:editId="6DE90CE4">
            <wp:extent cx="1914525" cy="1321531"/>
            <wp:effectExtent l="0" t="0" r="0" b="0"/>
            <wp:docPr id="1500412278" name="Picture 1500412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78" name="Picture 1500412278" descr="Graphical user interface, application&#10;&#10;Description automatically generated"/>
                    <pic:cNvPicPr/>
                  </pic:nvPicPr>
                  <pic:blipFill>
                    <a:blip r:embed="rId141"/>
                    <a:stretch>
                      <a:fillRect/>
                    </a:stretch>
                  </pic:blipFill>
                  <pic:spPr>
                    <a:xfrm>
                      <a:off x="0" y="0"/>
                      <a:ext cx="1918532" cy="1324297"/>
                    </a:xfrm>
                    <a:prstGeom prst="rect">
                      <a:avLst/>
                    </a:prstGeom>
                  </pic:spPr>
                </pic:pic>
              </a:graphicData>
            </a:graphic>
          </wp:inline>
        </w:drawing>
      </w:r>
    </w:p>
    <w:p w:rsidR="0091342C" w:rsidP="0091342C" w:rsidRDefault="0091342C" w14:paraId="17EF4939" w14:textId="77777777">
      <w:pPr>
        <w:pStyle w:val="TaskDetail"/>
        <w:ind w:left="0"/>
      </w:pPr>
      <w:r>
        <w:tab/>
      </w:r>
      <w:r>
        <w:tab/>
      </w:r>
    </w:p>
    <w:p w:rsidRPr="00B00779" w:rsidR="0091342C" w:rsidP="0091342C" w:rsidRDefault="0091342C" w14:paraId="51D8CF06" w14:textId="2BFDB083">
      <w:pPr>
        <w:pStyle w:val="CompletionMessage"/>
      </w:pPr>
      <w:r>
        <w:t xml:space="preserve">Exercise </w:t>
      </w:r>
      <w:r w:rsidR="001034E7">
        <w:t>8</w:t>
      </w:r>
      <w:r>
        <w:t xml:space="preserve"> has been completed</w:t>
      </w:r>
    </w:p>
    <w:p w:rsidR="00A95E87" w:rsidRDefault="00A95E87" w14:paraId="6A4CB806" w14:textId="77777777">
      <w:r>
        <w:br w:type="page"/>
      </w:r>
    </w:p>
    <w:p w:rsidR="00A95E87" w:rsidP="00A95E87" w:rsidRDefault="00A95E87" w14:paraId="1C3CC055" w14:textId="085369B1">
      <w:pPr>
        <w:pStyle w:val="ExerciseHeading"/>
      </w:pPr>
      <w:bookmarkStart w:name="_Toc1913928827" w:id="9"/>
      <w:r>
        <w:lastRenderedPageBreak/>
        <w:t xml:space="preserve">Exercise </w:t>
      </w:r>
      <w:r w:rsidR="00792DB3">
        <w:t>9</w:t>
      </w:r>
      <w:r>
        <w:t xml:space="preserve">: </w:t>
      </w:r>
      <w:r w:rsidR="0084285B">
        <w:t>Serverless</w:t>
      </w:r>
      <w:r>
        <w:t xml:space="preserve"> SQL deployment using Azure DevOps</w:t>
      </w:r>
      <w:bookmarkEnd w:id="9"/>
    </w:p>
    <w:p w:rsidR="00A95E87" w:rsidP="00A95E87" w:rsidRDefault="00A95E87" w14:paraId="61AB43E9" w14:textId="2AA822C0">
      <w:pPr>
        <w:pStyle w:val="ExerciseScenerio"/>
      </w:pPr>
      <w:r w:rsidRPr="00965A46">
        <w:t xml:space="preserve">This exercise shows </w:t>
      </w:r>
      <w:r w:rsidR="009D1DF5">
        <w:t xml:space="preserve">how </w:t>
      </w:r>
      <w:r w:rsidR="00B741F3">
        <w:t xml:space="preserve">to promote </w:t>
      </w:r>
    </w:p>
    <w:p w:rsidRPr="001C0B12" w:rsidR="00A95E87" w:rsidP="00A95E87" w:rsidRDefault="00A95E87" w14:paraId="06D95530" w14:textId="77A7F84B">
      <w:pPr>
        <w:pStyle w:val="TaskHeading"/>
      </w:pPr>
      <w:r w:rsidRPr="001C0B12">
        <w:t>Tasks</w:t>
      </w:r>
    </w:p>
    <w:p w:rsidR="004C4170" w:rsidP="00B741F3" w:rsidRDefault="004C4170" w14:paraId="45A17160" w14:textId="77A7F84B">
      <w:pPr>
        <w:pStyle w:val="TaskName"/>
        <w:numPr>
          <w:ilvl w:val="0"/>
          <w:numId w:val="48"/>
        </w:numPr>
        <w:rPr>
          <w:noProof/>
        </w:rPr>
      </w:pPr>
      <w:r w:rsidRPr="4082A541">
        <w:rPr>
          <w:noProof/>
        </w:rPr>
        <w:t>Create Release  Pipeline</w:t>
      </w:r>
    </w:p>
    <w:p w:rsidR="00A95E87" w:rsidP="00A95E87" w:rsidRDefault="00A95E87" w14:paraId="6D08D55F" w14:textId="77777777">
      <w:pPr>
        <w:pStyle w:val="TaskDetail"/>
        <w:ind w:left="0"/>
      </w:pPr>
    </w:p>
    <w:p w:rsidRPr="00920155" w:rsidR="004C4170" w:rsidP="004C4170" w:rsidRDefault="004C4170" w14:paraId="763BEA9D" w14:textId="276039B7">
      <w:pPr>
        <w:pStyle w:val="TaskName"/>
        <w:numPr>
          <w:ilvl w:val="0"/>
          <w:numId w:val="0"/>
        </w:numPr>
        <w:ind w:left="1080"/>
        <w:rPr>
          <w:b w:val="0"/>
        </w:rPr>
      </w:pPr>
      <w:r>
        <w:rPr>
          <w:b w:val="0"/>
        </w:rPr>
        <w:t>Navigate to ‘</w:t>
      </w:r>
      <w:proofErr w:type="spellStart"/>
      <w:r>
        <w:rPr>
          <w:b w:val="0"/>
        </w:rPr>
        <w:t>SynapseProject</w:t>
      </w:r>
      <w:proofErr w:type="spellEnd"/>
      <w:r>
        <w:rPr>
          <w:b w:val="0"/>
        </w:rPr>
        <w:t>’. Select Releases under the Pipelines from left navigation and click on ‘Create release’.</w:t>
      </w:r>
    </w:p>
    <w:p w:rsidR="004C4170" w:rsidP="004C4170" w:rsidRDefault="004C4170" w14:paraId="73A492D3" w14:textId="7D0F8E43">
      <w:pPr>
        <w:pStyle w:val="TaskName"/>
        <w:numPr>
          <w:ilvl w:val="0"/>
          <w:numId w:val="0"/>
        </w:numPr>
        <w:ind w:left="1080"/>
        <w:jc w:val="center"/>
        <w:rPr>
          <w:rFonts w:eastAsia="Times New Roman"/>
          <w:sz w:val="21"/>
          <w:szCs w:val="21"/>
          <w:lang w:eastAsia="en-GB"/>
        </w:rPr>
      </w:pPr>
      <w:r w:rsidRPr="00875C7E">
        <w:rPr>
          <w:noProof/>
        </w:rPr>
        <w:drawing>
          <wp:inline distT="0" distB="0" distL="0" distR="0" wp14:anchorId="687E2D3F" wp14:editId="4B9ABBA1">
            <wp:extent cx="1803011" cy="3424767"/>
            <wp:effectExtent l="0" t="0" r="6985" b="4445"/>
            <wp:docPr id="1500412286" name="Picture 1500412286" descr="Creating a release pipeline in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reating a release pipeline in DevOp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09122" cy="3436376"/>
                    </a:xfrm>
                    <a:prstGeom prst="rect">
                      <a:avLst/>
                    </a:prstGeom>
                    <a:noFill/>
                    <a:ln>
                      <a:noFill/>
                    </a:ln>
                  </pic:spPr>
                </pic:pic>
              </a:graphicData>
            </a:graphic>
          </wp:inline>
        </w:drawing>
      </w:r>
    </w:p>
    <w:p w:rsidR="004C4170" w:rsidP="004C4170" w:rsidRDefault="004C4170" w14:paraId="0BA1AA5B" w14:textId="77777777">
      <w:pPr>
        <w:pStyle w:val="TaskName"/>
        <w:numPr>
          <w:ilvl w:val="0"/>
          <w:numId w:val="0"/>
        </w:numPr>
        <w:ind w:left="1080"/>
        <w:rPr>
          <w:rFonts w:eastAsia="Times New Roman"/>
          <w:sz w:val="21"/>
          <w:szCs w:val="21"/>
          <w:lang w:eastAsia="en-GB"/>
        </w:rPr>
      </w:pPr>
    </w:p>
    <w:p w:rsidR="004C4170" w:rsidP="004C4170" w:rsidRDefault="00B741F3" w14:paraId="541128B8" w14:textId="24674E47">
      <w:pPr>
        <w:pStyle w:val="TaskName"/>
        <w:rPr>
          <w:b w:val="0"/>
          <w:bCs/>
          <w:lang w:eastAsia="en-GB"/>
        </w:rPr>
      </w:pPr>
      <w:r>
        <w:rPr>
          <w:noProof/>
        </w:rPr>
        <w:drawing>
          <wp:anchor distT="0" distB="0" distL="114300" distR="114300" simplePos="0" relativeHeight="251658240" behindDoc="0" locked="0" layoutInCell="1" allowOverlap="1" wp14:anchorId="5969A740" wp14:editId="2AD9F3C9">
            <wp:simplePos x="0" y="0"/>
            <wp:positionH relativeFrom="column">
              <wp:posOffset>3371215</wp:posOffset>
            </wp:positionH>
            <wp:positionV relativeFrom="paragraph">
              <wp:posOffset>-282575</wp:posOffset>
            </wp:positionV>
            <wp:extent cx="3260537" cy="2976245"/>
            <wp:effectExtent l="0" t="0" r="0" b="0"/>
            <wp:wrapSquare wrapText="bothSides"/>
            <wp:docPr id="2040103491" name="Picture 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60537" cy="2976245"/>
                    </a:xfrm>
                    <a:prstGeom prst="rect">
                      <a:avLst/>
                    </a:prstGeom>
                  </pic:spPr>
                </pic:pic>
              </a:graphicData>
            </a:graphic>
            <wp14:sizeRelH relativeFrom="page">
              <wp14:pctWidth>0</wp14:pctWidth>
            </wp14:sizeRelH>
            <wp14:sizeRelV relativeFrom="page">
              <wp14:pctHeight>0</wp14:pctHeight>
            </wp14:sizeRelV>
          </wp:anchor>
        </w:drawing>
      </w:r>
      <w:r w:rsidRPr="00EF75F3" w:rsidR="004C4170">
        <w:rPr>
          <w:b w:val="0"/>
          <w:bCs/>
          <w:lang w:eastAsia="en-GB"/>
        </w:rPr>
        <w:t xml:space="preserve">Click on New pipeline and select and Empty Job. On Stage give the name of the environment you want to deploy, for example </w:t>
      </w:r>
      <w:r w:rsidR="00B56586">
        <w:rPr>
          <w:b w:val="0"/>
          <w:bCs/>
          <w:lang w:eastAsia="en-GB"/>
        </w:rPr>
        <w:t>QA</w:t>
      </w:r>
    </w:p>
    <w:p w:rsidRPr="00E96E11" w:rsidR="004C4170" w:rsidP="004C4170" w:rsidRDefault="004C4170" w14:paraId="3153F582" w14:textId="47FAA22F">
      <w:pPr>
        <w:shd w:val="clear" w:color="auto" w:fill="FFFFFF"/>
        <w:spacing w:after="0" w:line="285" w:lineRule="atLeast"/>
        <w:rPr>
          <w:rFonts w:ascii="Arial" w:hAnsi="Arial" w:eastAsia="Times New Roman" w:cs="Arial"/>
          <w:color w:val="000000"/>
          <w:sz w:val="21"/>
          <w:szCs w:val="21"/>
          <w:lang w:eastAsia="en-GB"/>
        </w:rPr>
      </w:pPr>
    </w:p>
    <w:p w:rsidR="00A95E87" w:rsidP="00CB6DA4" w:rsidRDefault="00486A49" w14:paraId="06EE84D7" w14:textId="7876CD82">
      <w:pPr>
        <w:pStyle w:val="TaskName"/>
        <w:numPr>
          <w:ilvl w:val="0"/>
          <w:numId w:val="0"/>
        </w:numPr>
        <w:ind w:left="1080"/>
        <w:rPr>
          <w:b w:val="0"/>
          <w:lang w:eastAsia="en-GB"/>
        </w:rPr>
      </w:pPr>
      <w:r w:rsidRPr="4082A541">
        <w:rPr>
          <w:b w:val="0"/>
          <w:lang w:eastAsia="en-GB"/>
        </w:rPr>
        <w:t xml:space="preserve">Click on Add Artifact, select </w:t>
      </w:r>
      <w:r w:rsidRPr="4082A541" w:rsidR="005350B9">
        <w:rPr>
          <w:b w:val="0"/>
          <w:lang w:eastAsia="en-GB"/>
        </w:rPr>
        <w:t>Build</w:t>
      </w:r>
      <w:r w:rsidR="00B741F3">
        <w:rPr>
          <w:b w:val="0"/>
          <w:lang w:eastAsia="en-GB"/>
        </w:rPr>
        <w:t xml:space="preserve">, </w:t>
      </w:r>
      <w:r w:rsidRPr="4082A541" w:rsidR="005350B9">
        <w:rPr>
          <w:b w:val="0"/>
          <w:lang w:eastAsia="en-GB"/>
        </w:rPr>
        <w:t>and</w:t>
      </w:r>
      <w:r w:rsidRPr="4082A541">
        <w:rPr>
          <w:b w:val="0"/>
          <w:lang w:eastAsia="en-GB"/>
        </w:rPr>
        <w:t xml:space="preserve"> select the </w:t>
      </w:r>
      <w:r w:rsidRPr="4082A541" w:rsidR="005350B9">
        <w:rPr>
          <w:b w:val="0"/>
          <w:lang w:eastAsia="en-GB"/>
        </w:rPr>
        <w:t>Synapse SQL Build</w:t>
      </w:r>
    </w:p>
    <w:p w:rsidR="00373C50" w:rsidP="00CB6DA4" w:rsidRDefault="00373C50" w14:paraId="451EACA4" w14:textId="31D9A7FE">
      <w:pPr>
        <w:pStyle w:val="TaskName"/>
        <w:numPr>
          <w:ilvl w:val="0"/>
          <w:numId w:val="0"/>
        </w:numPr>
        <w:ind w:left="1080"/>
      </w:pPr>
    </w:p>
    <w:p w:rsidR="00B741F3" w:rsidP="00CB6DA4" w:rsidRDefault="00B741F3" w14:paraId="5B0DFF39" w14:textId="1EFD07E5">
      <w:pPr>
        <w:pStyle w:val="TaskName"/>
        <w:numPr>
          <w:ilvl w:val="0"/>
          <w:numId w:val="0"/>
        </w:numPr>
        <w:ind w:left="1080"/>
      </w:pPr>
    </w:p>
    <w:p w:rsidR="00B741F3" w:rsidP="00CB6DA4" w:rsidRDefault="00B741F3" w14:paraId="12A629F8" w14:textId="77777777">
      <w:pPr>
        <w:pStyle w:val="TaskName"/>
        <w:numPr>
          <w:ilvl w:val="0"/>
          <w:numId w:val="0"/>
        </w:numPr>
        <w:ind w:left="1080"/>
      </w:pPr>
    </w:p>
    <w:p w:rsidR="00B741F3" w:rsidP="00CB6DA4" w:rsidRDefault="00B741F3" w14:paraId="49B818FF" w14:textId="77777777">
      <w:pPr>
        <w:pStyle w:val="TaskName"/>
        <w:numPr>
          <w:ilvl w:val="0"/>
          <w:numId w:val="0"/>
        </w:numPr>
        <w:ind w:left="1080"/>
      </w:pPr>
    </w:p>
    <w:p w:rsidR="00B741F3" w:rsidP="00CB6DA4" w:rsidRDefault="00B741F3" w14:paraId="456B5530" w14:textId="77777777">
      <w:pPr>
        <w:pStyle w:val="TaskName"/>
        <w:numPr>
          <w:ilvl w:val="0"/>
          <w:numId w:val="0"/>
        </w:numPr>
        <w:ind w:left="1080"/>
      </w:pPr>
    </w:p>
    <w:p w:rsidR="00B741F3" w:rsidP="00CB6DA4" w:rsidRDefault="00B741F3" w14:paraId="2E5004BF" w14:textId="77777777">
      <w:pPr>
        <w:pStyle w:val="TaskName"/>
        <w:numPr>
          <w:ilvl w:val="0"/>
          <w:numId w:val="0"/>
        </w:numPr>
        <w:ind w:left="1080"/>
      </w:pPr>
    </w:p>
    <w:p w:rsidR="00A95E87" w:rsidP="4082A541" w:rsidRDefault="00A95E87" w14:paraId="1D30AEC0" w14:textId="538E781B">
      <w:pPr>
        <w:pStyle w:val="TaskDetail"/>
        <w:ind w:left="1080"/>
        <w:jc w:val="center"/>
      </w:pPr>
    </w:p>
    <w:p w:rsidR="00A95E87" w:rsidP="00A95E87" w:rsidRDefault="00A24DF4" w14:paraId="6FACB3CB" w14:textId="17960231">
      <w:pPr>
        <w:pStyle w:val="TaskName"/>
        <w:rPr>
          <w:b w:val="0"/>
          <w:lang w:eastAsia="en-GB"/>
        </w:rPr>
      </w:pPr>
      <w:r w:rsidRPr="00A24DF4">
        <w:rPr>
          <w:b w:val="0"/>
          <w:bCs/>
          <w:lang w:eastAsia="en-GB"/>
        </w:rPr>
        <w:t>Go</w:t>
      </w:r>
      <w:r>
        <w:rPr>
          <w:b w:val="0"/>
          <w:bCs/>
          <w:lang w:eastAsia="en-GB"/>
        </w:rPr>
        <w:t xml:space="preserve"> to </w:t>
      </w:r>
      <w:r w:rsidR="00E20990">
        <w:rPr>
          <w:b w:val="0"/>
          <w:bCs/>
          <w:lang w:eastAsia="en-GB"/>
        </w:rPr>
        <w:t xml:space="preserve">Stage 1 and click on the task </w:t>
      </w:r>
      <w:r w:rsidR="00103BFF">
        <w:rPr>
          <w:b w:val="0"/>
          <w:bCs/>
          <w:lang w:eastAsia="en-GB"/>
        </w:rPr>
        <w:t xml:space="preserve"> (You can rename the stage as QA)</w:t>
      </w:r>
    </w:p>
    <w:p w:rsidR="00103BFF" w:rsidP="00103BFF" w:rsidRDefault="00103BFF" w14:paraId="2C3DDE98" w14:textId="3AEE3B8E">
      <w:pPr>
        <w:pStyle w:val="TaskName"/>
        <w:numPr>
          <w:ilvl w:val="0"/>
          <w:numId w:val="0"/>
        </w:numPr>
        <w:ind w:left="1080"/>
        <w:rPr>
          <w:b w:val="0"/>
          <w:bCs/>
          <w:lang w:eastAsia="en-GB"/>
        </w:rPr>
      </w:pPr>
    </w:p>
    <w:p w:rsidR="00103BFF" w:rsidP="00103BFF" w:rsidRDefault="00B741F3" w14:paraId="210BABDA" w14:textId="1BA29374">
      <w:pPr>
        <w:pStyle w:val="TaskName"/>
        <w:numPr>
          <w:ilvl w:val="0"/>
          <w:numId w:val="0"/>
        </w:numPr>
        <w:ind w:left="1080"/>
        <w:rPr>
          <w:b w:val="0"/>
          <w:bCs/>
          <w:lang w:eastAsia="en-GB"/>
        </w:rPr>
      </w:pPr>
      <w:r>
        <w:rPr>
          <w:noProof/>
        </w:rPr>
        <mc:AlternateContent>
          <mc:Choice Requires="wps">
            <w:drawing>
              <wp:anchor distT="0" distB="0" distL="114300" distR="114300" simplePos="0" relativeHeight="251658252" behindDoc="0" locked="0" layoutInCell="1" allowOverlap="1" wp14:anchorId="61EF54FB" wp14:editId="4EF4E9FE">
                <wp:simplePos x="0" y="0"/>
                <wp:positionH relativeFrom="column">
                  <wp:posOffset>643890</wp:posOffset>
                </wp:positionH>
                <wp:positionV relativeFrom="paragraph">
                  <wp:posOffset>278130</wp:posOffset>
                </wp:positionV>
                <wp:extent cx="1581150" cy="285750"/>
                <wp:effectExtent l="0" t="0" r="19050" b="19050"/>
                <wp:wrapNone/>
                <wp:docPr id="646" name="Oval 646"/>
                <wp:cNvGraphicFramePr/>
                <a:graphic xmlns:a="http://schemas.openxmlformats.org/drawingml/2006/main">
                  <a:graphicData uri="http://schemas.microsoft.com/office/word/2010/wordprocessingShape">
                    <wps:wsp>
                      <wps:cNvSpPr/>
                      <wps:spPr>
                        <a:xfrm>
                          <a:off x="0" y="0"/>
                          <a:ext cx="158115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15FAB2E">
              <v:oval id="Oval 646" style="position:absolute;margin-left:50.7pt;margin-top:21.9pt;width:124.5pt;height:2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B906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"/>
            </w:pict>
          </mc:Fallback>
        </mc:AlternateContent>
      </w:r>
      <w:r w:rsidR="00C608A4">
        <w:rPr>
          <w:b w:val="0"/>
          <w:bCs/>
          <w:noProof/>
          <w:lang w:eastAsia="en-GB"/>
        </w:rPr>
        <mc:AlternateContent>
          <mc:Choice Requires="wps">
            <w:drawing>
              <wp:anchor distT="0" distB="0" distL="114300" distR="114300" simplePos="0" relativeHeight="251658253" behindDoc="0" locked="0" layoutInCell="1" allowOverlap="1" wp14:anchorId="3D7BF60C" wp14:editId="7CE235A4">
                <wp:simplePos x="0" y="0"/>
                <wp:positionH relativeFrom="column">
                  <wp:posOffset>2650490</wp:posOffset>
                </wp:positionH>
                <wp:positionV relativeFrom="paragraph">
                  <wp:posOffset>855980</wp:posOffset>
                </wp:positionV>
                <wp:extent cx="1828800" cy="781050"/>
                <wp:effectExtent l="0" t="0" r="19050" b="19050"/>
                <wp:wrapNone/>
                <wp:docPr id="667" name="Oval 667"/>
                <wp:cNvGraphicFramePr/>
                <a:graphic xmlns:a="http://schemas.openxmlformats.org/drawingml/2006/main">
                  <a:graphicData uri="http://schemas.microsoft.com/office/word/2010/wordprocessingShape">
                    <wps:wsp>
                      <wps:cNvSpPr/>
                      <wps:spPr>
                        <a:xfrm>
                          <a:off x="0" y="0"/>
                          <a:ext cx="1828800" cy="7810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5B99236D">
              <v:oval id="Oval 667" style="position:absolute;margin-left:208.7pt;margin-top:67.4pt;width:2in;height:61.5pt;z-index:25165825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F016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"/>
            </w:pict>
          </mc:Fallback>
        </mc:AlternateContent>
      </w:r>
      <w:r w:rsidRPr="00C608A4" w:rsidR="00C608A4">
        <w:rPr>
          <w:b w:val="0"/>
          <w:bCs/>
          <w:noProof/>
          <w:lang w:eastAsia="en-GB"/>
        </w:rPr>
        <w:drawing>
          <wp:inline distT="0" distB="0" distL="0" distR="0" wp14:anchorId="7E706696" wp14:editId="2911186E">
            <wp:extent cx="5281930" cy="2300632"/>
            <wp:effectExtent l="0" t="0" r="0" b="4445"/>
            <wp:docPr id="659" name="Picture 6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Graphical user interface, text&#10;&#10;Description automatically generated"/>
                    <pic:cNvPicPr/>
                  </pic:nvPicPr>
                  <pic:blipFill>
                    <a:blip r:embed="rId143"/>
                    <a:stretch>
                      <a:fillRect/>
                    </a:stretch>
                  </pic:blipFill>
                  <pic:spPr>
                    <a:xfrm>
                      <a:off x="0" y="0"/>
                      <a:ext cx="5287454" cy="2303038"/>
                    </a:xfrm>
                    <a:prstGeom prst="rect">
                      <a:avLst/>
                    </a:prstGeom>
                  </pic:spPr>
                </pic:pic>
              </a:graphicData>
            </a:graphic>
          </wp:inline>
        </w:drawing>
      </w:r>
    </w:p>
    <w:p w:rsidRPr="00416C52" w:rsidR="00416C52" w:rsidP="00416C52" w:rsidRDefault="00416C52" w14:paraId="4FEE112D" w14:textId="77777777">
      <w:pPr>
        <w:pStyle w:val="ListParagraph"/>
        <w:shd w:val="clear" w:color="auto" w:fill="FFFFFF"/>
        <w:spacing w:after="0" w:line="285" w:lineRule="atLeast"/>
        <w:jc w:val="both"/>
        <w:rPr>
          <w:bCs/>
          <w:color w:val="000000"/>
          <w:lang w:eastAsia="en-GB"/>
        </w:rPr>
      </w:pPr>
    </w:p>
    <w:p w:rsidRPr="009D5A30" w:rsidR="00416C52" w:rsidP="009D5A30" w:rsidRDefault="00416C52" w14:paraId="7B15CABA" w14:textId="66799431">
      <w:pPr>
        <w:pStyle w:val="TaskName"/>
        <w:rPr>
          <w:b w:val="0"/>
          <w:bCs/>
          <w:lang w:eastAsia="en-GB"/>
        </w:rPr>
      </w:pPr>
      <w:r w:rsidRPr="009D5A30">
        <w:rPr>
          <w:b w:val="0"/>
          <w:bCs/>
          <w:lang w:eastAsia="en-GB"/>
        </w:rPr>
        <w:t xml:space="preserve">Click on the + and search for Azure SQL Database Deployment task  </w:t>
      </w:r>
    </w:p>
    <w:p w:rsidRPr="00416C52" w:rsidR="00416C52" w:rsidP="00416C52" w:rsidRDefault="00416C52" w14:paraId="0E0F4A8B" w14:textId="77777777">
      <w:pPr>
        <w:pStyle w:val="ListParagraph"/>
        <w:shd w:val="clear" w:color="auto" w:fill="FFFFFF"/>
        <w:spacing w:after="0" w:line="285" w:lineRule="atLeast"/>
        <w:jc w:val="both"/>
        <w:rPr>
          <w:bCs/>
          <w:color w:val="000000"/>
          <w:lang w:eastAsia="en-GB"/>
        </w:rPr>
      </w:pPr>
    </w:p>
    <w:p w:rsidRPr="00416C52" w:rsidR="00416C52" w:rsidP="00416C52" w:rsidRDefault="00416C52" w14:paraId="7BAB6B78" w14:textId="77777777">
      <w:pPr>
        <w:pStyle w:val="ListParagraph"/>
        <w:shd w:val="clear" w:color="auto" w:fill="FFFFFF"/>
        <w:spacing w:after="0" w:line="285" w:lineRule="atLeast"/>
        <w:jc w:val="both"/>
        <w:rPr>
          <w:bCs/>
          <w:color w:val="000000"/>
          <w:lang w:eastAsia="en-GB"/>
        </w:rPr>
      </w:pPr>
      <w:r w:rsidRPr="00416C52">
        <w:rPr>
          <w:bCs/>
          <w:color w:val="000000"/>
          <w:lang w:eastAsia="en-GB"/>
        </w:rPr>
        <w:t>For this exercise  we will be using the SQL Server Authentication and the Login and Password will be held on the Variables.</w:t>
      </w:r>
    </w:p>
    <w:p w:rsidRPr="00416C52" w:rsidR="00416C52" w:rsidP="00416C52" w:rsidRDefault="00416C52" w14:paraId="7A46C48A" w14:textId="77777777">
      <w:pPr>
        <w:pStyle w:val="ListParagraph"/>
        <w:shd w:val="clear" w:color="auto" w:fill="FFFFFF"/>
        <w:spacing w:after="0" w:line="285" w:lineRule="atLeast"/>
        <w:jc w:val="both"/>
        <w:rPr>
          <w:bCs/>
          <w:color w:val="000000"/>
          <w:lang w:eastAsia="en-GB"/>
        </w:rPr>
      </w:pPr>
    </w:p>
    <w:p w:rsidRPr="009D5A30" w:rsidR="00416C52" w:rsidP="009D5A30" w:rsidRDefault="00416C52" w14:paraId="07EEDC58" w14:textId="49D9EC55">
      <w:pPr>
        <w:pStyle w:val="TaskName"/>
        <w:rPr>
          <w:b w:val="0"/>
          <w:bCs/>
          <w:lang w:eastAsia="en-GB"/>
        </w:rPr>
      </w:pPr>
      <w:r w:rsidRPr="009D5A30">
        <w:rPr>
          <w:b w:val="0"/>
          <w:bCs/>
          <w:lang w:eastAsia="en-GB"/>
        </w:rPr>
        <w:t xml:space="preserve">Go to variables tab and create two variables one will be used to hold the value of the SQL account and the other the password. Make sure you hide the values. It should look like </w:t>
      </w:r>
    </w:p>
    <w:p w:rsidR="004550A2" w:rsidP="00416C52" w:rsidRDefault="004550A2" w14:paraId="13228577" w14:textId="77777777">
      <w:pPr>
        <w:pStyle w:val="ListParagraph"/>
        <w:shd w:val="clear" w:color="auto" w:fill="FFFFFF"/>
        <w:spacing w:after="0" w:line="285" w:lineRule="atLeast"/>
        <w:jc w:val="both"/>
        <w:rPr>
          <w:bCs/>
          <w:color w:val="000000"/>
          <w:lang w:eastAsia="en-GB"/>
        </w:rPr>
      </w:pPr>
    </w:p>
    <w:p w:rsidRPr="00416C52" w:rsidR="004550A2" w:rsidP="00416C52" w:rsidRDefault="004550A2" w14:paraId="3EA8D929" w14:textId="1619F004">
      <w:pPr>
        <w:pStyle w:val="ListParagraph"/>
        <w:shd w:val="clear" w:color="auto" w:fill="FFFFFF"/>
        <w:spacing w:after="0" w:line="285" w:lineRule="atLeast"/>
        <w:jc w:val="both"/>
        <w:rPr>
          <w:bCs/>
          <w:color w:val="000000"/>
          <w:lang w:eastAsia="en-GB"/>
        </w:rPr>
      </w:pPr>
      <w:r>
        <w:rPr>
          <w:bCs/>
          <w:noProof/>
          <w:color w:val="000000"/>
          <w:lang w:eastAsia="en-GB"/>
        </w:rPr>
        <mc:AlternateContent>
          <mc:Choice Requires="wps">
            <w:drawing>
              <wp:anchor distT="0" distB="0" distL="114300" distR="114300" simplePos="0" relativeHeight="251658254" behindDoc="0" locked="0" layoutInCell="1" allowOverlap="1" wp14:anchorId="7C1987CA" wp14:editId="050EE40C">
                <wp:simplePos x="0" y="0"/>
                <wp:positionH relativeFrom="column">
                  <wp:posOffset>1116965</wp:posOffset>
                </wp:positionH>
                <wp:positionV relativeFrom="paragraph">
                  <wp:posOffset>173990</wp:posOffset>
                </wp:positionV>
                <wp:extent cx="419100" cy="361950"/>
                <wp:effectExtent l="0" t="0" r="19050" b="19050"/>
                <wp:wrapNone/>
                <wp:docPr id="673" name="Oval 673"/>
                <wp:cNvGraphicFramePr/>
                <a:graphic xmlns:a="http://schemas.openxmlformats.org/drawingml/2006/main">
                  <a:graphicData uri="http://schemas.microsoft.com/office/word/2010/wordprocessingShape">
                    <wps:wsp>
                      <wps:cNvSpPr/>
                      <wps:spPr>
                        <a:xfrm>
                          <a:off x="0" y="0"/>
                          <a:ext cx="419100" cy="3619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05731915">
              <v:oval id="Oval 673" style="position:absolute;margin-left:87.95pt;margin-top:13.7pt;width:33pt;height:28.5pt;z-index:25165825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76FFD7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"/>
            </w:pict>
          </mc:Fallback>
        </mc:AlternateContent>
      </w:r>
      <w:r w:rsidRPr="004550A2">
        <w:rPr>
          <w:bCs/>
          <w:noProof/>
          <w:color w:val="000000"/>
          <w:lang w:eastAsia="en-GB"/>
        </w:rPr>
        <w:drawing>
          <wp:inline distT="0" distB="0" distL="0" distR="0" wp14:anchorId="0497F64B" wp14:editId="3367E61A">
            <wp:extent cx="5981700" cy="1614805"/>
            <wp:effectExtent l="0" t="0" r="0" b="4445"/>
            <wp:docPr id="671" name="Picture 6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44"/>
                    <a:stretch>
                      <a:fillRect/>
                    </a:stretch>
                  </pic:blipFill>
                  <pic:spPr>
                    <a:xfrm>
                      <a:off x="0" y="0"/>
                      <a:ext cx="5981700" cy="1614805"/>
                    </a:xfrm>
                    <a:prstGeom prst="rect">
                      <a:avLst/>
                    </a:prstGeom>
                  </pic:spPr>
                </pic:pic>
              </a:graphicData>
            </a:graphic>
          </wp:inline>
        </w:drawing>
      </w:r>
    </w:p>
    <w:p w:rsidR="00416C52" w:rsidP="00416C52" w:rsidRDefault="00416C52" w14:paraId="7187D955" w14:textId="77777777">
      <w:pPr>
        <w:pStyle w:val="ListParagraph"/>
        <w:shd w:val="clear" w:color="auto" w:fill="FFFFFF"/>
        <w:spacing w:after="0" w:line="285" w:lineRule="atLeast"/>
        <w:jc w:val="both"/>
        <w:rPr>
          <w:rFonts w:ascii="Arial" w:hAnsi="Arial" w:eastAsia="Times New Roman" w:cs="Arial"/>
          <w:color w:val="000000"/>
          <w:sz w:val="21"/>
          <w:szCs w:val="21"/>
          <w:lang w:eastAsia="en-GB"/>
        </w:rPr>
      </w:pPr>
    </w:p>
    <w:p w:rsidR="00416C52" w:rsidP="00416C52" w:rsidRDefault="00416C52" w14:paraId="2DCEA584" w14:textId="77777777">
      <w:pPr>
        <w:pStyle w:val="TaskName"/>
        <w:numPr>
          <w:ilvl w:val="0"/>
          <w:numId w:val="0"/>
        </w:numPr>
        <w:ind w:left="1080" w:hanging="360"/>
        <w:rPr>
          <w:b w:val="0"/>
          <w:bCs/>
          <w:lang w:eastAsia="en-GB"/>
        </w:rPr>
      </w:pPr>
    </w:p>
    <w:p w:rsidR="002057CC" w:rsidP="00416C52" w:rsidRDefault="002057CC" w14:paraId="49F80356" w14:textId="77777777">
      <w:pPr>
        <w:pStyle w:val="TaskName"/>
        <w:numPr>
          <w:ilvl w:val="0"/>
          <w:numId w:val="0"/>
        </w:numPr>
        <w:ind w:left="1080" w:hanging="360"/>
        <w:rPr>
          <w:b w:val="0"/>
          <w:bCs/>
          <w:lang w:eastAsia="en-GB"/>
        </w:rPr>
      </w:pPr>
    </w:p>
    <w:p w:rsidRPr="009D5A30" w:rsidR="002057CC" w:rsidP="00416C52" w:rsidRDefault="002057CC" w14:paraId="328B22BB" w14:textId="77777777">
      <w:pPr>
        <w:pStyle w:val="TaskName"/>
        <w:numPr>
          <w:ilvl w:val="0"/>
          <w:numId w:val="0"/>
        </w:numPr>
        <w:ind w:left="1080" w:hanging="360"/>
        <w:rPr>
          <w:b w:val="0"/>
          <w:bCs/>
          <w:lang w:eastAsia="en-GB"/>
        </w:rPr>
      </w:pPr>
    </w:p>
    <w:p w:rsidRPr="009D5A30" w:rsidR="00F2440A" w:rsidP="009D5A30" w:rsidRDefault="00F2440A" w14:paraId="6AF4F09E" w14:textId="42E13ABC">
      <w:pPr>
        <w:pStyle w:val="TaskName"/>
        <w:rPr>
          <w:b w:val="0"/>
          <w:bCs/>
          <w:lang w:eastAsia="en-GB"/>
        </w:rPr>
      </w:pPr>
      <w:r w:rsidRPr="009D5A30">
        <w:rPr>
          <w:b w:val="0"/>
          <w:bCs/>
          <w:lang w:eastAsia="en-GB"/>
        </w:rPr>
        <w:t>Fill the values from the Azure SQL Database task. For the database, use “master”, for the Login and Password, make sure you use this structure $(</w:t>
      </w:r>
      <w:proofErr w:type="spellStart"/>
      <w:r w:rsidRPr="009D5A30">
        <w:rPr>
          <w:b w:val="0"/>
          <w:bCs/>
          <w:lang w:eastAsia="en-GB"/>
        </w:rPr>
        <w:t>variablename</w:t>
      </w:r>
      <w:proofErr w:type="spellEnd"/>
      <w:r w:rsidRPr="009D5A30">
        <w:rPr>
          <w:b w:val="0"/>
          <w:bCs/>
          <w:lang w:eastAsia="en-GB"/>
        </w:rPr>
        <w:t>)</w:t>
      </w:r>
    </w:p>
    <w:p w:rsidRPr="00F2440A" w:rsidR="00F2440A" w:rsidP="00F2440A" w:rsidRDefault="00F2440A" w14:paraId="51BFBB22" w14:textId="77777777">
      <w:pPr>
        <w:pStyle w:val="ListParagraph"/>
        <w:shd w:val="clear" w:color="auto" w:fill="FFFFFF"/>
        <w:spacing w:after="0" w:line="285" w:lineRule="atLeast"/>
        <w:jc w:val="both"/>
        <w:rPr>
          <w:bCs/>
          <w:color w:val="000000"/>
          <w:lang w:eastAsia="en-GB"/>
        </w:rPr>
      </w:pPr>
    </w:p>
    <w:p w:rsidRPr="00F2440A" w:rsidR="00F2440A" w:rsidP="00F2440A" w:rsidRDefault="00F2440A" w14:paraId="437AEA2F" w14:textId="77777777">
      <w:pPr>
        <w:pStyle w:val="ListParagraph"/>
        <w:shd w:val="clear" w:color="auto" w:fill="FFFFFF"/>
        <w:spacing w:after="0" w:line="285" w:lineRule="atLeast"/>
        <w:jc w:val="both"/>
        <w:rPr>
          <w:bCs/>
          <w:color w:val="000000"/>
          <w:lang w:eastAsia="en-GB"/>
        </w:rPr>
      </w:pPr>
    </w:p>
    <w:p w:rsidRPr="00F2440A" w:rsidR="00F2440A" w:rsidP="00F2440A" w:rsidRDefault="00F2440A" w14:paraId="5D76D6F4" w14:textId="78815FF8">
      <w:pPr>
        <w:pStyle w:val="ListParagraph"/>
        <w:shd w:val="clear" w:color="auto" w:fill="FFFFFF"/>
        <w:spacing w:after="0" w:line="285" w:lineRule="atLeast"/>
        <w:jc w:val="both"/>
        <w:rPr>
          <w:bCs/>
          <w:color w:val="000000"/>
          <w:lang w:eastAsia="en-GB"/>
        </w:rPr>
      </w:pPr>
      <w:r w:rsidRPr="00F2440A">
        <w:rPr>
          <w:bCs/>
          <w:color w:val="000000"/>
          <w:lang w:eastAsia="en-GB"/>
        </w:rPr>
        <w:lastRenderedPageBreak/>
        <w:t>Select Inline SQL Scrip</w:t>
      </w:r>
      <w:r w:rsidR="009A75CE">
        <w:rPr>
          <w:bCs/>
          <w:color w:val="000000"/>
          <w:lang w:eastAsia="en-GB"/>
        </w:rPr>
        <w:t>t</w:t>
      </w:r>
      <w:r w:rsidRPr="00F2440A">
        <w:rPr>
          <w:bCs/>
          <w:color w:val="000000"/>
          <w:lang w:eastAsia="en-GB"/>
        </w:rPr>
        <w:t xml:space="preserve"> in the Deploy Type and use this </w:t>
      </w:r>
      <w:proofErr w:type="spellStart"/>
      <w:r w:rsidRPr="00F2440A">
        <w:rPr>
          <w:bCs/>
          <w:color w:val="000000"/>
          <w:lang w:eastAsia="en-GB"/>
        </w:rPr>
        <w:t>sql</w:t>
      </w:r>
      <w:proofErr w:type="spellEnd"/>
      <w:r w:rsidRPr="00F2440A">
        <w:rPr>
          <w:bCs/>
          <w:color w:val="000000"/>
          <w:lang w:eastAsia="en-GB"/>
        </w:rPr>
        <w:t xml:space="preserve"> script </w:t>
      </w:r>
    </w:p>
    <w:p w:rsidRPr="00F2440A" w:rsidR="00F2440A" w:rsidP="00F2440A" w:rsidRDefault="00F2440A" w14:paraId="33212C3A" w14:textId="77777777">
      <w:pPr>
        <w:shd w:val="clear" w:color="auto" w:fill="FFFFFF"/>
        <w:spacing w:after="0" w:line="285" w:lineRule="atLeast"/>
        <w:jc w:val="both"/>
        <w:rPr>
          <w:bCs/>
          <w:color w:val="000000"/>
          <w:lang w:eastAsia="en-GB"/>
        </w:rPr>
      </w:pPr>
    </w:p>
    <w:p w:rsidRPr="00F2440A" w:rsidR="00F2440A" w:rsidP="00F2440A" w:rsidRDefault="00F2440A" w14:paraId="1AAA81E4" w14:textId="77777777">
      <w:pPr>
        <w:shd w:val="clear" w:color="auto" w:fill="FFFFFF"/>
        <w:spacing w:after="0" w:line="285" w:lineRule="atLeast"/>
        <w:ind w:left="720" w:firstLine="720"/>
        <w:jc w:val="both"/>
        <w:rPr>
          <w:bCs/>
          <w:i/>
          <w:iCs/>
          <w:color w:val="000000"/>
          <w:lang w:eastAsia="en-GB"/>
        </w:rPr>
      </w:pPr>
      <w:r w:rsidRPr="00F2440A">
        <w:rPr>
          <w:bCs/>
          <w:i/>
          <w:iCs/>
          <w:color w:val="000000"/>
          <w:lang w:eastAsia="en-GB"/>
        </w:rPr>
        <w:t xml:space="preserve">IF NOT EXISTS(SELECT * FROM </w:t>
      </w:r>
      <w:proofErr w:type="spellStart"/>
      <w:r w:rsidRPr="00F2440A">
        <w:rPr>
          <w:bCs/>
          <w:i/>
          <w:iCs/>
          <w:color w:val="000000"/>
          <w:lang w:eastAsia="en-GB"/>
        </w:rPr>
        <w:t>sys.databases</w:t>
      </w:r>
      <w:proofErr w:type="spellEnd"/>
      <w:r w:rsidRPr="00F2440A">
        <w:rPr>
          <w:bCs/>
          <w:i/>
          <w:iCs/>
          <w:color w:val="000000"/>
          <w:lang w:eastAsia="en-GB"/>
        </w:rPr>
        <w:t xml:space="preserve"> WHERE name = '</w:t>
      </w:r>
      <w:proofErr w:type="spellStart"/>
      <w:r w:rsidRPr="00F2440A">
        <w:rPr>
          <w:bCs/>
          <w:i/>
          <w:iCs/>
          <w:color w:val="000000"/>
          <w:lang w:eastAsia="en-GB"/>
        </w:rPr>
        <w:t>aaduser</w:t>
      </w:r>
      <w:proofErr w:type="spellEnd"/>
      <w:r w:rsidRPr="00F2440A">
        <w:rPr>
          <w:bCs/>
          <w:i/>
          <w:iCs/>
          <w:color w:val="000000"/>
          <w:lang w:eastAsia="en-GB"/>
        </w:rPr>
        <w:t>')</w:t>
      </w:r>
    </w:p>
    <w:p w:rsidRPr="00F2440A" w:rsidR="00F2440A" w:rsidP="00F2440A" w:rsidRDefault="00F2440A" w14:paraId="1A45D2FC" w14:textId="77777777">
      <w:pPr>
        <w:shd w:val="clear" w:color="auto" w:fill="FFFFFF"/>
        <w:spacing w:after="0" w:line="285" w:lineRule="atLeast"/>
        <w:ind w:left="720"/>
        <w:jc w:val="both"/>
        <w:rPr>
          <w:bCs/>
          <w:color w:val="000000"/>
          <w:lang w:eastAsia="en-GB"/>
        </w:rPr>
      </w:pPr>
      <w:r w:rsidRPr="00F2440A">
        <w:rPr>
          <w:bCs/>
          <w:i/>
          <w:iCs/>
          <w:color w:val="000000"/>
          <w:lang w:eastAsia="en-GB"/>
        </w:rPr>
        <w:t xml:space="preserve">   </w:t>
      </w:r>
      <w:r w:rsidRPr="00F2440A">
        <w:rPr>
          <w:bCs/>
          <w:i/>
          <w:iCs/>
          <w:color w:val="000000"/>
          <w:lang w:eastAsia="en-GB"/>
        </w:rPr>
        <w:tab/>
      </w:r>
      <w:r w:rsidRPr="00F2440A">
        <w:rPr>
          <w:bCs/>
          <w:i/>
          <w:iCs/>
          <w:color w:val="000000"/>
          <w:lang w:eastAsia="en-GB"/>
        </w:rPr>
        <w:tab/>
      </w:r>
      <w:r w:rsidRPr="00F2440A">
        <w:rPr>
          <w:bCs/>
          <w:i/>
          <w:iCs/>
          <w:color w:val="000000"/>
          <w:lang w:eastAsia="en-GB"/>
        </w:rPr>
        <w:t>CREATE DATABASE [</w:t>
      </w:r>
      <w:proofErr w:type="spellStart"/>
      <w:r w:rsidRPr="00F2440A">
        <w:rPr>
          <w:bCs/>
          <w:i/>
          <w:iCs/>
          <w:color w:val="000000"/>
          <w:lang w:eastAsia="en-GB"/>
        </w:rPr>
        <w:t>aaduser</w:t>
      </w:r>
      <w:proofErr w:type="spellEnd"/>
      <w:r w:rsidRPr="00F2440A">
        <w:rPr>
          <w:bCs/>
          <w:i/>
          <w:iCs/>
          <w:color w:val="000000"/>
          <w:lang w:eastAsia="en-GB"/>
        </w:rPr>
        <w:t>]</w:t>
      </w:r>
    </w:p>
    <w:p w:rsidR="002057CC" w:rsidP="00416C52" w:rsidRDefault="002057CC" w14:paraId="4D084E89" w14:textId="77777777">
      <w:pPr>
        <w:pStyle w:val="TaskName"/>
        <w:numPr>
          <w:ilvl w:val="0"/>
          <w:numId w:val="0"/>
        </w:numPr>
        <w:ind w:left="1080" w:hanging="360"/>
        <w:rPr>
          <w:b w:val="0"/>
          <w:bCs/>
          <w:lang w:eastAsia="en-GB"/>
        </w:rPr>
      </w:pPr>
    </w:p>
    <w:p w:rsidR="004642BE" w:rsidP="00416C52" w:rsidRDefault="004642BE" w14:paraId="188C2699" w14:textId="77777777">
      <w:pPr>
        <w:pStyle w:val="TaskName"/>
        <w:numPr>
          <w:ilvl w:val="0"/>
          <w:numId w:val="0"/>
        </w:numPr>
        <w:ind w:left="1080" w:hanging="360"/>
        <w:rPr>
          <w:b w:val="0"/>
          <w:bCs/>
          <w:lang w:eastAsia="en-GB"/>
        </w:rPr>
      </w:pPr>
    </w:p>
    <w:p w:rsidR="004642BE" w:rsidP="00416C52" w:rsidRDefault="00B9487D" w14:paraId="5D2BB403" w14:textId="7796A148">
      <w:pPr>
        <w:pStyle w:val="TaskName"/>
        <w:numPr>
          <w:ilvl w:val="0"/>
          <w:numId w:val="0"/>
        </w:numPr>
        <w:ind w:left="1080" w:hanging="360"/>
        <w:rPr>
          <w:b w:val="0"/>
          <w:bCs/>
          <w:lang w:eastAsia="en-GB"/>
        </w:rPr>
      </w:pPr>
      <w:r w:rsidRPr="00B9487D">
        <w:rPr>
          <w:b w:val="0"/>
          <w:bCs/>
          <w:noProof/>
          <w:bdr w:val="single" w:color="auto" w:sz="4" w:space="0"/>
          <w:lang w:eastAsia="en-GB"/>
        </w:rPr>
        <w:drawing>
          <wp:inline distT="0" distB="0" distL="0" distR="0" wp14:anchorId="68B635E6" wp14:editId="5F76CA5D">
            <wp:extent cx="5746276" cy="3432061"/>
            <wp:effectExtent l="0" t="0" r="698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5"/>
                    <a:stretch>
                      <a:fillRect/>
                    </a:stretch>
                  </pic:blipFill>
                  <pic:spPr>
                    <a:xfrm>
                      <a:off x="0" y="0"/>
                      <a:ext cx="5764023" cy="3442661"/>
                    </a:xfrm>
                    <a:prstGeom prst="rect">
                      <a:avLst/>
                    </a:prstGeom>
                  </pic:spPr>
                </pic:pic>
              </a:graphicData>
            </a:graphic>
          </wp:inline>
        </w:drawing>
      </w:r>
    </w:p>
    <w:p w:rsidRPr="00A24DF4" w:rsidR="004642BE" w:rsidP="00416C52" w:rsidRDefault="004642BE" w14:paraId="1FA9AA53" w14:textId="77777777">
      <w:pPr>
        <w:pStyle w:val="TaskName"/>
        <w:numPr>
          <w:ilvl w:val="0"/>
          <w:numId w:val="0"/>
        </w:numPr>
        <w:ind w:left="1080" w:hanging="360"/>
        <w:rPr>
          <w:b w:val="0"/>
          <w:bCs/>
          <w:lang w:eastAsia="en-GB"/>
        </w:rPr>
      </w:pPr>
    </w:p>
    <w:p w:rsidRPr="009D5A30" w:rsidR="009D5A30" w:rsidP="009D5A30" w:rsidRDefault="009D5A30" w14:paraId="3DC35AE7" w14:textId="77777777">
      <w:pPr>
        <w:shd w:val="clear" w:color="auto" w:fill="FFFFFF"/>
        <w:spacing w:after="0" w:line="285" w:lineRule="atLeast"/>
        <w:jc w:val="both"/>
        <w:rPr>
          <w:rFonts w:ascii="Arial" w:hAnsi="Arial" w:eastAsia="Times New Roman" w:cs="Arial"/>
          <w:bCs/>
          <w:color w:val="000000"/>
          <w:sz w:val="21"/>
          <w:szCs w:val="21"/>
          <w:lang w:eastAsia="en-GB"/>
        </w:rPr>
      </w:pPr>
    </w:p>
    <w:p w:rsidR="009D5A30" w:rsidP="009D5A30" w:rsidRDefault="009D5A30" w14:paraId="0A831348" w14:textId="56C1EBB4">
      <w:pPr>
        <w:pStyle w:val="TaskName"/>
        <w:rPr>
          <w:b w:val="0"/>
          <w:bCs/>
          <w:lang w:eastAsia="en-GB"/>
        </w:rPr>
      </w:pPr>
      <w:r w:rsidRPr="009D5A30">
        <w:rPr>
          <w:b w:val="0"/>
          <w:bCs/>
          <w:lang w:eastAsia="en-GB"/>
        </w:rPr>
        <w:t xml:space="preserve">Add other Azure SQL Database deployment. We will be using to call the script from the repo to deploy the external table. Select SQL Script File for the Deploy Type and navigate to where you can find the </w:t>
      </w:r>
      <w:proofErr w:type="spellStart"/>
      <w:r w:rsidRPr="009D5A30">
        <w:rPr>
          <w:b w:val="0"/>
          <w:bCs/>
          <w:lang w:eastAsia="en-GB"/>
        </w:rPr>
        <w:t>sql</w:t>
      </w:r>
      <w:proofErr w:type="spellEnd"/>
      <w:r w:rsidRPr="009D5A30">
        <w:rPr>
          <w:b w:val="0"/>
          <w:bCs/>
          <w:lang w:eastAsia="en-GB"/>
        </w:rPr>
        <w:t xml:space="preserve"> script.</w:t>
      </w:r>
    </w:p>
    <w:p w:rsidR="001E3B0D" w:rsidP="001E3B0D" w:rsidRDefault="001E3B0D" w14:paraId="1FA460D8" w14:textId="77777777">
      <w:pPr>
        <w:pStyle w:val="TaskName"/>
        <w:numPr>
          <w:ilvl w:val="0"/>
          <w:numId w:val="0"/>
        </w:numPr>
        <w:ind w:left="1080" w:hanging="360"/>
        <w:rPr>
          <w:b w:val="0"/>
          <w:bCs/>
          <w:lang w:eastAsia="en-GB"/>
        </w:rPr>
      </w:pPr>
    </w:p>
    <w:p w:rsidR="001E3B0D" w:rsidP="007E38BC" w:rsidRDefault="00246BAE" w14:paraId="7E5EBE93" w14:textId="6DCB85EF">
      <w:pPr>
        <w:pStyle w:val="TaskName"/>
        <w:numPr>
          <w:ilvl w:val="0"/>
          <w:numId w:val="0"/>
        </w:numPr>
        <w:ind w:left="1080" w:hanging="360"/>
        <w:jc w:val="center"/>
        <w:rPr>
          <w:b w:val="0"/>
          <w:bCs/>
          <w:lang w:eastAsia="en-GB"/>
        </w:rPr>
      </w:pPr>
      <w:r>
        <w:rPr>
          <w:b w:val="0"/>
          <w:bCs/>
          <w:noProof/>
          <w:lang w:eastAsia="en-GB"/>
        </w:rPr>
        <w:lastRenderedPageBreak/>
        <mc:AlternateContent>
          <mc:Choice Requires="wps">
            <w:drawing>
              <wp:anchor distT="0" distB="0" distL="114300" distR="114300" simplePos="0" relativeHeight="251658255" behindDoc="0" locked="0" layoutInCell="1" allowOverlap="1" wp14:anchorId="33DE1477" wp14:editId="54649565">
                <wp:simplePos x="0" y="0"/>
                <wp:positionH relativeFrom="column">
                  <wp:posOffset>2593340</wp:posOffset>
                </wp:positionH>
                <wp:positionV relativeFrom="paragraph">
                  <wp:posOffset>1805940</wp:posOffset>
                </wp:positionV>
                <wp:extent cx="1552575" cy="285750"/>
                <wp:effectExtent l="0" t="0" r="28575" b="19050"/>
                <wp:wrapNone/>
                <wp:docPr id="700" name="Oval 700"/>
                <wp:cNvGraphicFramePr/>
                <a:graphic xmlns:a="http://schemas.openxmlformats.org/drawingml/2006/main">
                  <a:graphicData uri="http://schemas.microsoft.com/office/word/2010/wordprocessingShape">
                    <wps:wsp>
                      <wps:cNvSpPr/>
                      <wps:spPr>
                        <a:xfrm>
                          <a:off x="0" y="0"/>
                          <a:ext cx="1552575"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200E447">
              <v:oval id="Oval 700" style="position:absolute;margin-left:204.2pt;margin-top:142.2pt;width:122.25pt;height:22.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B239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"/>
            </w:pict>
          </mc:Fallback>
        </mc:AlternateContent>
      </w:r>
      <w:r w:rsidRPr="00246BAE">
        <w:rPr>
          <w:b w:val="0"/>
          <w:bCs/>
          <w:noProof/>
          <w:lang w:eastAsia="en-GB"/>
        </w:rPr>
        <w:drawing>
          <wp:inline distT="0" distB="0" distL="0" distR="0" wp14:anchorId="22BBFDD0" wp14:editId="42DA1A8E">
            <wp:extent cx="3467278" cy="3264068"/>
            <wp:effectExtent l="0" t="0" r="0" b="0"/>
            <wp:docPr id="693" name="Picture 6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descr="A picture containing graphical user interface&#10;&#10;Description automatically generated"/>
                    <pic:cNvPicPr/>
                  </pic:nvPicPr>
                  <pic:blipFill>
                    <a:blip r:embed="rId146"/>
                    <a:stretch>
                      <a:fillRect/>
                    </a:stretch>
                  </pic:blipFill>
                  <pic:spPr>
                    <a:xfrm>
                      <a:off x="0" y="0"/>
                      <a:ext cx="3467278" cy="3264068"/>
                    </a:xfrm>
                    <a:prstGeom prst="rect">
                      <a:avLst/>
                    </a:prstGeom>
                  </pic:spPr>
                </pic:pic>
              </a:graphicData>
            </a:graphic>
          </wp:inline>
        </w:drawing>
      </w:r>
    </w:p>
    <w:p w:rsidR="00010501" w:rsidP="007E38BC" w:rsidRDefault="00010501" w14:paraId="5EC73E05" w14:textId="77777777">
      <w:pPr>
        <w:pStyle w:val="TaskName"/>
        <w:numPr>
          <w:ilvl w:val="0"/>
          <w:numId w:val="0"/>
        </w:numPr>
        <w:ind w:left="1080" w:hanging="360"/>
        <w:jc w:val="center"/>
        <w:rPr>
          <w:b w:val="0"/>
          <w:bCs/>
          <w:lang w:eastAsia="en-GB"/>
        </w:rPr>
      </w:pPr>
    </w:p>
    <w:p w:rsidRPr="009D5A30" w:rsidR="00010501" w:rsidP="00010501" w:rsidRDefault="00010501" w14:paraId="77048409" w14:textId="21E6198D">
      <w:pPr>
        <w:pStyle w:val="TaskName"/>
        <w:numPr>
          <w:ilvl w:val="0"/>
          <w:numId w:val="0"/>
        </w:numPr>
        <w:ind w:left="1080" w:hanging="360"/>
        <w:rPr>
          <w:b w:val="0"/>
          <w:bCs/>
          <w:lang w:eastAsia="en-GB"/>
        </w:rPr>
      </w:pPr>
      <w:r>
        <w:rPr>
          <w:b w:val="0"/>
          <w:bCs/>
          <w:lang w:eastAsia="en-GB"/>
        </w:rPr>
        <w:t>Note:- If you have multiples files you can always use *.</w:t>
      </w:r>
      <w:proofErr w:type="spellStart"/>
      <w:r>
        <w:rPr>
          <w:b w:val="0"/>
          <w:bCs/>
          <w:lang w:eastAsia="en-GB"/>
        </w:rPr>
        <w:t>sql</w:t>
      </w:r>
      <w:proofErr w:type="spellEnd"/>
      <w:r>
        <w:rPr>
          <w:b w:val="0"/>
          <w:bCs/>
          <w:lang w:eastAsia="en-GB"/>
        </w:rPr>
        <w:t xml:space="preserve"> at the end of the </w:t>
      </w:r>
      <w:proofErr w:type="spellStart"/>
      <w:r>
        <w:rPr>
          <w:b w:val="0"/>
          <w:bCs/>
          <w:lang w:eastAsia="en-GB"/>
        </w:rPr>
        <w:t>sql</w:t>
      </w:r>
      <w:proofErr w:type="spellEnd"/>
      <w:r>
        <w:rPr>
          <w:b w:val="0"/>
          <w:bCs/>
          <w:lang w:eastAsia="en-GB"/>
        </w:rPr>
        <w:t xml:space="preserve"> script </w:t>
      </w:r>
    </w:p>
    <w:p w:rsidRPr="004E076E" w:rsidR="00A95E87" w:rsidP="004E076E" w:rsidRDefault="00010501" w14:paraId="70ED79A8" w14:textId="72ADA2AD">
      <w:pPr>
        <w:pStyle w:val="TaskDetail"/>
        <w:ind w:left="720"/>
        <w:rPr>
          <w:lang w:eastAsia="en-GB"/>
        </w:rPr>
      </w:pPr>
      <w:r w:rsidRPr="004E076E">
        <w:rPr>
          <w:bCs/>
          <w:lang w:eastAsia="en-GB"/>
        </w:rPr>
        <w:t>$(System.DefaultWorkingDirectory)/_Synapse-SQL-Build/SQLProjArtifacts/SynapseSQLSolution/SQLServerlessProj/bin/Release/Scripts/*.sql</w:t>
      </w:r>
    </w:p>
    <w:p w:rsidR="004E076E" w:rsidP="004E076E" w:rsidRDefault="004E076E" w14:paraId="14D6FC28" w14:textId="77777777">
      <w:pPr>
        <w:shd w:val="clear" w:color="auto" w:fill="FFFFFF"/>
        <w:spacing w:after="0" w:line="285" w:lineRule="atLeast"/>
        <w:ind w:left="720"/>
        <w:jc w:val="both"/>
        <w:rPr>
          <w:bCs/>
          <w:color w:val="000000"/>
          <w:lang w:eastAsia="en-GB"/>
        </w:rPr>
      </w:pPr>
    </w:p>
    <w:p w:rsidRPr="004E076E" w:rsidR="00A2304C" w:rsidP="004E076E" w:rsidRDefault="00A2304C" w14:paraId="028FD239" w14:textId="0CB4F2E5">
      <w:pPr>
        <w:shd w:val="clear" w:color="auto" w:fill="FFFFFF"/>
        <w:spacing w:after="0" w:line="285" w:lineRule="atLeast"/>
        <w:ind w:left="720"/>
        <w:jc w:val="both"/>
        <w:rPr>
          <w:bCs/>
          <w:color w:val="000000"/>
          <w:lang w:eastAsia="en-GB"/>
        </w:rPr>
      </w:pPr>
      <w:r w:rsidRPr="004E076E">
        <w:rPr>
          <w:bCs/>
          <w:color w:val="000000"/>
          <w:lang w:eastAsia="en-GB"/>
        </w:rPr>
        <w:t xml:space="preserve">Use the variables as we did in the previous step and the database name in this case will be </w:t>
      </w:r>
      <w:proofErr w:type="spellStart"/>
      <w:r w:rsidRPr="004E076E">
        <w:rPr>
          <w:bCs/>
          <w:color w:val="000000"/>
          <w:lang w:eastAsia="en-GB"/>
        </w:rPr>
        <w:t>adduser</w:t>
      </w:r>
      <w:proofErr w:type="spellEnd"/>
      <w:r w:rsidRPr="004E076E">
        <w:rPr>
          <w:bCs/>
          <w:color w:val="000000"/>
          <w:lang w:eastAsia="en-GB"/>
        </w:rPr>
        <w:t xml:space="preserve"> </w:t>
      </w:r>
    </w:p>
    <w:p w:rsidRPr="004E076E" w:rsidR="00565587" w:rsidP="004E076E" w:rsidRDefault="00565587" w14:paraId="1DE8CE23" w14:textId="77777777">
      <w:pPr>
        <w:shd w:val="clear" w:color="auto" w:fill="FFFFFF"/>
        <w:spacing w:after="0" w:line="285" w:lineRule="atLeast"/>
        <w:ind w:left="720"/>
        <w:jc w:val="both"/>
        <w:rPr>
          <w:bCs/>
          <w:color w:val="000000"/>
          <w:lang w:eastAsia="en-GB"/>
        </w:rPr>
      </w:pPr>
    </w:p>
    <w:p w:rsidRPr="004E076E" w:rsidR="00A2304C" w:rsidP="004E076E" w:rsidRDefault="00565587" w14:paraId="490FE9F9" w14:textId="7557C812">
      <w:pPr>
        <w:pStyle w:val="CompletionMessage"/>
        <w:ind w:left="720"/>
        <w:rPr>
          <w:bCs/>
          <w:i w:val="0"/>
          <w:color w:val="000000"/>
          <w:sz w:val="22"/>
          <w:lang w:eastAsia="en-GB"/>
        </w:rPr>
      </w:pPr>
      <w:r w:rsidRPr="004E076E">
        <w:rPr>
          <w:bCs/>
          <w:i w:val="0"/>
          <w:noProof/>
          <w:color w:val="000000"/>
          <w:sz w:val="22"/>
          <w:lang w:eastAsia="en-GB"/>
        </w:rPr>
        <w:drawing>
          <wp:inline distT="0" distB="0" distL="0" distR="0" wp14:anchorId="43A34756" wp14:editId="69F47E30">
            <wp:extent cx="5731510" cy="2095500"/>
            <wp:effectExtent l="0" t="0" r="2540" b="0"/>
            <wp:docPr id="701" name="Picture 7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47"/>
                    <a:stretch>
                      <a:fillRect/>
                    </a:stretch>
                  </pic:blipFill>
                  <pic:spPr>
                    <a:xfrm>
                      <a:off x="0" y="0"/>
                      <a:ext cx="5731510" cy="2095500"/>
                    </a:xfrm>
                    <a:prstGeom prst="rect">
                      <a:avLst/>
                    </a:prstGeom>
                  </pic:spPr>
                </pic:pic>
              </a:graphicData>
            </a:graphic>
          </wp:inline>
        </w:drawing>
      </w:r>
    </w:p>
    <w:p w:rsidRPr="004E076E" w:rsidR="00026D66" w:rsidP="004E076E" w:rsidRDefault="00026D66" w14:paraId="215EFC1D" w14:textId="77777777">
      <w:pPr>
        <w:shd w:val="clear" w:color="auto" w:fill="FFFFFF" w:themeFill="background1"/>
        <w:spacing w:after="0" w:line="285" w:lineRule="atLeast"/>
        <w:ind w:left="720"/>
        <w:jc w:val="both"/>
        <w:rPr>
          <w:bCs/>
          <w:color w:val="000000"/>
          <w:lang w:eastAsia="en-GB"/>
        </w:rPr>
      </w:pPr>
      <w:r w:rsidRPr="004E076E">
        <w:rPr>
          <w:bCs/>
          <w:color w:val="000000"/>
          <w:lang w:eastAsia="en-GB"/>
        </w:rPr>
        <w:t xml:space="preserve">Select save and create a release </w:t>
      </w:r>
    </w:p>
    <w:p w:rsidR="00010501" w:rsidP="00A95E87" w:rsidRDefault="00010501" w14:paraId="267FCC49" w14:textId="77777777">
      <w:pPr>
        <w:pStyle w:val="CompletionMessage"/>
        <w:rPr>
          <w:bCs/>
          <w:i w:val="0"/>
          <w:color w:val="000000"/>
          <w:sz w:val="22"/>
          <w:lang w:eastAsia="en-GB"/>
        </w:rPr>
      </w:pPr>
    </w:p>
    <w:p w:rsidR="004E076E" w:rsidP="004E076E" w:rsidRDefault="004E076E" w14:paraId="79CB63B8" w14:textId="3094FA96">
      <w:pPr>
        <w:pStyle w:val="TaskName"/>
        <w:rPr>
          <w:lang w:eastAsia="en-GB"/>
        </w:rPr>
      </w:pPr>
      <w:r>
        <w:rPr>
          <w:lang w:eastAsia="en-GB"/>
        </w:rPr>
        <w:t>Test Release Pipeline</w:t>
      </w:r>
    </w:p>
    <w:p w:rsidRPr="00BF19E1" w:rsidR="00BF19E1" w:rsidP="00BF19E1" w:rsidRDefault="00BF19E1" w14:paraId="1B5E0953" w14:textId="77777777">
      <w:pPr>
        <w:pStyle w:val="TaskName"/>
        <w:numPr>
          <w:ilvl w:val="0"/>
          <w:numId w:val="0"/>
        </w:numPr>
        <w:ind w:left="1080"/>
        <w:rPr>
          <w:b w:val="0"/>
          <w:bCs/>
          <w:lang w:eastAsia="en-GB"/>
        </w:rPr>
      </w:pPr>
      <w:r w:rsidRPr="00BF19E1">
        <w:rPr>
          <w:b w:val="0"/>
          <w:bCs/>
          <w:lang w:eastAsia="en-GB"/>
        </w:rPr>
        <w:t>Go to Release and click on create release</w:t>
      </w:r>
    </w:p>
    <w:p w:rsidRPr="00BF19E1" w:rsidR="00BF19E1" w:rsidP="00BF19E1" w:rsidRDefault="00BF19E1" w14:paraId="4EF879E7" w14:textId="77777777">
      <w:pPr>
        <w:pStyle w:val="TaskName"/>
        <w:numPr>
          <w:ilvl w:val="0"/>
          <w:numId w:val="0"/>
        </w:numPr>
        <w:ind w:left="1080"/>
        <w:rPr>
          <w:b w:val="0"/>
          <w:bCs/>
          <w:lang w:eastAsia="en-GB"/>
        </w:rPr>
      </w:pPr>
      <w:r w:rsidRPr="00BF19E1">
        <w:rPr>
          <w:b w:val="0"/>
          <w:bCs/>
          <w:lang w:eastAsia="en-GB"/>
        </w:rPr>
        <w:t>Add a description and click on create</w:t>
      </w:r>
    </w:p>
    <w:p w:rsidRPr="00E87907" w:rsidR="00BF19E1" w:rsidP="00BF19E1" w:rsidRDefault="00BF19E1" w14:paraId="2D696411" w14:textId="77777777">
      <w:pPr>
        <w:pStyle w:val="ListParagraph"/>
        <w:shd w:val="clear" w:color="auto" w:fill="FFFFFF" w:themeFill="background1"/>
        <w:spacing w:after="0" w:line="285" w:lineRule="atLeast"/>
        <w:rPr>
          <w:rFonts w:ascii="Arial" w:hAnsi="Arial" w:eastAsia="Times New Roman" w:cs="Arial"/>
          <w:color w:val="000000"/>
          <w:sz w:val="21"/>
          <w:szCs w:val="21"/>
          <w:lang w:eastAsia="en-GB"/>
        </w:rPr>
      </w:pPr>
    </w:p>
    <w:p w:rsidR="004E076E" w:rsidP="008241FF" w:rsidRDefault="008241FF" w14:paraId="5842B27A" w14:textId="3AC0FAD0">
      <w:pPr>
        <w:pStyle w:val="TaskName"/>
        <w:numPr>
          <w:ilvl w:val="0"/>
          <w:numId w:val="0"/>
        </w:numPr>
        <w:ind w:left="1080"/>
        <w:jc w:val="center"/>
        <w:rPr>
          <w:lang w:eastAsia="en-GB"/>
        </w:rPr>
      </w:pPr>
      <w:r>
        <w:rPr>
          <w:noProof/>
          <w:lang w:eastAsia="en-GB"/>
        </w:rPr>
        <w:lastRenderedPageBreak/>
        <mc:AlternateContent>
          <mc:Choice Requires="wps">
            <w:drawing>
              <wp:anchor distT="0" distB="0" distL="114300" distR="114300" simplePos="0" relativeHeight="251658256" behindDoc="0" locked="0" layoutInCell="1" allowOverlap="1" wp14:anchorId="1862C75F" wp14:editId="1D3E33FF">
                <wp:simplePos x="0" y="0"/>
                <wp:positionH relativeFrom="column">
                  <wp:posOffset>1783715</wp:posOffset>
                </wp:positionH>
                <wp:positionV relativeFrom="paragraph">
                  <wp:posOffset>5648325</wp:posOffset>
                </wp:positionV>
                <wp:extent cx="790575" cy="552450"/>
                <wp:effectExtent l="0" t="0" r="28575" b="19050"/>
                <wp:wrapNone/>
                <wp:docPr id="703" name="Oval 703"/>
                <wp:cNvGraphicFramePr/>
                <a:graphic xmlns:a="http://schemas.openxmlformats.org/drawingml/2006/main">
                  <a:graphicData uri="http://schemas.microsoft.com/office/word/2010/wordprocessingShape">
                    <wps:wsp>
                      <wps:cNvSpPr/>
                      <wps:spPr>
                        <a:xfrm>
                          <a:off x="0" y="0"/>
                          <a:ext cx="790575" cy="5524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9363694">
              <v:oval id="Oval 703" style="position:absolute;margin-left:140.45pt;margin-top:444.75pt;width:62.25pt;height:43.5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F14B2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"/>
            </w:pict>
          </mc:Fallback>
        </mc:AlternateContent>
      </w:r>
      <w:r w:rsidRPr="008241FF">
        <w:rPr>
          <w:noProof/>
          <w:lang w:eastAsia="en-GB"/>
        </w:rPr>
        <w:drawing>
          <wp:inline distT="0" distB="0" distL="0" distR="0" wp14:anchorId="576CC0FF" wp14:editId="53F7EF43">
            <wp:extent cx="3571875" cy="6121455"/>
            <wp:effectExtent l="19050" t="19050" r="9525" b="12700"/>
            <wp:docPr id="702" name="Picture 7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descr="Text&#10;&#10;Description automatically generated with medium confidence"/>
                    <pic:cNvPicPr/>
                  </pic:nvPicPr>
                  <pic:blipFill>
                    <a:blip r:embed="rId148"/>
                    <a:stretch>
                      <a:fillRect/>
                    </a:stretch>
                  </pic:blipFill>
                  <pic:spPr>
                    <a:xfrm>
                      <a:off x="0" y="0"/>
                      <a:ext cx="3572482" cy="6122496"/>
                    </a:xfrm>
                    <a:prstGeom prst="rect">
                      <a:avLst/>
                    </a:prstGeom>
                    <a:ln>
                      <a:solidFill>
                        <a:schemeClr val="tx1"/>
                      </a:solidFill>
                    </a:ln>
                  </pic:spPr>
                </pic:pic>
              </a:graphicData>
            </a:graphic>
          </wp:inline>
        </w:drawing>
      </w:r>
    </w:p>
    <w:p w:rsidRPr="004E076E" w:rsidR="004E076E" w:rsidP="00A95E87" w:rsidRDefault="004E076E" w14:paraId="52E1A474" w14:textId="77777777">
      <w:pPr>
        <w:pStyle w:val="CompletionMessage"/>
        <w:rPr>
          <w:bCs/>
          <w:i w:val="0"/>
          <w:color w:val="000000"/>
          <w:sz w:val="22"/>
          <w:lang w:eastAsia="en-GB"/>
        </w:rPr>
      </w:pPr>
    </w:p>
    <w:p w:rsidR="005745EF" w:rsidP="00FB0FA4" w:rsidRDefault="005745EF" w14:paraId="01353064" w14:textId="77777777">
      <w:pPr>
        <w:pStyle w:val="ListParagraph"/>
        <w:shd w:val="clear" w:color="auto" w:fill="FFFFFF" w:themeFill="background1"/>
        <w:spacing w:after="0" w:line="285" w:lineRule="atLeast"/>
        <w:rPr>
          <w:bCs/>
          <w:color w:val="000000"/>
          <w:lang w:eastAsia="en-GB"/>
        </w:rPr>
      </w:pPr>
    </w:p>
    <w:p w:rsidR="005745EF" w:rsidP="00FB0FA4" w:rsidRDefault="005745EF" w14:paraId="177552DD" w14:textId="77777777">
      <w:pPr>
        <w:pStyle w:val="ListParagraph"/>
        <w:shd w:val="clear" w:color="auto" w:fill="FFFFFF" w:themeFill="background1"/>
        <w:spacing w:after="0" w:line="285" w:lineRule="atLeast"/>
        <w:rPr>
          <w:bCs/>
          <w:color w:val="000000"/>
          <w:lang w:eastAsia="en-GB"/>
        </w:rPr>
      </w:pPr>
    </w:p>
    <w:p w:rsidR="005745EF" w:rsidP="00FB0FA4" w:rsidRDefault="005745EF" w14:paraId="02D1E799" w14:textId="77777777">
      <w:pPr>
        <w:pStyle w:val="ListParagraph"/>
        <w:shd w:val="clear" w:color="auto" w:fill="FFFFFF" w:themeFill="background1"/>
        <w:spacing w:after="0" w:line="285" w:lineRule="atLeast"/>
        <w:rPr>
          <w:bCs/>
          <w:color w:val="000000"/>
          <w:lang w:eastAsia="en-GB"/>
        </w:rPr>
      </w:pPr>
    </w:p>
    <w:p w:rsidR="005745EF" w:rsidP="00FB0FA4" w:rsidRDefault="005745EF" w14:paraId="45828CAE" w14:textId="77777777">
      <w:pPr>
        <w:pStyle w:val="ListParagraph"/>
        <w:shd w:val="clear" w:color="auto" w:fill="FFFFFF" w:themeFill="background1"/>
        <w:spacing w:after="0" w:line="285" w:lineRule="atLeast"/>
        <w:rPr>
          <w:bCs/>
          <w:color w:val="000000"/>
          <w:lang w:eastAsia="en-GB"/>
        </w:rPr>
      </w:pPr>
    </w:p>
    <w:p w:rsidR="00FB0FA4" w:rsidP="00FB0FA4" w:rsidRDefault="00FB0FA4" w14:paraId="4C93097A" w14:textId="49AE79C6">
      <w:pPr>
        <w:pStyle w:val="ListParagraph"/>
        <w:shd w:val="clear" w:color="auto" w:fill="FFFFFF" w:themeFill="background1"/>
        <w:spacing w:after="0" w:line="285" w:lineRule="atLeast"/>
        <w:rPr>
          <w:bCs/>
          <w:color w:val="000000"/>
          <w:lang w:eastAsia="en-GB"/>
        </w:rPr>
      </w:pPr>
      <w:r w:rsidRPr="00FB0FA4">
        <w:rPr>
          <w:bCs/>
          <w:color w:val="000000"/>
          <w:lang w:eastAsia="en-GB"/>
        </w:rPr>
        <w:t>Once the release finishes, you will notice a green box, this means the release completed successfully</w:t>
      </w:r>
    </w:p>
    <w:p w:rsidR="005745EF" w:rsidP="00FB0FA4" w:rsidRDefault="005745EF" w14:paraId="2714B6B8" w14:textId="77777777">
      <w:pPr>
        <w:pStyle w:val="ListParagraph"/>
        <w:shd w:val="clear" w:color="auto" w:fill="FFFFFF" w:themeFill="background1"/>
        <w:spacing w:after="0" w:line="285" w:lineRule="atLeast"/>
        <w:rPr>
          <w:bCs/>
          <w:color w:val="000000"/>
          <w:lang w:eastAsia="en-GB"/>
        </w:rPr>
      </w:pPr>
    </w:p>
    <w:p w:rsidRPr="00FB0FA4" w:rsidR="005745EF" w:rsidP="00FB0FA4" w:rsidRDefault="005745EF" w14:paraId="370D0BF8" w14:textId="0A91064F">
      <w:pPr>
        <w:pStyle w:val="ListParagraph"/>
        <w:shd w:val="clear" w:color="auto" w:fill="FFFFFF" w:themeFill="background1"/>
        <w:spacing w:after="0" w:line="285" w:lineRule="atLeast"/>
        <w:rPr>
          <w:bCs/>
          <w:color w:val="000000"/>
          <w:lang w:eastAsia="en-GB"/>
        </w:rPr>
      </w:pPr>
      <w:r>
        <w:rPr>
          <w:noProof/>
        </w:rPr>
        <w:lastRenderedPageBreak/>
        <w:drawing>
          <wp:inline distT="0" distB="0" distL="0" distR="0" wp14:anchorId="78ABB6AC" wp14:editId="23DE3FED">
            <wp:extent cx="5626390" cy="1238314"/>
            <wp:effectExtent l="19050" t="19050" r="12700" b="19050"/>
            <wp:docPr id="29493952" name="Picture 294939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626390" cy="1238314"/>
                    </a:xfrm>
                    <a:prstGeom prst="rect">
                      <a:avLst/>
                    </a:prstGeom>
                    <a:ln>
                      <a:solidFill>
                        <a:schemeClr val="tx1"/>
                      </a:solidFill>
                    </a:ln>
                  </pic:spPr>
                </pic:pic>
              </a:graphicData>
            </a:graphic>
          </wp:inline>
        </w:drawing>
      </w:r>
    </w:p>
    <w:p w:rsidR="00010501" w:rsidP="00A95E87" w:rsidRDefault="00010501" w14:paraId="40BFBF57" w14:textId="77777777">
      <w:pPr>
        <w:pStyle w:val="CompletionMessage"/>
        <w:rPr>
          <w:bCs/>
          <w:i w:val="0"/>
          <w:color w:val="000000"/>
          <w:sz w:val="22"/>
          <w:lang w:eastAsia="en-GB"/>
        </w:rPr>
      </w:pPr>
    </w:p>
    <w:p w:rsidR="00467175" w:rsidP="00A95E87" w:rsidRDefault="00467175" w14:paraId="04E43BFD" w14:textId="77777777">
      <w:pPr>
        <w:pStyle w:val="CompletionMessage"/>
        <w:rPr>
          <w:bCs/>
          <w:i w:val="0"/>
          <w:color w:val="000000"/>
          <w:sz w:val="22"/>
          <w:lang w:eastAsia="en-GB"/>
        </w:rPr>
      </w:pPr>
    </w:p>
    <w:p w:rsidR="00467175" w:rsidP="00467175" w:rsidRDefault="00467175" w14:paraId="785F7E38" w14:textId="77777777">
      <w:pPr>
        <w:pStyle w:val="ListParagraph"/>
        <w:shd w:val="clear" w:color="auto" w:fill="FFFFFF" w:themeFill="background1"/>
        <w:spacing w:after="0" w:line="285" w:lineRule="atLeast"/>
        <w:rPr>
          <w:bCs/>
          <w:color w:val="000000"/>
          <w:lang w:eastAsia="en-GB"/>
        </w:rPr>
      </w:pPr>
      <w:r w:rsidRPr="00467175">
        <w:rPr>
          <w:bCs/>
          <w:color w:val="000000"/>
          <w:lang w:eastAsia="en-GB"/>
        </w:rPr>
        <w:t>Go to synapse workspace, go to data and check if under the SQL Database you can see the new database and the external created during the release</w:t>
      </w:r>
    </w:p>
    <w:p w:rsidR="006C4B9D" w:rsidP="00467175" w:rsidRDefault="006C4B9D" w14:paraId="6C3DCB7F" w14:textId="77777777">
      <w:pPr>
        <w:pStyle w:val="ListParagraph"/>
        <w:shd w:val="clear" w:color="auto" w:fill="FFFFFF" w:themeFill="background1"/>
        <w:spacing w:after="0" w:line="285" w:lineRule="atLeast"/>
        <w:rPr>
          <w:bCs/>
          <w:color w:val="000000"/>
          <w:lang w:eastAsia="en-GB"/>
        </w:rPr>
      </w:pPr>
    </w:p>
    <w:p w:rsidR="006C4B9D" w:rsidP="00467175" w:rsidRDefault="006C4B9D" w14:paraId="42DAF9C5" w14:textId="77777777">
      <w:pPr>
        <w:pStyle w:val="ListParagraph"/>
        <w:shd w:val="clear" w:color="auto" w:fill="FFFFFF" w:themeFill="background1"/>
        <w:spacing w:after="0" w:line="285" w:lineRule="atLeast"/>
        <w:rPr>
          <w:bCs/>
          <w:color w:val="000000"/>
          <w:lang w:eastAsia="en-GB"/>
        </w:rPr>
      </w:pPr>
    </w:p>
    <w:p w:rsidRPr="00467175" w:rsidR="006C4B9D" w:rsidP="006C4B9D" w:rsidRDefault="006C4B9D" w14:paraId="325A8B95" w14:textId="56A9B0A3">
      <w:pPr>
        <w:pStyle w:val="ListParagraph"/>
        <w:shd w:val="clear" w:color="auto" w:fill="FFFFFF" w:themeFill="background1"/>
        <w:spacing w:after="0" w:line="285" w:lineRule="atLeast"/>
        <w:jc w:val="center"/>
        <w:rPr>
          <w:bCs/>
          <w:color w:val="000000"/>
          <w:lang w:eastAsia="en-GB"/>
        </w:rPr>
      </w:pPr>
      <w:r w:rsidRPr="000743AE">
        <w:rPr>
          <w:rFonts w:ascii="Arial" w:hAnsi="Arial" w:eastAsia="Times New Roman" w:cs="Arial"/>
          <w:noProof/>
          <w:color w:val="000000"/>
          <w:sz w:val="21"/>
          <w:szCs w:val="21"/>
          <w:lang w:eastAsia="en-GB"/>
        </w:rPr>
        <w:drawing>
          <wp:inline distT="0" distB="0" distL="0" distR="0" wp14:anchorId="46EA516E" wp14:editId="659F0ADF">
            <wp:extent cx="3073558" cy="1714588"/>
            <wp:effectExtent l="19050" t="19050" r="12700" b="19050"/>
            <wp:docPr id="29493953" name="Picture 29493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0"/>
                    <a:stretch>
                      <a:fillRect/>
                    </a:stretch>
                  </pic:blipFill>
                  <pic:spPr>
                    <a:xfrm>
                      <a:off x="0" y="0"/>
                      <a:ext cx="3073558" cy="1714588"/>
                    </a:xfrm>
                    <a:prstGeom prst="rect">
                      <a:avLst/>
                    </a:prstGeom>
                    <a:ln>
                      <a:solidFill>
                        <a:schemeClr val="tx1"/>
                      </a:solidFill>
                    </a:ln>
                  </pic:spPr>
                </pic:pic>
              </a:graphicData>
            </a:graphic>
          </wp:inline>
        </w:drawing>
      </w:r>
    </w:p>
    <w:p w:rsidRPr="004E076E" w:rsidR="00467175" w:rsidP="00A95E87" w:rsidRDefault="00467175" w14:paraId="59D9174B" w14:textId="77777777">
      <w:pPr>
        <w:pStyle w:val="CompletionMessage"/>
        <w:rPr>
          <w:bCs/>
          <w:i w:val="0"/>
          <w:color w:val="000000"/>
          <w:sz w:val="22"/>
          <w:lang w:eastAsia="en-GB"/>
        </w:rPr>
      </w:pPr>
    </w:p>
    <w:p w:rsidR="006C4B9D" w:rsidP="006C4B9D" w:rsidRDefault="006C4B9D" w14:paraId="0ABF3409" w14:textId="77777777">
      <w:pPr>
        <w:pStyle w:val="CompletionMessage"/>
        <w:ind w:firstLine="720"/>
      </w:pPr>
    </w:p>
    <w:p w:rsidRPr="00B00779" w:rsidR="00A95E87" w:rsidP="006C4B9D" w:rsidRDefault="00A95E87" w14:paraId="61612694" w14:textId="6CB1C87C">
      <w:pPr>
        <w:pStyle w:val="CompletionMessage"/>
        <w:ind w:firstLine="720"/>
      </w:pPr>
      <w:r>
        <w:t xml:space="preserve">Exercise </w:t>
      </w:r>
      <w:r w:rsidR="006C4B9D">
        <w:t>9</w:t>
      </w:r>
      <w:r>
        <w:t xml:space="preserve"> has been completed</w:t>
      </w:r>
    </w:p>
    <w:p w:rsidR="00330DFD" w:rsidRDefault="00330DFD" w14:paraId="2A9C12E8" w14:textId="5E3D21F6">
      <w:pPr>
        <w:rPr>
          <w:rFonts w:ascii="Segoe UI" w:hAnsi="Segoe UI" w:eastAsia="Calibri" w:cs="Segoe UI"/>
          <w:b/>
          <w:bCs/>
          <w:color w:val="000000" w:themeColor="text1"/>
          <w:sz w:val="32"/>
          <w:szCs w:val="32"/>
        </w:rPr>
      </w:pPr>
      <w:r>
        <w:br w:type="page"/>
      </w:r>
    </w:p>
    <w:p w:rsidR="004F31F9" w:rsidP="004F31F9" w:rsidRDefault="004F31F9" w14:paraId="2ECE0F59" w14:textId="22AB6652">
      <w:pPr>
        <w:pStyle w:val="ExerciseHeading"/>
      </w:pPr>
      <w:bookmarkStart w:name="_Toc1445146010" w:id="10"/>
      <w:r>
        <w:lastRenderedPageBreak/>
        <w:t xml:space="preserve">Exercise </w:t>
      </w:r>
      <w:r w:rsidR="00792DB3">
        <w:t>10</w:t>
      </w:r>
      <w:r>
        <w:t xml:space="preserve">: </w:t>
      </w:r>
      <w:r w:rsidR="004713DD">
        <w:t xml:space="preserve">Synapse </w:t>
      </w:r>
      <w:r w:rsidR="00B40439">
        <w:t xml:space="preserve">workspace </w:t>
      </w:r>
      <w:r w:rsidR="00B40439">
        <w:t xml:space="preserve">artifacts </w:t>
      </w:r>
      <w:r w:rsidR="004713DD">
        <w:t>release to QA environment</w:t>
      </w:r>
      <w:bookmarkEnd w:id="10"/>
    </w:p>
    <w:p w:rsidR="0048288B" w:rsidP="0048288B" w:rsidRDefault="004F31F9" w14:paraId="543F5C8D" w14:textId="2D3CE57F">
      <w:r w:rsidRPr="00965A46">
        <w:t>This exercise shows</w:t>
      </w:r>
      <w:r w:rsidR="0091569A">
        <w:t xml:space="preserve"> the deployment of synapse </w:t>
      </w:r>
      <w:r w:rsidR="0048288B">
        <w:t>artifacts</w:t>
      </w:r>
      <w:r w:rsidR="0091569A">
        <w:t xml:space="preserve"> </w:t>
      </w:r>
      <w:r w:rsidR="00351331">
        <w:t xml:space="preserve">(pipelines, scripts) </w:t>
      </w:r>
      <w:r w:rsidRPr="0048288B" w:rsidR="0048288B">
        <w:t xml:space="preserve">using the </w:t>
      </w:r>
      <w:proofErr w:type="spellStart"/>
      <w:r w:rsidRPr="0048288B" w:rsidR="0048288B">
        <w:t>workspace_publish</w:t>
      </w:r>
      <w:proofErr w:type="spellEnd"/>
      <w:r w:rsidRPr="0048288B" w:rsidR="0048288B">
        <w:t xml:space="preserve"> branch generated by Synapse automatically. </w:t>
      </w:r>
    </w:p>
    <w:p w:rsidRPr="0048288B" w:rsidR="0048288B" w:rsidP="0048288B" w:rsidRDefault="0048288B" w14:paraId="3AEAD6D9" w14:textId="1DCE8064">
      <w:r w:rsidRPr="0048288B">
        <w:t>You won’t need to create a build solution for the workspace’s artifacts. In this case we will demonstrate how we can move some synapse pipelines from Dev environment to QA</w:t>
      </w:r>
    </w:p>
    <w:p w:rsidRPr="001C0B12" w:rsidR="004F31F9" w:rsidP="004F31F9" w:rsidRDefault="004F31F9" w14:paraId="1B403219" w14:textId="77777777">
      <w:pPr>
        <w:pStyle w:val="TaskHeading"/>
      </w:pPr>
      <w:r w:rsidRPr="001C0B12">
        <w:t>Tasks</w:t>
      </w:r>
    </w:p>
    <w:p w:rsidRPr="007F0E39" w:rsidR="004F31F9" w:rsidP="007F0E39" w:rsidRDefault="00E54A8F" w14:paraId="08CEA81A" w14:textId="39795FED">
      <w:pPr>
        <w:pStyle w:val="TaskName"/>
        <w:numPr>
          <w:ilvl w:val="0"/>
          <w:numId w:val="49"/>
        </w:numPr>
        <w:rPr>
          <w:color w:val="auto"/>
        </w:rPr>
      </w:pPr>
      <w:r>
        <w:t>Create Release Pipeline</w:t>
      </w:r>
    </w:p>
    <w:p w:rsidRPr="00D268AB" w:rsidR="00D268AB" w:rsidP="00D268AB" w:rsidRDefault="00D268AB" w14:paraId="712A343A" w14:textId="7136FBBF">
      <w:pPr>
        <w:pStyle w:val="TaskName"/>
        <w:numPr>
          <w:ilvl w:val="0"/>
          <w:numId w:val="0"/>
        </w:numPr>
        <w:ind w:left="1080"/>
        <w:rPr>
          <w:b w:val="0"/>
          <w:bCs/>
          <w:color w:val="auto"/>
        </w:rPr>
      </w:pPr>
      <w:r>
        <w:rPr>
          <w:b w:val="0"/>
          <w:bCs/>
        </w:rPr>
        <w:t>Go to Release under the Pipelines in DevOps</w:t>
      </w:r>
    </w:p>
    <w:p w:rsidR="00D268AB" w:rsidP="00D268AB" w:rsidRDefault="00D268AB" w14:paraId="1E92A1A2" w14:textId="77777777">
      <w:pPr>
        <w:shd w:val="clear" w:color="auto" w:fill="FFFFFF"/>
        <w:spacing w:after="0" w:line="285" w:lineRule="atLeast"/>
      </w:pPr>
    </w:p>
    <w:p w:rsidRPr="00D268AB" w:rsidR="00D268AB" w:rsidP="00D268AB" w:rsidRDefault="00D268AB" w14:paraId="46A869E5" w14:textId="51192AE5">
      <w:pPr>
        <w:pStyle w:val="TaskName"/>
        <w:numPr>
          <w:ilvl w:val="0"/>
          <w:numId w:val="7"/>
        </w:numPr>
        <w:shd w:val="clear" w:color="auto" w:fill="FFFFFF"/>
        <w:spacing w:after="0" w:line="285" w:lineRule="atLeast"/>
        <w:rPr>
          <w:b w:val="0"/>
          <w:bCs/>
        </w:rPr>
      </w:pPr>
      <w:r w:rsidRPr="00D268AB">
        <w:rPr>
          <w:b w:val="0"/>
          <w:bCs/>
        </w:rPr>
        <w:t>Click on New pipeline and select and Empty Job. On Stage give the name of the environment you want to deploy, for example QA.</w:t>
      </w:r>
    </w:p>
    <w:p w:rsidR="00D268AB" w:rsidP="00D268AB" w:rsidRDefault="00D268AB" w14:paraId="45F35F8A" w14:textId="77777777">
      <w:pPr>
        <w:pStyle w:val="ListParagraph"/>
        <w:shd w:val="clear" w:color="auto" w:fill="FFFFFF"/>
        <w:spacing w:after="0" w:line="285" w:lineRule="atLeast"/>
        <w:ind w:left="1440"/>
        <w:rPr>
          <w:bCs/>
          <w:color w:val="000000"/>
        </w:rPr>
      </w:pPr>
    </w:p>
    <w:p w:rsidR="00FE757D" w:rsidP="00FE757D" w:rsidRDefault="00FE757D" w14:paraId="2AC76381" w14:textId="06EE32DF">
      <w:pPr>
        <w:pStyle w:val="ListParagraph"/>
        <w:shd w:val="clear" w:color="auto" w:fill="FFFFFF"/>
        <w:spacing w:after="0" w:line="285" w:lineRule="atLeast"/>
        <w:ind w:left="1440"/>
        <w:jc w:val="center"/>
        <w:rPr>
          <w:bCs/>
          <w:color w:val="000000"/>
        </w:rPr>
      </w:pPr>
      <w:r w:rsidRPr="00FD2964">
        <w:rPr>
          <w:bCs/>
          <w:noProof/>
          <w:color w:val="000000"/>
          <w:bdr w:val="single" w:color="auto" w:sz="4" w:space="0"/>
        </w:rPr>
        <w:drawing>
          <wp:inline distT="0" distB="0" distL="0" distR="0" wp14:anchorId="7B224603" wp14:editId="1B368E9E">
            <wp:extent cx="3114309" cy="2896017"/>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51"/>
                    <a:stretch>
                      <a:fillRect/>
                    </a:stretch>
                  </pic:blipFill>
                  <pic:spPr>
                    <a:xfrm>
                      <a:off x="0" y="0"/>
                      <a:ext cx="3120259" cy="2901550"/>
                    </a:xfrm>
                    <a:prstGeom prst="rect">
                      <a:avLst/>
                    </a:prstGeom>
                  </pic:spPr>
                </pic:pic>
              </a:graphicData>
            </a:graphic>
          </wp:inline>
        </w:drawing>
      </w:r>
    </w:p>
    <w:p w:rsidRPr="00D268AB" w:rsidR="00FE757D" w:rsidP="00D268AB" w:rsidRDefault="00FE757D" w14:paraId="456B1CFB" w14:textId="77777777">
      <w:pPr>
        <w:pStyle w:val="ListParagraph"/>
        <w:shd w:val="clear" w:color="auto" w:fill="FFFFFF"/>
        <w:spacing w:after="0" w:line="285" w:lineRule="atLeast"/>
        <w:ind w:left="1440"/>
        <w:rPr>
          <w:bCs/>
          <w:color w:val="000000"/>
        </w:rPr>
      </w:pPr>
    </w:p>
    <w:p w:rsidRPr="00D268AB" w:rsidR="00D268AB" w:rsidP="440466F6" w:rsidRDefault="00D268AB" w14:paraId="24A519CF" w14:textId="19CFEE65">
      <w:pPr>
        <w:pStyle w:val="TaskName"/>
        <w:numPr>
          <w:ilvl w:val="0"/>
          <w:numId w:val="7"/>
        </w:numPr>
        <w:rPr>
          <w:b w:val="0"/>
        </w:rPr>
      </w:pPr>
      <w:r>
        <w:rPr>
          <w:b w:val="0"/>
        </w:rPr>
        <w:t xml:space="preserve">Click on Add Artifact, select Azure Repo and select the project,  repository, for the default branch please select </w:t>
      </w:r>
      <w:proofErr w:type="spellStart"/>
      <w:r>
        <w:rPr>
          <w:b w:val="0"/>
        </w:rPr>
        <w:t>workspace_publish</w:t>
      </w:r>
      <w:proofErr w:type="spellEnd"/>
      <w:r>
        <w:rPr>
          <w:b w:val="0"/>
        </w:rPr>
        <w:t xml:space="preserve"> branch</w:t>
      </w:r>
    </w:p>
    <w:p w:rsidRPr="00D268AB" w:rsidR="00D268AB" w:rsidP="00D268AB" w:rsidRDefault="00D268AB" w14:paraId="6CDBEA85" w14:textId="77777777">
      <w:pPr>
        <w:pStyle w:val="ListParagraph"/>
        <w:ind w:left="1440"/>
      </w:pPr>
    </w:p>
    <w:p w:rsidRPr="00D268AB" w:rsidR="00D268AB" w:rsidP="00D268AB" w:rsidRDefault="00D268AB" w14:paraId="4BC0E5BB" w14:textId="77777777">
      <w:pPr>
        <w:pStyle w:val="ListParagraph"/>
        <w:ind w:left="1440"/>
      </w:pPr>
    </w:p>
    <w:p w:rsidRPr="00D268AB" w:rsidR="00D268AB" w:rsidP="00D268AB" w:rsidRDefault="00D268AB" w14:paraId="423A02B0" w14:textId="579FDE17">
      <w:pPr>
        <w:pStyle w:val="ListParagraph"/>
        <w:ind w:left="1440"/>
        <w:jc w:val="center"/>
      </w:pPr>
      <w:r>
        <w:rPr>
          <w:noProof/>
        </w:rPr>
        <w:lastRenderedPageBreak/>
        <mc:AlternateContent>
          <mc:Choice Requires="wps">
            <w:drawing>
              <wp:anchor distT="0" distB="0" distL="114300" distR="114300" simplePos="0" relativeHeight="251658258" behindDoc="0" locked="0" layoutInCell="1" allowOverlap="1" wp14:anchorId="1329D00E" wp14:editId="7F149D39">
                <wp:simplePos x="0" y="0"/>
                <wp:positionH relativeFrom="margin">
                  <wp:posOffset>2860040</wp:posOffset>
                </wp:positionH>
                <wp:positionV relativeFrom="paragraph">
                  <wp:posOffset>2758441</wp:posOffset>
                </wp:positionV>
                <wp:extent cx="1685925" cy="285750"/>
                <wp:effectExtent l="0" t="0" r="28575" b="19050"/>
                <wp:wrapNone/>
                <wp:docPr id="29493963" name="Oval 29493963"/>
                <wp:cNvGraphicFramePr/>
                <a:graphic xmlns:a="http://schemas.openxmlformats.org/drawingml/2006/main">
                  <a:graphicData uri="http://schemas.microsoft.com/office/word/2010/wordprocessingShape">
                    <wps:wsp>
                      <wps:cNvSpPr/>
                      <wps:spPr>
                        <a:xfrm>
                          <a:off x="0" y="0"/>
                          <a:ext cx="1685925"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0B82AF7">
              <v:oval id="Oval 29493963" style="position:absolute;margin-left:225.2pt;margin-top:217.2pt;width:132.75pt;height:22.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0D913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">
                <w10:wrap anchorx="margin"/>
              </v:oval>
            </w:pict>
          </mc:Fallback>
        </mc:AlternateContent>
      </w:r>
      <w:r>
        <w:rPr>
          <w:noProof/>
        </w:rPr>
        <mc:AlternateContent>
          <mc:Choice Requires="wps">
            <w:drawing>
              <wp:anchor distT="0" distB="0" distL="114300" distR="114300" simplePos="0" relativeHeight="251658257" behindDoc="0" locked="0" layoutInCell="1" allowOverlap="1" wp14:anchorId="1A3C4A3A" wp14:editId="689A7A24">
                <wp:simplePos x="0" y="0"/>
                <wp:positionH relativeFrom="column">
                  <wp:posOffset>3726815</wp:posOffset>
                </wp:positionH>
                <wp:positionV relativeFrom="paragraph">
                  <wp:posOffset>701040</wp:posOffset>
                </wp:positionV>
                <wp:extent cx="952500" cy="752475"/>
                <wp:effectExtent l="0" t="0" r="19050" b="28575"/>
                <wp:wrapNone/>
                <wp:docPr id="29493962" name="Oval 29493962"/>
                <wp:cNvGraphicFramePr/>
                <a:graphic xmlns:a="http://schemas.openxmlformats.org/drawingml/2006/main">
                  <a:graphicData uri="http://schemas.microsoft.com/office/word/2010/wordprocessingShape">
                    <wps:wsp>
                      <wps:cNvSpPr/>
                      <wps:spPr>
                        <a:xfrm>
                          <a:off x="0" y="0"/>
                          <a:ext cx="952500" cy="7524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009C0742">
              <v:oval id="Oval 29493962" style="position:absolute;margin-left:293.45pt;margin-top:55.2pt;width:75pt;height:59.25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E649C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"/>
            </w:pict>
          </mc:Fallback>
        </mc:AlternateContent>
      </w:r>
      <w:r w:rsidRPr="00D268AB">
        <w:rPr>
          <w:noProof/>
        </w:rPr>
        <w:drawing>
          <wp:inline distT="0" distB="0" distL="0" distR="0" wp14:anchorId="27B1AB55" wp14:editId="04B69AF7">
            <wp:extent cx="1924050" cy="3714068"/>
            <wp:effectExtent l="19050" t="19050" r="19050" b="20320"/>
            <wp:docPr id="29493955" name="Picture 294939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2"/>
                    <a:stretch>
                      <a:fillRect/>
                    </a:stretch>
                  </pic:blipFill>
                  <pic:spPr>
                    <a:xfrm>
                      <a:off x="0" y="0"/>
                      <a:ext cx="1928693" cy="3723030"/>
                    </a:xfrm>
                    <a:prstGeom prst="rect">
                      <a:avLst/>
                    </a:prstGeom>
                    <a:ln>
                      <a:solidFill>
                        <a:schemeClr val="tx1"/>
                      </a:solidFill>
                    </a:ln>
                  </pic:spPr>
                </pic:pic>
              </a:graphicData>
            </a:graphic>
          </wp:inline>
        </w:drawing>
      </w:r>
    </w:p>
    <w:p w:rsidRPr="00D268AB" w:rsidR="00D268AB" w:rsidP="00D268AB" w:rsidRDefault="00D268AB" w14:paraId="4685E5EA" w14:textId="08DC955A">
      <w:pPr>
        <w:shd w:val="clear" w:color="auto" w:fill="FFFFFF"/>
        <w:spacing w:after="0" w:line="285" w:lineRule="atLeast"/>
        <w:ind w:left="720"/>
      </w:pPr>
    </w:p>
    <w:p w:rsidR="00D268AB" w:rsidP="00D268AB" w:rsidRDefault="00D268AB" w14:paraId="0FDBC727" w14:textId="6E644853">
      <w:pPr>
        <w:pStyle w:val="ListParagraph"/>
        <w:shd w:val="clear" w:color="auto" w:fill="FFFFFF"/>
        <w:spacing w:after="0" w:line="285" w:lineRule="atLeast"/>
        <w:ind w:left="1440"/>
        <w:jc w:val="both"/>
      </w:pPr>
    </w:p>
    <w:p w:rsidRPr="001D0313" w:rsidR="00D268AB" w:rsidP="001D0313" w:rsidRDefault="00D268AB" w14:paraId="19D222E5" w14:textId="78420D50">
      <w:pPr>
        <w:pStyle w:val="TaskName"/>
        <w:numPr>
          <w:ilvl w:val="0"/>
          <w:numId w:val="7"/>
        </w:numPr>
        <w:shd w:val="clear" w:color="auto" w:fill="FFFFFF"/>
        <w:spacing w:after="0" w:line="285" w:lineRule="atLeast"/>
        <w:jc w:val="both"/>
        <w:rPr>
          <w:b w:val="0"/>
          <w:bCs/>
        </w:rPr>
      </w:pPr>
      <w:r w:rsidRPr="001D0313">
        <w:rPr>
          <w:b w:val="0"/>
          <w:bCs/>
        </w:rPr>
        <w:t xml:space="preserve">Go to  Stage 1 and click on the task </w:t>
      </w:r>
    </w:p>
    <w:p w:rsidRPr="00D268AB" w:rsidR="00D268AB" w:rsidP="00D268AB" w:rsidRDefault="00D268AB" w14:paraId="2D915959" w14:textId="77777777">
      <w:pPr>
        <w:pStyle w:val="ListParagraph"/>
        <w:shd w:val="clear" w:color="auto" w:fill="FFFFFF"/>
        <w:spacing w:after="0" w:line="285" w:lineRule="atLeast"/>
        <w:ind w:left="1440"/>
        <w:jc w:val="both"/>
      </w:pPr>
    </w:p>
    <w:p w:rsidRPr="00D268AB" w:rsidR="00D268AB" w:rsidP="00D268AB" w:rsidRDefault="00D268AB" w14:paraId="3C1D80FA" w14:textId="5CFE326E">
      <w:pPr>
        <w:pStyle w:val="ListParagraph"/>
        <w:shd w:val="clear" w:color="auto" w:fill="FFFFFF"/>
        <w:spacing w:after="0" w:line="285" w:lineRule="atLeast"/>
        <w:ind w:left="1440"/>
        <w:jc w:val="both"/>
      </w:pPr>
    </w:p>
    <w:p w:rsidRPr="00D268AB" w:rsidR="00D268AB" w:rsidP="00D268AB" w:rsidRDefault="003B6C9D" w14:paraId="52E9C1E6" w14:textId="1A6581ED">
      <w:pPr>
        <w:pStyle w:val="ListParagraph"/>
        <w:shd w:val="clear" w:color="auto" w:fill="FFFFFF"/>
        <w:spacing w:after="0" w:line="285" w:lineRule="atLeast"/>
        <w:ind w:left="1440"/>
        <w:jc w:val="both"/>
      </w:pPr>
      <w:r>
        <w:rPr>
          <w:noProof/>
        </w:rPr>
        <mc:AlternateContent>
          <mc:Choice Requires="wps">
            <w:drawing>
              <wp:anchor distT="0" distB="0" distL="114300" distR="114300" simplePos="0" relativeHeight="251658259" behindDoc="0" locked="0" layoutInCell="1" allowOverlap="1" wp14:anchorId="6A618994" wp14:editId="2AF1E251">
                <wp:simplePos x="0" y="0"/>
                <wp:positionH relativeFrom="margin">
                  <wp:posOffset>2850515</wp:posOffset>
                </wp:positionH>
                <wp:positionV relativeFrom="paragraph">
                  <wp:posOffset>1718310</wp:posOffset>
                </wp:positionV>
                <wp:extent cx="2495550" cy="581025"/>
                <wp:effectExtent l="0" t="0" r="19050" b="28575"/>
                <wp:wrapNone/>
                <wp:docPr id="1500412230" name="Oval 1500412230"/>
                <wp:cNvGraphicFramePr/>
                <a:graphic xmlns:a="http://schemas.openxmlformats.org/drawingml/2006/main">
                  <a:graphicData uri="http://schemas.microsoft.com/office/word/2010/wordprocessingShape">
                    <wps:wsp>
                      <wps:cNvSpPr/>
                      <wps:spPr>
                        <a:xfrm>
                          <a:off x="0" y="0"/>
                          <a:ext cx="2495550" cy="5810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9E54DA3">
              <v:oval id="Oval 1500412230" style="position:absolute;margin-left:224.45pt;margin-top:135.3pt;width:196.5pt;height:45.7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4E03CB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">
                <w10:wrap anchorx="margin"/>
              </v:oval>
            </w:pict>
          </mc:Fallback>
        </mc:AlternateContent>
      </w:r>
      <w:r w:rsidRPr="003B6C9D">
        <w:rPr>
          <w:noProof/>
        </w:rPr>
        <w:drawing>
          <wp:inline distT="0" distB="0" distL="0" distR="0" wp14:anchorId="308FBF06" wp14:editId="451496CC">
            <wp:extent cx="5291455" cy="3065509"/>
            <wp:effectExtent l="19050" t="19050" r="23495" b="20955"/>
            <wp:docPr id="1943" name="Picture 19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Picture 1943" descr="A picture containing graphical user interface&#10;&#10;Description automatically generated"/>
                    <pic:cNvPicPr/>
                  </pic:nvPicPr>
                  <pic:blipFill>
                    <a:blip r:embed="rId153"/>
                    <a:stretch>
                      <a:fillRect/>
                    </a:stretch>
                  </pic:blipFill>
                  <pic:spPr>
                    <a:xfrm>
                      <a:off x="0" y="0"/>
                      <a:ext cx="5294404" cy="3067217"/>
                    </a:xfrm>
                    <a:prstGeom prst="rect">
                      <a:avLst/>
                    </a:prstGeom>
                    <a:ln>
                      <a:solidFill>
                        <a:schemeClr val="tx1"/>
                      </a:solidFill>
                    </a:ln>
                  </pic:spPr>
                </pic:pic>
              </a:graphicData>
            </a:graphic>
          </wp:inline>
        </w:drawing>
      </w:r>
    </w:p>
    <w:p w:rsidRPr="001D0313" w:rsidR="00D268AB" w:rsidP="00D268AB" w:rsidRDefault="00D268AB" w14:paraId="6CC06E8B" w14:textId="77777777">
      <w:pPr>
        <w:pStyle w:val="ListParagraph"/>
        <w:shd w:val="clear" w:color="auto" w:fill="FFFFFF"/>
        <w:spacing w:after="0" w:line="285" w:lineRule="atLeast"/>
        <w:ind w:left="1440"/>
        <w:jc w:val="both"/>
        <w:rPr>
          <w:bCs/>
        </w:rPr>
      </w:pPr>
    </w:p>
    <w:p w:rsidRPr="001D0313" w:rsidR="00D268AB" w:rsidP="001D0313" w:rsidRDefault="00D268AB" w14:paraId="2D5DAA1B" w14:textId="156115A4">
      <w:pPr>
        <w:pStyle w:val="TaskName"/>
        <w:numPr>
          <w:ilvl w:val="0"/>
          <w:numId w:val="7"/>
        </w:numPr>
        <w:shd w:val="clear" w:color="auto" w:fill="FFFFFF"/>
        <w:spacing w:after="0" w:line="285" w:lineRule="atLeast"/>
        <w:jc w:val="both"/>
        <w:rPr>
          <w:b w:val="0"/>
          <w:bCs/>
        </w:rPr>
      </w:pPr>
      <w:r w:rsidRPr="001D0313">
        <w:rPr>
          <w:b w:val="0"/>
          <w:bCs/>
        </w:rPr>
        <w:t>Click on the + and search for Stop trigger. Make sure you use the QA resource group and synapse workspace . Leave the rest of the default values</w:t>
      </w:r>
    </w:p>
    <w:p w:rsidR="003B6C9D" w:rsidP="00D268AB" w:rsidRDefault="003B6C9D" w14:paraId="72298490" w14:textId="77777777">
      <w:pPr>
        <w:pStyle w:val="ListParagraph"/>
        <w:shd w:val="clear" w:color="auto" w:fill="FFFFFF"/>
        <w:spacing w:after="0" w:line="285" w:lineRule="atLeast"/>
        <w:ind w:left="1440"/>
        <w:jc w:val="both"/>
      </w:pPr>
    </w:p>
    <w:p w:rsidRPr="00D268AB" w:rsidR="003B6C9D" w:rsidP="00D268AB" w:rsidRDefault="004F1E14" w14:paraId="5CF46A4A" w14:textId="09C64615">
      <w:pPr>
        <w:pStyle w:val="ListParagraph"/>
        <w:shd w:val="clear" w:color="auto" w:fill="FFFFFF"/>
        <w:spacing w:after="0" w:line="285" w:lineRule="atLeast"/>
        <w:ind w:left="1440"/>
        <w:jc w:val="both"/>
      </w:pPr>
      <w:r w:rsidRPr="004F1E14">
        <w:rPr>
          <w:noProof/>
        </w:rPr>
        <w:lastRenderedPageBreak/>
        <w:drawing>
          <wp:inline distT="0" distB="0" distL="0" distR="0" wp14:anchorId="167B417D" wp14:editId="47BACA30">
            <wp:extent cx="5778797" cy="1244664"/>
            <wp:effectExtent l="19050" t="19050" r="12700" b="12700"/>
            <wp:docPr id="1500412231" name="Picture 1500412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31" name="Picture 1500412231" descr="Graphical user interface, application&#10;&#10;Description automatically generated"/>
                    <pic:cNvPicPr/>
                  </pic:nvPicPr>
                  <pic:blipFill>
                    <a:blip r:embed="rId154"/>
                    <a:stretch>
                      <a:fillRect/>
                    </a:stretch>
                  </pic:blipFill>
                  <pic:spPr>
                    <a:xfrm>
                      <a:off x="0" y="0"/>
                      <a:ext cx="5778797" cy="1244664"/>
                    </a:xfrm>
                    <a:prstGeom prst="rect">
                      <a:avLst/>
                    </a:prstGeom>
                    <a:ln>
                      <a:solidFill>
                        <a:schemeClr val="tx1"/>
                      </a:solidFill>
                    </a:ln>
                  </pic:spPr>
                </pic:pic>
              </a:graphicData>
            </a:graphic>
          </wp:inline>
        </w:drawing>
      </w:r>
    </w:p>
    <w:p w:rsidRPr="00D268AB" w:rsidR="00D268AB" w:rsidP="00D268AB" w:rsidRDefault="00D268AB" w14:paraId="7D539EF4" w14:textId="77777777">
      <w:pPr>
        <w:pStyle w:val="ListParagraph"/>
        <w:shd w:val="clear" w:color="auto" w:fill="FFFFFF"/>
        <w:spacing w:after="0" w:line="285" w:lineRule="atLeast"/>
        <w:ind w:left="1440"/>
        <w:jc w:val="both"/>
      </w:pPr>
    </w:p>
    <w:p w:rsidR="004F1E14" w:rsidP="00D268AB" w:rsidRDefault="004F1E14" w14:paraId="7E0837EB" w14:textId="77777777">
      <w:pPr>
        <w:pStyle w:val="ListParagraph"/>
        <w:shd w:val="clear" w:color="auto" w:fill="FFFFFF"/>
        <w:spacing w:after="0" w:line="285" w:lineRule="atLeast"/>
        <w:ind w:left="1440"/>
        <w:jc w:val="both"/>
      </w:pPr>
    </w:p>
    <w:p w:rsidRPr="001D0313" w:rsidR="00D268AB" w:rsidP="001D0313" w:rsidRDefault="00D268AB" w14:paraId="0C05EBFB" w14:textId="218F17AD">
      <w:pPr>
        <w:pStyle w:val="TaskName"/>
        <w:numPr>
          <w:ilvl w:val="0"/>
          <w:numId w:val="7"/>
        </w:numPr>
        <w:shd w:val="clear" w:color="auto" w:fill="FFFFFF"/>
        <w:spacing w:after="0" w:line="285" w:lineRule="atLeast"/>
        <w:jc w:val="both"/>
        <w:rPr>
          <w:b w:val="0"/>
          <w:bCs/>
        </w:rPr>
      </w:pPr>
      <w:r w:rsidRPr="001D0313">
        <w:rPr>
          <w:b w:val="0"/>
          <w:bCs/>
        </w:rPr>
        <w:t>Click on the +  and search for Synapse deployment task for workspace</w:t>
      </w:r>
    </w:p>
    <w:p w:rsidRPr="00D268AB" w:rsidR="00D268AB" w:rsidP="001D0313" w:rsidRDefault="00D268AB" w14:paraId="5A3AC10B" w14:textId="46B02AD6">
      <w:pPr>
        <w:shd w:val="clear" w:color="auto" w:fill="FFFFFF"/>
        <w:spacing w:after="0" w:line="285" w:lineRule="atLeast"/>
        <w:ind w:left="360" w:firstLine="720"/>
        <w:jc w:val="both"/>
      </w:pPr>
      <w:r w:rsidRPr="00D268AB">
        <w:t xml:space="preserve">Select the template from the linked artifacts. </w:t>
      </w:r>
    </w:p>
    <w:p w:rsidR="00D268AB" w:rsidP="00D268AB" w:rsidRDefault="00D268AB" w14:paraId="1B0C9A11" w14:textId="2DF4DE7C">
      <w:pPr>
        <w:pStyle w:val="ListParagraph"/>
        <w:shd w:val="clear" w:color="auto" w:fill="FFFFFF"/>
        <w:spacing w:after="0" w:line="285" w:lineRule="atLeast"/>
        <w:ind w:left="1440"/>
        <w:jc w:val="both"/>
      </w:pPr>
    </w:p>
    <w:p w:rsidRPr="00534C50" w:rsidR="00534C50" w:rsidP="00D268AB" w:rsidRDefault="0088667F" w14:paraId="1CE5192D" w14:textId="7D2085D0">
      <w:pPr>
        <w:pStyle w:val="ListParagraph"/>
        <w:shd w:val="clear" w:color="auto" w:fill="FFFFFF"/>
        <w:spacing w:after="0" w:line="285" w:lineRule="atLeast"/>
        <w:ind w:left="1440"/>
        <w:jc w:val="both"/>
      </w:pPr>
      <w:r>
        <w:rPr>
          <w:noProof/>
        </w:rPr>
        <mc:AlternateContent>
          <mc:Choice Requires="wps">
            <w:drawing>
              <wp:anchor distT="0" distB="0" distL="114300" distR="114300" simplePos="0" relativeHeight="251658261" behindDoc="0" locked="0" layoutInCell="1" allowOverlap="1" wp14:anchorId="1CF77E93" wp14:editId="7545F31B">
                <wp:simplePos x="0" y="0"/>
                <wp:positionH relativeFrom="margin">
                  <wp:posOffset>3469640</wp:posOffset>
                </wp:positionH>
                <wp:positionV relativeFrom="paragraph">
                  <wp:posOffset>975360</wp:posOffset>
                </wp:positionV>
                <wp:extent cx="2609850" cy="285750"/>
                <wp:effectExtent l="0" t="0" r="19050" b="19050"/>
                <wp:wrapNone/>
                <wp:docPr id="1500412253" name="Oval 1500412253"/>
                <wp:cNvGraphicFramePr/>
                <a:graphic xmlns:a="http://schemas.openxmlformats.org/drawingml/2006/main">
                  <a:graphicData uri="http://schemas.microsoft.com/office/word/2010/wordprocessingShape">
                    <wps:wsp>
                      <wps:cNvSpPr/>
                      <wps:spPr>
                        <a:xfrm>
                          <a:off x="0" y="0"/>
                          <a:ext cx="260985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F9AAFEE">
              <v:oval id="Oval 1500412253" style="position:absolute;margin-left:273.2pt;margin-top:76.8pt;width:205.5pt;height:22.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476FAA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">
                <w10:wrap anchorx="margin"/>
              </v:oval>
            </w:pict>
          </mc:Fallback>
        </mc:AlternateContent>
      </w:r>
      <w:r w:rsidR="00534C50">
        <w:rPr>
          <w:noProof/>
        </w:rPr>
        <mc:AlternateContent>
          <mc:Choice Requires="wps">
            <w:drawing>
              <wp:anchor distT="0" distB="0" distL="114300" distR="114300" simplePos="0" relativeHeight="251658260" behindDoc="0" locked="0" layoutInCell="1" allowOverlap="1" wp14:anchorId="4CC7A65C" wp14:editId="17DF2ADA">
                <wp:simplePos x="0" y="0"/>
                <wp:positionH relativeFrom="margin">
                  <wp:posOffset>755015</wp:posOffset>
                </wp:positionH>
                <wp:positionV relativeFrom="paragraph">
                  <wp:posOffset>727710</wp:posOffset>
                </wp:positionV>
                <wp:extent cx="2743200" cy="285750"/>
                <wp:effectExtent l="0" t="0" r="19050" b="19050"/>
                <wp:wrapNone/>
                <wp:docPr id="1500412236" name="Oval 1500412236"/>
                <wp:cNvGraphicFramePr/>
                <a:graphic xmlns:a="http://schemas.openxmlformats.org/drawingml/2006/main">
                  <a:graphicData uri="http://schemas.microsoft.com/office/word/2010/wordprocessingShape">
                    <wps:wsp>
                      <wps:cNvSpPr/>
                      <wps:spPr>
                        <a:xfrm>
                          <a:off x="0" y="0"/>
                          <a:ext cx="274320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549AD7E">
              <v:oval id="Oval 1500412236" style="position:absolute;margin-left:59.45pt;margin-top:57.3pt;width:3in;height:22.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1ACB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">
                <w10:wrap anchorx="margin"/>
              </v:oval>
            </w:pict>
          </mc:Fallback>
        </mc:AlternateContent>
      </w:r>
      <w:r w:rsidRPr="00534C50" w:rsidR="00534C50">
        <w:rPr>
          <w:noProof/>
        </w:rPr>
        <w:drawing>
          <wp:inline distT="0" distB="0" distL="0" distR="0" wp14:anchorId="5F0EB9EA" wp14:editId="60A21102">
            <wp:extent cx="5205730" cy="2962000"/>
            <wp:effectExtent l="19050" t="19050" r="13970" b="10160"/>
            <wp:docPr id="1500412232" name="Picture 1500412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32" name="Picture 1500412232" descr="Graphical user interface, text, application, email&#10;&#10;Description automatically generated"/>
                    <pic:cNvPicPr/>
                  </pic:nvPicPr>
                  <pic:blipFill>
                    <a:blip r:embed="rId155"/>
                    <a:stretch>
                      <a:fillRect/>
                    </a:stretch>
                  </pic:blipFill>
                  <pic:spPr>
                    <a:xfrm>
                      <a:off x="0" y="0"/>
                      <a:ext cx="5208095" cy="2963346"/>
                    </a:xfrm>
                    <a:prstGeom prst="rect">
                      <a:avLst/>
                    </a:prstGeom>
                    <a:ln>
                      <a:solidFill>
                        <a:schemeClr val="tx1"/>
                      </a:solidFill>
                    </a:ln>
                  </pic:spPr>
                </pic:pic>
              </a:graphicData>
            </a:graphic>
          </wp:inline>
        </w:drawing>
      </w:r>
    </w:p>
    <w:p w:rsidR="00534C50" w:rsidP="00D268AB" w:rsidRDefault="00534C50" w14:paraId="0CEC76DE" w14:textId="5B2E6F7C">
      <w:pPr>
        <w:pStyle w:val="ListParagraph"/>
        <w:shd w:val="clear" w:color="auto" w:fill="FFFFFF"/>
        <w:spacing w:after="0" w:line="285" w:lineRule="atLeast"/>
        <w:ind w:left="1440"/>
        <w:jc w:val="center"/>
        <w:rPr>
          <w:noProof/>
        </w:rPr>
      </w:pPr>
    </w:p>
    <w:p w:rsidR="00534C50" w:rsidP="00D268AB" w:rsidRDefault="00534C50" w14:paraId="0FDCE0FE" w14:textId="77777777">
      <w:pPr>
        <w:pStyle w:val="ListParagraph"/>
        <w:shd w:val="clear" w:color="auto" w:fill="FFFFFF"/>
        <w:spacing w:after="0" w:line="285" w:lineRule="atLeast"/>
        <w:ind w:left="1440"/>
        <w:jc w:val="center"/>
        <w:rPr>
          <w:noProof/>
        </w:rPr>
      </w:pPr>
    </w:p>
    <w:p w:rsidRPr="00D268AB" w:rsidR="00D268AB" w:rsidP="00D268AB" w:rsidRDefault="00D268AB" w14:paraId="240260F2" w14:textId="77777777">
      <w:pPr>
        <w:pStyle w:val="ListParagraph"/>
        <w:shd w:val="clear" w:color="auto" w:fill="FFFFFF"/>
        <w:spacing w:after="0" w:line="285" w:lineRule="atLeast"/>
        <w:ind w:left="1440"/>
        <w:jc w:val="both"/>
      </w:pPr>
    </w:p>
    <w:p w:rsidRPr="00D268AB" w:rsidR="00D268AB" w:rsidP="00D268AB" w:rsidRDefault="00D268AB" w14:paraId="0A4DE448" w14:textId="77777777">
      <w:pPr>
        <w:pStyle w:val="ListParagraph"/>
        <w:shd w:val="clear" w:color="auto" w:fill="FFFFFF"/>
        <w:spacing w:after="0" w:line="285" w:lineRule="atLeast"/>
        <w:ind w:left="1440"/>
        <w:jc w:val="both"/>
      </w:pPr>
      <w:r w:rsidRPr="00D268AB">
        <w:t>Fill the synapse workspace resource group and the workspace for the QA environment</w:t>
      </w:r>
    </w:p>
    <w:p w:rsidRPr="001D0313" w:rsidR="00D268AB" w:rsidP="00D268AB" w:rsidRDefault="00D268AB" w14:paraId="693B52C1" w14:textId="77777777">
      <w:pPr>
        <w:pStyle w:val="ListParagraph"/>
        <w:shd w:val="clear" w:color="auto" w:fill="FFFFFF"/>
        <w:spacing w:after="0" w:line="285" w:lineRule="atLeast"/>
        <w:ind w:left="1440"/>
        <w:jc w:val="both"/>
        <w:rPr>
          <w:bCs/>
        </w:rPr>
      </w:pPr>
    </w:p>
    <w:p w:rsidRPr="001D0313" w:rsidR="00D268AB" w:rsidP="001D0313" w:rsidRDefault="00D268AB" w14:paraId="23E2A396" w14:textId="385E2D32">
      <w:pPr>
        <w:pStyle w:val="TaskName"/>
        <w:numPr>
          <w:ilvl w:val="0"/>
          <w:numId w:val="7"/>
        </w:numPr>
        <w:shd w:val="clear" w:color="auto" w:fill="FFFFFF"/>
        <w:spacing w:after="0" w:line="285" w:lineRule="atLeast"/>
        <w:jc w:val="both"/>
        <w:rPr>
          <w:b w:val="0"/>
          <w:bCs/>
        </w:rPr>
      </w:pPr>
      <w:r w:rsidRPr="001D0313">
        <w:rPr>
          <w:b w:val="0"/>
          <w:bCs/>
        </w:rPr>
        <w:t xml:space="preserve">Click on the + and search for Stop trigger. Make sure you use the QA resource group and synapse workspace . Leave the rest of the default values. You can change the name for  example start triggers. </w:t>
      </w:r>
    </w:p>
    <w:p w:rsidRPr="00D268AB" w:rsidR="00D268AB" w:rsidP="001D0313" w:rsidRDefault="00D268AB" w14:paraId="48AA736E" w14:textId="77777777">
      <w:pPr>
        <w:shd w:val="clear" w:color="auto" w:fill="FFFFFF"/>
        <w:spacing w:after="0" w:line="285" w:lineRule="atLeast"/>
        <w:ind w:left="360" w:firstLine="720"/>
        <w:jc w:val="both"/>
      </w:pPr>
      <w:r w:rsidRPr="00D268AB">
        <w:t xml:space="preserve">Give a name to the release pipelines and save </w:t>
      </w:r>
    </w:p>
    <w:p w:rsidRPr="00D268AB" w:rsidR="00D268AB" w:rsidP="00D268AB" w:rsidRDefault="00D268AB" w14:paraId="4E1B16CE" w14:textId="35AB905B">
      <w:pPr>
        <w:pStyle w:val="ListParagraph"/>
        <w:shd w:val="clear" w:color="auto" w:fill="FFFFFF"/>
        <w:spacing w:after="0" w:line="285" w:lineRule="atLeast"/>
        <w:ind w:left="1440"/>
        <w:jc w:val="both"/>
      </w:pPr>
    </w:p>
    <w:p w:rsidRPr="00D268AB" w:rsidR="00D268AB" w:rsidP="00D268AB" w:rsidRDefault="001D0313" w14:paraId="0046C07F" w14:textId="0B4A1689">
      <w:pPr>
        <w:pStyle w:val="ListParagraph"/>
        <w:shd w:val="clear" w:color="auto" w:fill="FFFFFF"/>
        <w:spacing w:after="0" w:line="285" w:lineRule="atLeast"/>
        <w:ind w:left="1440"/>
        <w:jc w:val="center"/>
      </w:pPr>
      <w:r>
        <w:rPr>
          <w:noProof/>
        </w:rPr>
        <w:lastRenderedPageBreak/>
        <mc:AlternateContent>
          <mc:Choice Requires="wps">
            <w:drawing>
              <wp:anchor distT="0" distB="0" distL="114300" distR="114300" simplePos="0" relativeHeight="251658262" behindDoc="0" locked="0" layoutInCell="1" allowOverlap="1" wp14:anchorId="6319F354" wp14:editId="73164568">
                <wp:simplePos x="0" y="0"/>
                <wp:positionH relativeFrom="margin">
                  <wp:posOffset>2364740</wp:posOffset>
                </wp:positionH>
                <wp:positionV relativeFrom="paragraph">
                  <wp:posOffset>1347470</wp:posOffset>
                </wp:positionV>
                <wp:extent cx="2609850" cy="285750"/>
                <wp:effectExtent l="0" t="0" r="19050" b="19050"/>
                <wp:wrapNone/>
                <wp:docPr id="1500412258" name="Oval 1500412258"/>
                <wp:cNvGraphicFramePr/>
                <a:graphic xmlns:a="http://schemas.openxmlformats.org/drawingml/2006/main">
                  <a:graphicData uri="http://schemas.microsoft.com/office/word/2010/wordprocessingShape">
                    <wps:wsp>
                      <wps:cNvSpPr/>
                      <wps:spPr>
                        <a:xfrm>
                          <a:off x="0" y="0"/>
                          <a:ext cx="260985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9B0D6EC">
              <v:oval id="Oval 1500412258" style="position:absolute;margin-left:186.2pt;margin-top:106.1pt;width:205.5pt;height:22.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2BC88D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">
                <w10:wrap anchorx="margin"/>
              </v:oval>
            </w:pict>
          </mc:Fallback>
        </mc:AlternateContent>
      </w:r>
      <w:r w:rsidRPr="00D268AB" w:rsidR="00D268AB">
        <w:rPr>
          <w:noProof/>
        </w:rPr>
        <w:drawing>
          <wp:inline distT="0" distB="0" distL="0" distR="0" wp14:anchorId="61B49955" wp14:editId="1BEE7E96">
            <wp:extent cx="2541242" cy="2082800"/>
            <wp:effectExtent l="19050" t="19050" r="12065" b="12700"/>
            <wp:docPr id="29493958" name="Picture 29493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6"/>
                    <a:stretch>
                      <a:fillRect/>
                    </a:stretch>
                  </pic:blipFill>
                  <pic:spPr>
                    <a:xfrm>
                      <a:off x="0" y="0"/>
                      <a:ext cx="2547478" cy="2087911"/>
                    </a:xfrm>
                    <a:prstGeom prst="rect">
                      <a:avLst/>
                    </a:prstGeom>
                    <a:ln>
                      <a:solidFill>
                        <a:schemeClr val="tx1"/>
                      </a:solidFill>
                    </a:ln>
                  </pic:spPr>
                </pic:pic>
              </a:graphicData>
            </a:graphic>
          </wp:inline>
        </w:drawing>
      </w:r>
    </w:p>
    <w:p w:rsidRPr="00D268AB" w:rsidR="00D268AB" w:rsidP="00D268AB" w:rsidRDefault="00D268AB" w14:paraId="35536B94" w14:textId="77777777">
      <w:pPr>
        <w:pStyle w:val="ListParagraph"/>
        <w:shd w:val="clear" w:color="auto" w:fill="FFFFFF"/>
        <w:spacing w:after="0" w:line="285" w:lineRule="atLeast"/>
        <w:ind w:left="1440"/>
        <w:jc w:val="both"/>
      </w:pPr>
    </w:p>
    <w:p w:rsidR="00D268AB" w:rsidP="001D0313" w:rsidRDefault="00D268AB" w14:paraId="18252972" w14:textId="2B2C2889">
      <w:pPr>
        <w:pStyle w:val="ListParagraph"/>
        <w:shd w:val="clear" w:color="auto" w:fill="FFFFFF"/>
        <w:spacing w:after="0" w:line="285" w:lineRule="atLeast"/>
        <w:ind w:left="1440"/>
        <w:jc w:val="both"/>
      </w:pPr>
      <w:r w:rsidRPr="001D0313">
        <w:rPr>
          <w:b/>
          <w:bCs/>
        </w:rPr>
        <w:t>Note</w:t>
      </w:r>
      <w:r w:rsidRPr="00D268AB">
        <w:t>:- be aware this trigger will also start the dedicated pools</w:t>
      </w:r>
    </w:p>
    <w:p w:rsidR="001D0313" w:rsidP="001D0313" w:rsidRDefault="001D0313" w14:paraId="15F5FF0C" w14:textId="77777777">
      <w:pPr>
        <w:shd w:val="clear" w:color="auto" w:fill="FFFFFF"/>
        <w:spacing w:after="0" w:line="285" w:lineRule="atLeast"/>
        <w:jc w:val="both"/>
      </w:pPr>
    </w:p>
    <w:p w:rsidRPr="00D268AB" w:rsidR="001D0313" w:rsidP="5675B2DD" w:rsidRDefault="001D0313" w14:paraId="63B29214" w14:textId="6DD1FD66">
      <w:pPr>
        <w:pStyle w:val="TaskName"/>
        <w:numPr>
          <w:ilvl w:val="0"/>
          <w:numId w:val="7"/>
        </w:numPr>
        <w:shd w:val="clear" w:color="auto" w:fill="FFFFFF" w:themeFill="background1"/>
        <w:spacing w:after="0" w:line="285" w:lineRule="atLeast"/>
        <w:jc w:val="both"/>
      </w:pPr>
      <w:r>
        <w:t>Test Release</w:t>
      </w:r>
    </w:p>
    <w:p w:rsidRPr="00D268AB" w:rsidR="00D268AB" w:rsidP="00D268AB" w:rsidRDefault="00D268AB" w14:paraId="64B3C710" w14:textId="77777777">
      <w:pPr>
        <w:pStyle w:val="ListParagraph"/>
        <w:shd w:val="clear" w:color="auto" w:fill="FFFFFF"/>
        <w:spacing w:after="0" w:line="285" w:lineRule="atLeast"/>
        <w:ind w:left="1440"/>
        <w:jc w:val="both"/>
      </w:pPr>
    </w:p>
    <w:p w:rsidRPr="00D268AB" w:rsidR="00D268AB" w:rsidP="00D268AB" w:rsidRDefault="00D268AB" w14:paraId="7BD06426" w14:textId="77777777">
      <w:pPr>
        <w:shd w:val="clear" w:color="auto" w:fill="FFFFFF" w:themeFill="background1"/>
        <w:spacing w:after="0" w:line="285" w:lineRule="atLeast"/>
        <w:ind w:left="720"/>
      </w:pPr>
    </w:p>
    <w:p w:rsidRPr="00D268AB" w:rsidR="00D268AB" w:rsidP="00D268AB" w:rsidRDefault="00D268AB" w14:paraId="049F0530" w14:textId="77777777">
      <w:pPr>
        <w:pStyle w:val="ListParagraph"/>
        <w:numPr>
          <w:ilvl w:val="0"/>
          <w:numId w:val="45"/>
        </w:numPr>
        <w:shd w:val="clear" w:color="auto" w:fill="FFFFFF" w:themeFill="background1"/>
        <w:spacing w:after="0" w:line="285" w:lineRule="atLeast"/>
        <w:ind w:left="1440"/>
      </w:pPr>
      <w:r>
        <w:t>Go to Release and click on create release</w:t>
      </w:r>
    </w:p>
    <w:p w:rsidRPr="00D268AB" w:rsidR="00D268AB" w:rsidP="00D268AB" w:rsidRDefault="00D268AB" w14:paraId="6396ADD2" w14:textId="77777777">
      <w:pPr>
        <w:shd w:val="clear" w:color="auto" w:fill="FFFFFF" w:themeFill="background1"/>
        <w:spacing w:after="0" w:line="285" w:lineRule="atLeast"/>
        <w:ind w:left="720"/>
      </w:pPr>
    </w:p>
    <w:p w:rsidR="00D268AB" w:rsidP="00D268AB" w:rsidRDefault="00D268AB" w14:paraId="269731A6" w14:textId="77777777">
      <w:pPr>
        <w:pStyle w:val="ListParagraph"/>
        <w:numPr>
          <w:ilvl w:val="0"/>
          <w:numId w:val="45"/>
        </w:numPr>
        <w:shd w:val="clear" w:color="auto" w:fill="FFFFFF" w:themeFill="background1"/>
        <w:spacing w:after="0" w:line="285" w:lineRule="atLeast"/>
        <w:ind w:left="1440"/>
      </w:pPr>
      <w:r>
        <w:t>Add a description and click on create</w:t>
      </w:r>
    </w:p>
    <w:p w:rsidR="00D268AB" w:rsidP="00D268AB" w:rsidRDefault="00D268AB" w14:paraId="1C490EB9" w14:textId="113BD64A">
      <w:pPr>
        <w:pStyle w:val="ListParagraph"/>
        <w:ind w:left="1440"/>
      </w:pPr>
    </w:p>
    <w:p w:rsidR="00D268AB" w:rsidP="00D268AB" w:rsidRDefault="00D268AB" w14:paraId="6654089B" w14:textId="77777777">
      <w:pPr>
        <w:pStyle w:val="ListParagraph"/>
        <w:ind w:left="1440"/>
      </w:pPr>
    </w:p>
    <w:p w:rsidRPr="00D268AB" w:rsidR="00D268AB" w:rsidP="000F401C" w:rsidRDefault="000F401C" w14:paraId="77192FBB" w14:textId="56EF072B">
      <w:pPr>
        <w:shd w:val="clear" w:color="auto" w:fill="FFFFFF" w:themeFill="background1"/>
        <w:spacing w:after="0" w:line="285" w:lineRule="atLeast"/>
        <w:ind w:left="720"/>
        <w:jc w:val="center"/>
      </w:pPr>
      <w:r>
        <w:rPr>
          <w:noProof/>
        </w:rPr>
        <w:lastRenderedPageBreak/>
        <mc:AlternateContent>
          <mc:Choice Requires="wps">
            <w:drawing>
              <wp:anchor distT="0" distB="0" distL="114300" distR="114300" simplePos="0" relativeHeight="251658263" behindDoc="0" locked="0" layoutInCell="1" allowOverlap="1" wp14:anchorId="23506BB3" wp14:editId="38193034">
                <wp:simplePos x="0" y="0"/>
                <wp:positionH relativeFrom="margin">
                  <wp:posOffset>688340</wp:posOffset>
                </wp:positionH>
                <wp:positionV relativeFrom="paragraph">
                  <wp:posOffset>7614285</wp:posOffset>
                </wp:positionV>
                <wp:extent cx="1314450" cy="609600"/>
                <wp:effectExtent l="0" t="0" r="19050" b="19050"/>
                <wp:wrapNone/>
                <wp:docPr id="1500412264" name="Oval 1500412264"/>
                <wp:cNvGraphicFramePr/>
                <a:graphic xmlns:a="http://schemas.openxmlformats.org/drawingml/2006/main">
                  <a:graphicData uri="http://schemas.microsoft.com/office/word/2010/wordprocessingShape">
                    <wps:wsp>
                      <wps:cNvSpPr/>
                      <wps:spPr>
                        <a:xfrm>
                          <a:off x="0" y="0"/>
                          <a:ext cx="1314450" cy="6096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D546603">
              <v:oval id="Oval 1500412264" style="position:absolute;margin-left:54.2pt;margin-top:599.55pt;width:103.5pt;height:48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6F552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">
                <w10:wrap anchorx="margin"/>
              </v:oval>
            </w:pict>
          </mc:Fallback>
        </mc:AlternateContent>
      </w:r>
      <w:r w:rsidRPr="000F401C">
        <w:rPr>
          <w:noProof/>
        </w:rPr>
        <w:drawing>
          <wp:inline distT="0" distB="0" distL="0" distR="0" wp14:anchorId="0A299EAF" wp14:editId="33D9F829">
            <wp:extent cx="5283472" cy="8204622"/>
            <wp:effectExtent l="19050" t="19050" r="12700" b="25400"/>
            <wp:docPr id="1500412263" name="Picture 1500412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2263" name="Picture 1500412263" descr="Graphical user interface, text, application, email&#10;&#10;Description automatically generated"/>
                    <pic:cNvPicPr/>
                  </pic:nvPicPr>
                  <pic:blipFill>
                    <a:blip r:embed="rId157"/>
                    <a:stretch>
                      <a:fillRect/>
                    </a:stretch>
                  </pic:blipFill>
                  <pic:spPr>
                    <a:xfrm>
                      <a:off x="0" y="0"/>
                      <a:ext cx="5283472" cy="8204622"/>
                    </a:xfrm>
                    <a:prstGeom prst="rect">
                      <a:avLst/>
                    </a:prstGeom>
                    <a:ln>
                      <a:solidFill>
                        <a:schemeClr val="tx1"/>
                      </a:solidFill>
                    </a:ln>
                  </pic:spPr>
                </pic:pic>
              </a:graphicData>
            </a:graphic>
          </wp:inline>
        </w:drawing>
      </w:r>
    </w:p>
    <w:p w:rsidRPr="00D268AB" w:rsidR="00D268AB" w:rsidP="00D268AB" w:rsidRDefault="00D268AB" w14:paraId="11587769" w14:textId="181E2145">
      <w:pPr>
        <w:pStyle w:val="ListParagraph"/>
        <w:shd w:val="clear" w:color="auto" w:fill="FFFFFF" w:themeFill="background1"/>
        <w:spacing w:after="0" w:line="285" w:lineRule="atLeast"/>
        <w:ind w:left="1440"/>
      </w:pPr>
    </w:p>
    <w:p w:rsidR="00D268AB" w:rsidP="00D268AB" w:rsidRDefault="00D268AB" w14:paraId="09E9C346" w14:textId="28FE6657">
      <w:pPr>
        <w:shd w:val="clear" w:color="auto" w:fill="FFFFFF" w:themeFill="background1"/>
        <w:spacing w:after="0" w:line="285" w:lineRule="atLeast"/>
        <w:ind w:left="720"/>
        <w:jc w:val="center"/>
      </w:pPr>
    </w:p>
    <w:p w:rsidRPr="00D268AB" w:rsidR="00D268AB" w:rsidP="00D268AB" w:rsidRDefault="00D268AB" w14:paraId="76C6BE2E" w14:textId="77777777">
      <w:pPr>
        <w:shd w:val="clear" w:color="auto" w:fill="FFFFFF" w:themeFill="background1"/>
        <w:spacing w:after="0" w:line="285" w:lineRule="atLeast"/>
        <w:ind w:left="720"/>
        <w:jc w:val="center"/>
      </w:pPr>
    </w:p>
    <w:p w:rsidRPr="00D268AB" w:rsidR="00D268AB" w:rsidP="00D268AB" w:rsidRDefault="00D268AB" w14:paraId="67F51CE2" w14:textId="77777777">
      <w:pPr>
        <w:shd w:val="clear" w:color="auto" w:fill="FFFFFF" w:themeFill="background1"/>
        <w:spacing w:after="0" w:line="285" w:lineRule="atLeast"/>
        <w:ind w:left="720"/>
        <w:jc w:val="both"/>
      </w:pPr>
    </w:p>
    <w:p w:rsidRPr="00D268AB" w:rsidR="00D268AB" w:rsidP="00D268AB" w:rsidRDefault="00D268AB" w14:paraId="4161FCBE" w14:textId="77777777">
      <w:pPr>
        <w:pStyle w:val="ListParagraph"/>
        <w:numPr>
          <w:ilvl w:val="0"/>
          <w:numId w:val="45"/>
        </w:numPr>
        <w:shd w:val="clear" w:color="auto" w:fill="FFFFFF" w:themeFill="background1"/>
        <w:spacing w:after="0" w:line="285" w:lineRule="atLeast"/>
        <w:ind w:left="1440"/>
      </w:pPr>
      <w:r>
        <w:t>Once the release finishes, you will notice a green box, this means the release completed successfully</w:t>
      </w:r>
    </w:p>
    <w:p w:rsidRPr="00D268AB" w:rsidR="00D268AB" w:rsidP="00D268AB" w:rsidRDefault="00D268AB" w14:paraId="6729DB6A" w14:textId="77777777">
      <w:pPr>
        <w:shd w:val="clear" w:color="auto" w:fill="FFFFFF" w:themeFill="background1"/>
        <w:spacing w:after="0" w:line="285" w:lineRule="atLeast"/>
        <w:ind w:left="720"/>
      </w:pPr>
    </w:p>
    <w:p w:rsidR="00D268AB" w:rsidP="00D268AB" w:rsidRDefault="00D268AB" w14:paraId="4BD35BE8" w14:textId="77777777">
      <w:pPr>
        <w:shd w:val="clear" w:color="auto" w:fill="FFFFFF" w:themeFill="background1"/>
        <w:spacing w:after="0" w:line="285" w:lineRule="atLeast"/>
        <w:ind w:left="720"/>
      </w:pPr>
    </w:p>
    <w:p w:rsidRPr="00D268AB" w:rsidR="00D268AB" w:rsidP="00D268AB" w:rsidRDefault="00D268AB" w14:paraId="0679AA6D" w14:textId="77777777">
      <w:pPr>
        <w:shd w:val="clear" w:color="auto" w:fill="FFFFFF" w:themeFill="background1"/>
        <w:spacing w:after="0" w:line="285" w:lineRule="atLeast"/>
        <w:ind w:left="720"/>
      </w:pPr>
      <w:r w:rsidRPr="00D268AB">
        <w:rPr>
          <w:noProof/>
        </w:rPr>
        <w:drawing>
          <wp:inline distT="0" distB="0" distL="0" distR="0" wp14:anchorId="5B403EC4" wp14:editId="6E077011">
            <wp:extent cx="5731510" cy="773430"/>
            <wp:effectExtent l="19050" t="19050" r="21590" b="26670"/>
            <wp:docPr id="29493960" name="Picture 294939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158"/>
                    <a:stretch>
                      <a:fillRect/>
                    </a:stretch>
                  </pic:blipFill>
                  <pic:spPr>
                    <a:xfrm>
                      <a:off x="0" y="0"/>
                      <a:ext cx="5731510" cy="773430"/>
                    </a:xfrm>
                    <a:prstGeom prst="rect">
                      <a:avLst/>
                    </a:prstGeom>
                    <a:ln>
                      <a:solidFill>
                        <a:schemeClr val="tx1"/>
                      </a:solidFill>
                    </a:ln>
                  </pic:spPr>
                </pic:pic>
              </a:graphicData>
            </a:graphic>
          </wp:inline>
        </w:drawing>
      </w:r>
    </w:p>
    <w:p w:rsidRPr="00D268AB" w:rsidR="00D268AB" w:rsidP="00D268AB" w:rsidRDefault="00D268AB" w14:paraId="048BD498" w14:textId="77777777">
      <w:pPr>
        <w:shd w:val="clear" w:color="auto" w:fill="FFFFFF" w:themeFill="background1"/>
        <w:spacing w:after="0" w:line="285" w:lineRule="atLeast"/>
        <w:ind w:left="720"/>
      </w:pPr>
      <w:r>
        <w:br/>
      </w:r>
    </w:p>
    <w:p w:rsidRPr="00D268AB" w:rsidR="00D268AB" w:rsidP="00D268AB" w:rsidRDefault="00D268AB" w14:paraId="03677927" w14:textId="77777777">
      <w:pPr>
        <w:shd w:val="clear" w:color="auto" w:fill="FFFFFF" w:themeFill="background1"/>
        <w:spacing w:after="0" w:line="285" w:lineRule="atLeast"/>
        <w:ind w:left="720"/>
      </w:pPr>
    </w:p>
    <w:p w:rsidRPr="00D268AB" w:rsidR="00D268AB" w:rsidP="00D268AB" w:rsidRDefault="00D268AB" w14:paraId="75C7018A" w14:textId="77777777">
      <w:pPr>
        <w:shd w:val="clear" w:color="auto" w:fill="FFFFFF" w:themeFill="background1"/>
        <w:spacing w:after="0" w:line="285" w:lineRule="atLeast"/>
        <w:ind w:left="720"/>
      </w:pPr>
    </w:p>
    <w:p w:rsidRPr="00D268AB" w:rsidR="00D268AB" w:rsidP="00D268AB" w:rsidRDefault="00D268AB" w14:paraId="6D5D19CD" w14:textId="77777777">
      <w:pPr>
        <w:shd w:val="clear" w:color="auto" w:fill="FFFFFF" w:themeFill="background1"/>
        <w:spacing w:after="0" w:line="285" w:lineRule="atLeast"/>
        <w:ind w:left="720"/>
      </w:pPr>
      <w:r w:rsidRPr="00D268AB">
        <w:t xml:space="preserve">Go to synapse workspace, you should see a pipeline under the integrate plane </w:t>
      </w:r>
    </w:p>
    <w:p w:rsidRPr="00D268AB" w:rsidR="00D268AB" w:rsidP="00D268AB" w:rsidRDefault="00D268AB" w14:paraId="27B3AF68" w14:textId="77777777">
      <w:pPr>
        <w:ind w:left="720"/>
      </w:pPr>
    </w:p>
    <w:p w:rsidRPr="00D268AB" w:rsidR="00D268AB" w:rsidP="00D268AB" w:rsidRDefault="00D268AB" w14:paraId="335CEBD8" w14:textId="77777777">
      <w:pPr>
        <w:ind w:left="720"/>
        <w:jc w:val="center"/>
      </w:pPr>
      <w:r>
        <w:rPr>
          <w:noProof/>
        </w:rPr>
        <w:drawing>
          <wp:inline distT="0" distB="0" distL="0" distR="0" wp14:anchorId="13317940" wp14:editId="30AB6001">
            <wp:extent cx="5731510" cy="1111885"/>
            <wp:effectExtent l="19050" t="19050" r="21590" b="12065"/>
            <wp:docPr id="29493961" name="Picture 294939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1111885"/>
                    </a:xfrm>
                    <a:prstGeom prst="rect">
                      <a:avLst/>
                    </a:prstGeom>
                    <a:ln>
                      <a:solidFill>
                        <a:schemeClr val="tx1"/>
                      </a:solidFill>
                    </a:ln>
                  </pic:spPr>
                </pic:pic>
              </a:graphicData>
            </a:graphic>
          </wp:inline>
        </w:drawing>
      </w:r>
    </w:p>
    <w:p w:rsidR="001D0313" w:rsidP="00D268AB" w:rsidRDefault="001D0313" w14:paraId="0C310DE5" w14:textId="77777777">
      <w:pPr>
        <w:pStyle w:val="CompletionMessage"/>
        <w:ind w:left="720"/>
      </w:pPr>
    </w:p>
    <w:p w:rsidRPr="00B00779" w:rsidR="004F31F9" w:rsidP="00D268AB" w:rsidRDefault="004F31F9" w14:paraId="40722F9B" w14:textId="7EAAFD76">
      <w:pPr>
        <w:pStyle w:val="CompletionMessage"/>
        <w:ind w:left="720"/>
      </w:pPr>
      <w:r>
        <w:t xml:space="preserve">Exercise </w:t>
      </w:r>
      <w:r w:rsidR="007F0E39">
        <w:t>10</w:t>
      </w:r>
      <w:r>
        <w:t xml:space="preserve"> has been completed</w:t>
      </w:r>
    </w:p>
    <w:p w:rsidR="00E66D4D" w:rsidP="00BE0D56" w:rsidRDefault="00E66D4D" w14:paraId="12FCE6F6" w14:textId="0C0A5ED5">
      <w:pPr>
        <w:pStyle w:val="ExerciseHeading"/>
      </w:pPr>
    </w:p>
    <w:sectPr w:rsidR="00E66D4D" w:rsidSect="009D5D76">
      <w:headerReference w:type="even" r:id="rId160"/>
      <w:headerReference w:type="default" r:id="rId161"/>
      <w:footerReference w:type="even" r:id="rId162"/>
      <w:footerReference w:type="default" r:id="rId163"/>
      <w:pgSz w:w="12240" w:h="15840" w:orient="portrait"/>
      <w:pgMar w:top="1134" w:right="616" w:bottom="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B7677" w:rsidP="006F21E1" w:rsidRDefault="00CB7677" w14:paraId="68A9BDDC" w14:textId="77777777">
      <w:pPr>
        <w:spacing w:after="0" w:line="240" w:lineRule="auto"/>
      </w:pPr>
      <w:r>
        <w:separator/>
      </w:r>
    </w:p>
  </w:endnote>
  <w:endnote w:type="continuationSeparator" w:id="0">
    <w:p w:rsidR="00CB7677" w:rsidP="006F21E1" w:rsidRDefault="00CB7677" w14:paraId="4A07CC7A" w14:textId="77777777">
      <w:pPr>
        <w:spacing w:after="0" w:line="240" w:lineRule="auto"/>
      </w:pPr>
      <w:r>
        <w:continuationSeparator/>
      </w:r>
    </w:p>
  </w:endnote>
  <w:endnote w:type="continuationNotice" w:id="1">
    <w:p w:rsidR="00CB7677" w:rsidRDefault="00CB7677" w14:paraId="2840D28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0CF2" w:rsidP="006F21E1" w:rsidRDefault="00550E31" w14:paraId="0A23CD9F" w14:textId="11838F5D">
    <w:pPr>
      <w:pStyle w:val="Footer"/>
      <w:jc w:val="right"/>
    </w:pPr>
    <w:sdt>
      <w:sdtPr>
        <w:id w:val="-703024514"/>
        <w:showingPlcHdr/>
      </w:sdtPr>
      <w:sdtContent>
        <w:r w:rsidR="00AC2AAE">
          <w:t xml:space="preserve">     </w:t>
        </w:r>
      </w:sdtContent>
    </w:sdt>
    <w:sdt>
      <w:sdtPr>
        <w:id w:val="-1990776059"/>
        <w:docPartObj>
          <w:docPartGallery w:val="Page Numbers (Bottom of Page)"/>
          <w:docPartUnique/>
        </w:docPartObj>
      </w:sdtPr>
      <w:sdtContent>
        <w:r w:rsidR="00590CF2">
          <w:rPr>
            <w:noProof/>
          </w:rPr>
          <mc:AlternateContent>
            <mc:Choice Requires="wpg">
              <w:drawing>
                <wp:anchor distT="0" distB="0" distL="114300" distR="114300" simplePos="0" relativeHeight="251658240" behindDoc="0" locked="0" layoutInCell="1" allowOverlap="1" wp14:anchorId="02B27B99" wp14:editId="02B27B9A">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10"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CF2" w:rsidRDefault="00590CF2" w14:paraId="131E96C0" w14:textId="73C68130">
                                <w:pPr>
                                  <w:jc w:val="center"/>
                                </w:pPr>
                                <w:r>
                                  <w:fldChar w:fldCharType="begin"/>
                                </w:r>
                                <w:r>
                                  <w:instrText xml:space="preserve"> PAGE    \* MERGEFORMAT </w:instrText>
                                </w:r>
                                <w:r>
                                  <w:fldChar w:fldCharType="separate"/>
                                </w:r>
                                <w:r w:rsidRPr="002F1958" w:rsidR="002F1958">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26" name="Group 31"/>
                          <wpg:cNvGrpSpPr>
                            <a:grpSpLocks/>
                          </wpg:cNvGrpSpPr>
                          <wpg:grpSpPr bwMode="auto">
                            <a:xfrm>
                              <a:off x="-8" y="14978"/>
                              <a:ext cx="12255" cy="230"/>
                              <a:chOff x="-8" y="14978"/>
                              <a:chExt cx="12255" cy="230"/>
                            </a:xfrm>
                          </wpg:grpSpPr>
                          <wps:wsp>
                            <wps:cNvPr id="150041222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0041222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w14:anchorId="1CDF2CB6">
                <v:group id="Group 32" style="position:absolute;left:0;text-align:left;margin-left:0;margin-top:0;width:612.75pt;height:15pt;z-index:251658240;mso-width-percent:1000;mso-position-horizontal:center;mso-position-horizontal-relative:page;mso-position-vertical:center;mso-position-vertical-relative:bottom-margin-area;mso-width-percent:1000" coordsize="12255,300" coordorigin="-8,14978" o:spid="_x0000_s1026" w14:anchorId="02B27B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">
                  <v:shapetype id="_x0000_t202" coordsize="21600,21600" o:spt="202" path="m,l,21600r21600,l21600,xe">
                    <v:stroke joinstyle="miter"/>
                    <v:path gradientshapeok="t" o:connecttype="rect"/>
                  </v:shapetype>
                  <v:shape id="Text Box 25" style="position:absolute;left:782;top:14990;width:659;height:288;visibility:visible;mso-wrap-style:square;v-text-anchor:top" o:spid="_x0000_s102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v:textbox inset="0,0,0,0">
                      <w:txbxContent>
                        <w:p w:rsidR="00590CF2" w:rsidRDefault="00590CF2" w14:paraId="3EABC42F" w14:textId="73C68130">
                          <w:pPr>
                            <w:jc w:val="center"/>
                          </w:pPr>
                          <w:r>
                            <w:fldChar w:fldCharType="begin"/>
                          </w:r>
                          <w:r>
                            <w:instrText xml:space="preserve"> PAGE    \* MERGEFORMAT </w:instrText>
                          </w:r>
                          <w:r>
                            <w:fldChar w:fldCharType="separate"/>
                          </w:r>
                          <w:r w:rsidRPr="002F1958" w:rsidR="002F1958">
                            <w:rPr>
                              <w:noProof/>
                              <w:color w:val="8C8C8C" w:themeColor="background1" w:themeShade="8C"/>
                            </w:rPr>
                            <w:t>16</w:t>
                          </w:r>
                          <w:r>
                            <w:rPr>
                              <w:noProof/>
                              <w:color w:val="8C8C8C" w:themeColor="background1" w:themeShade="8C"/>
                            </w:rPr>
                            <w:fldChar w:fldCharType="end"/>
                          </w:r>
                        </w:p>
                      </w:txbxContent>
                    </v:textbox>
                  </v:shape>
                  <v:group id="Group 31" style="position:absolute;left:-8;top:14978;width:12255;height:230" coordsize="12255,230" coordorigin="-8,14978"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29" strokecolor="#a5a5a5"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"/>
                    <v:shape id="AutoShape 28" style="position:absolute;left:1252;top:14978;width:10995;height:230;rotation:180;visibility:visible;mso-wrap-style:square" o:spid="_x0000_s1030" strokecolor="#a5a5a5"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"/>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2AAE" w:rsidP="00AC2AAE" w:rsidRDefault="00AC2AAE" w14:paraId="3C85C2DA" w14:textId="170AFB1A">
    <w:pPr>
      <w:pStyle w:val="Header"/>
    </w:pPr>
  </w:p>
  <w:p w:rsidRPr="00AC2AAE" w:rsidR="00590CF2" w:rsidP="00AC2AAE" w:rsidRDefault="00590CF2" w14:paraId="41EE1DE7" w14:textId="71206D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B7677" w:rsidP="006F21E1" w:rsidRDefault="00CB7677" w14:paraId="079DBD87" w14:textId="77777777">
      <w:pPr>
        <w:spacing w:after="0" w:line="240" w:lineRule="auto"/>
      </w:pPr>
      <w:r>
        <w:separator/>
      </w:r>
    </w:p>
  </w:footnote>
  <w:footnote w:type="continuationSeparator" w:id="0">
    <w:p w:rsidR="00CB7677" w:rsidP="006F21E1" w:rsidRDefault="00CB7677" w14:paraId="4E1DC059" w14:textId="77777777">
      <w:pPr>
        <w:spacing w:after="0" w:line="240" w:lineRule="auto"/>
      </w:pPr>
      <w:r>
        <w:continuationSeparator/>
      </w:r>
    </w:p>
  </w:footnote>
  <w:footnote w:type="continuationNotice" w:id="1">
    <w:p w:rsidR="00CB7677" w:rsidRDefault="00CB7677" w14:paraId="6203A2F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90CF2" w:rsidP="008D26E7" w:rsidRDefault="005A41D7" w14:paraId="674DED33" w14:textId="4E13B58E">
    <w:pPr>
      <w:pStyle w:val="Header"/>
      <w:jc w:val="right"/>
    </w:pPr>
    <w:r>
      <w:t xml:space="preserve">CIP </w:t>
    </w:r>
    <w:r w:rsidR="00502052">
      <w:t>:</w:t>
    </w:r>
    <w:r w:rsidRPr="00CD196D" w:rsidR="00590CF2">
      <w:t xml:space="preserve"> </w:t>
    </w:r>
    <w:r w:rsidR="005F382F">
      <w:t>Synapse with DevOps integration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47607"/>
      <w:placeholder>
        <w:docPart w:val="DefaultPlaceholder_1081868574"/>
      </w:placeholder>
    </w:sdtPr>
    <w:sdtContent>
      <w:p w:rsidR="00590CF2" w:rsidRDefault="006873DF" w14:paraId="52C84B5A" w14:textId="5776DD18">
        <w:pPr>
          <w:pStyle w:val="Header"/>
        </w:pPr>
        <w:r>
          <w:t xml:space="preserve">CIP </w:t>
        </w:r>
        <w:r w:rsidR="00502052">
          <w:t>:</w:t>
        </w:r>
        <w:r>
          <w:t xml:space="preserve"> </w:t>
        </w:r>
        <w:r w:rsidR="005F382F">
          <w:t>Synapse with DevOps integration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08D"/>
    <w:multiLevelType w:val="hybridMultilevel"/>
    <w:tmpl w:val="BB2AF3A2"/>
    <w:lvl w:ilvl="0" w:tplc="8594FD2C">
      <w:start w:val="1"/>
      <w:numFmt w:val="decimal"/>
      <w:pStyle w:val="TaskName"/>
      <w:lvlText w:val="%1."/>
      <w:lvlJc w:val="left"/>
      <w:pPr>
        <w:ind w:left="1080" w:hanging="360"/>
      </w:pPr>
      <w:rPr>
        <w:rFonts w:hint="default"/>
      </w:rPr>
    </w:lvl>
    <w:lvl w:ilvl="1" w:tplc="0409000F">
      <w:start w:val="1"/>
      <w:numFmt w:val="decimal"/>
      <w:lvlText w:val="%2."/>
      <w:lvlJc w:val="left"/>
      <w:pPr>
        <w:ind w:left="1385" w:hanging="360"/>
      </w:pPr>
    </w:lvl>
    <w:lvl w:ilvl="2" w:tplc="0409001B">
      <w:start w:val="1"/>
      <w:numFmt w:val="lowerRoman"/>
      <w:lvlText w:val="%3."/>
      <w:lvlJc w:val="right"/>
      <w:pPr>
        <w:ind w:left="2105" w:hanging="180"/>
      </w:pPr>
    </w:lvl>
    <w:lvl w:ilvl="3" w:tplc="0409000F" w:tentative="1">
      <w:start w:val="1"/>
      <w:numFmt w:val="decimal"/>
      <w:lvlText w:val="%4."/>
      <w:lvlJc w:val="left"/>
      <w:pPr>
        <w:ind w:left="2825" w:hanging="360"/>
      </w:pPr>
    </w:lvl>
    <w:lvl w:ilvl="4" w:tplc="04090019" w:tentative="1">
      <w:start w:val="1"/>
      <w:numFmt w:val="lowerLetter"/>
      <w:lvlText w:val="%5."/>
      <w:lvlJc w:val="left"/>
      <w:pPr>
        <w:ind w:left="3545" w:hanging="360"/>
      </w:pPr>
    </w:lvl>
    <w:lvl w:ilvl="5" w:tplc="0409001B" w:tentative="1">
      <w:start w:val="1"/>
      <w:numFmt w:val="lowerRoman"/>
      <w:lvlText w:val="%6."/>
      <w:lvlJc w:val="right"/>
      <w:pPr>
        <w:ind w:left="4265" w:hanging="180"/>
      </w:pPr>
    </w:lvl>
    <w:lvl w:ilvl="6" w:tplc="0409000F" w:tentative="1">
      <w:start w:val="1"/>
      <w:numFmt w:val="decimal"/>
      <w:lvlText w:val="%7."/>
      <w:lvlJc w:val="left"/>
      <w:pPr>
        <w:ind w:left="4985" w:hanging="360"/>
      </w:pPr>
    </w:lvl>
    <w:lvl w:ilvl="7" w:tplc="04090019" w:tentative="1">
      <w:start w:val="1"/>
      <w:numFmt w:val="lowerLetter"/>
      <w:lvlText w:val="%8."/>
      <w:lvlJc w:val="left"/>
      <w:pPr>
        <w:ind w:left="5705" w:hanging="360"/>
      </w:pPr>
    </w:lvl>
    <w:lvl w:ilvl="8" w:tplc="0409001B" w:tentative="1">
      <w:start w:val="1"/>
      <w:numFmt w:val="lowerRoman"/>
      <w:lvlText w:val="%9."/>
      <w:lvlJc w:val="right"/>
      <w:pPr>
        <w:ind w:left="6425" w:hanging="180"/>
      </w:pPr>
    </w:lvl>
  </w:abstractNum>
  <w:abstractNum w:abstractNumId="1" w15:restartNumberingAfterBreak="0">
    <w:nsid w:val="044D3EAD"/>
    <w:multiLevelType w:val="hybridMultilevel"/>
    <w:tmpl w:val="E5940F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5B5927"/>
    <w:multiLevelType w:val="hybridMultilevel"/>
    <w:tmpl w:val="E7484E64"/>
    <w:lvl w:ilvl="0" w:tplc="FFFFFFFF">
      <w:start w:val="1"/>
      <w:numFmt w:val="lowerLetter"/>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5A8254A"/>
    <w:multiLevelType w:val="hybridMultilevel"/>
    <w:tmpl w:val="749ADD5E"/>
    <w:lvl w:ilvl="0" w:tplc="2F9497C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8B7731"/>
    <w:multiLevelType w:val="hybridMultilevel"/>
    <w:tmpl w:val="182CA51E"/>
    <w:lvl w:ilvl="0" w:tplc="DB62DE0C">
      <w:numFmt w:val="bullet"/>
      <w:lvlText w:val="-"/>
      <w:lvlJc w:val="left"/>
      <w:pPr>
        <w:ind w:left="720" w:hanging="360"/>
      </w:pPr>
      <w:rPr>
        <w:rFonts w:hint="default" w:ascii="Cambria" w:hAnsi="Cambria" w:eastAsiaTheme="minorHAnsi" w:cstheme="minorBidi"/>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BD92AA8"/>
    <w:multiLevelType w:val="hybridMultilevel"/>
    <w:tmpl w:val="E33C14D8"/>
    <w:lvl w:ilvl="0" w:tplc="33FE1340">
      <w:start w:val="1"/>
      <w:numFmt w:val="bullet"/>
      <w:pStyle w:val="BulletIndentIndent"/>
      <w:lvlText w:val="▪"/>
      <w:lvlJc w:val="left"/>
      <w:pPr>
        <w:ind w:left="2376" w:hanging="360"/>
      </w:pPr>
      <w:rPr>
        <w:rFonts w:hint="default" w:ascii="Courier New" w:hAnsi="Courier New"/>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3672" w:hanging="360"/>
      </w:pPr>
      <w:rPr>
        <w:rFonts w:hint="default" w:ascii="Courier New" w:hAnsi="Courier New" w:cs="Courier New"/>
      </w:rPr>
    </w:lvl>
    <w:lvl w:ilvl="2" w:tplc="04090005" w:tentative="1">
      <w:start w:val="1"/>
      <w:numFmt w:val="bullet"/>
      <w:lvlText w:val=""/>
      <w:lvlJc w:val="left"/>
      <w:pPr>
        <w:ind w:left="4392" w:hanging="360"/>
      </w:pPr>
      <w:rPr>
        <w:rFonts w:hint="default" w:ascii="Wingdings" w:hAnsi="Wingdings"/>
      </w:rPr>
    </w:lvl>
    <w:lvl w:ilvl="3" w:tplc="04090001" w:tentative="1">
      <w:start w:val="1"/>
      <w:numFmt w:val="bullet"/>
      <w:lvlText w:val=""/>
      <w:lvlJc w:val="left"/>
      <w:pPr>
        <w:ind w:left="5112" w:hanging="360"/>
      </w:pPr>
      <w:rPr>
        <w:rFonts w:hint="default" w:ascii="Symbol" w:hAnsi="Symbol"/>
      </w:rPr>
    </w:lvl>
    <w:lvl w:ilvl="4" w:tplc="04090003" w:tentative="1">
      <w:start w:val="1"/>
      <w:numFmt w:val="bullet"/>
      <w:lvlText w:val="o"/>
      <w:lvlJc w:val="left"/>
      <w:pPr>
        <w:ind w:left="5832" w:hanging="360"/>
      </w:pPr>
      <w:rPr>
        <w:rFonts w:hint="default" w:ascii="Courier New" w:hAnsi="Courier New" w:cs="Courier New"/>
      </w:rPr>
    </w:lvl>
    <w:lvl w:ilvl="5" w:tplc="04090005" w:tentative="1">
      <w:start w:val="1"/>
      <w:numFmt w:val="bullet"/>
      <w:lvlText w:val=""/>
      <w:lvlJc w:val="left"/>
      <w:pPr>
        <w:ind w:left="6552" w:hanging="360"/>
      </w:pPr>
      <w:rPr>
        <w:rFonts w:hint="default" w:ascii="Wingdings" w:hAnsi="Wingdings"/>
      </w:rPr>
    </w:lvl>
    <w:lvl w:ilvl="6" w:tplc="04090001" w:tentative="1">
      <w:start w:val="1"/>
      <w:numFmt w:val="bullet"/>
      <w:lvlText w:val=""/>
      <w:lvlJc w:val="left"/>
      <w:pPr>
        <w:ind w:left="7272" w:hanging="360"/>
      </w:pPr>
      <w:rPr>
        <w:rFonts w:hint="default" w:ascii="Symbol" w:hAnsi="Symbol"/>
      </w:rPr>
    </w:lvl>
    <w:lvl w:ilvl="7" w:tplc="04090003" w:tentative="1">
      <w:start w:val="1"/>
      <w:numFmt w:val="bullet"/>
      <w:lvlText w:val="o"/>
      <w:lvlJc w:val="left"/>
      <w:pPr>
        <w:ind w:left="7992" w:hanging="360"/>
      </w:pPr>
      <w:rPr>
        <w:rFonts w:hint="default" w:ascii="Courier New" w:hAnsi="Courier New" w:cs="Courier New"/>
      </w:rPr>
    </w:lvl>
    <w:lvl w:ilvl="8" w:tplc="04090005" w:tentative="1">
      <w:start w:val="1"/>
      <w:numFmt w:val="bullet"/>
      <w:lvlText w:val=""/>
      <w:lvlJc w:val="left"/>
      <w:pPr>
        <w:ind w:left="8712" w:hanging="360"/>
      </w:pPr>
      <w:rPr>
        <w:rFonts w:hint="default" w:ascii="Wingdings" w:hAnsi="Wingdings"/>
      </w:rPr>
    </w:lvl>
  </w:abstractNum>
  <w:abstractNum w:abstractNumId="6" w15:restartNumberingAfterBreak="0">
    <w:nsid w:val="0CC938AD"/>
    <w:multiLevelType w:val="hybridMultilevel"/>
    <w:tmpl w:val="AC4210A4"/>
    <w:lvl w:ilvl="0" w:tplc="6636977C">
      <w:start w:val="1"/>
      <w:numFmt w:val="bullet"/>
      <w:pStyle w:val="BulletIndent"/>
      <w:lvlText w:val="o"/>
      <w:lvlJc w:val="left"/>
      <w:pPr>
        <w:ind w:left="1872" w:hanging="360"/>
      </w:pPr>
      <w:rPr>
        <w:rFonts w:hint="default" w:ascii="Courier New" w:hAnsi="Courier New"/>
        <w:color w:val="1F497D" w:themeColor="text2"/>
      </w:rPr>
    </w:lvl>
    <w:lvl w:ilvl="1" w:tplc="54B4DBA4">
      <w:start w:val="1"/>
      <w:numFmt w:val="bullet"/>
      <w:lvlText w:val="o"/>
      <w:lvlJc w:val="left"/>
      <w:pPr>
        <w:ind w:left="2592" w:hanging="360"/>
      </w:pPr>
      <w:rPr>
        <w:rFonts w:hint="default" w:ascii="Courier New" w:hAnsi="Courier New" w:cs="Courier New"/>
      </w:rPr>
    </w:lvl>
    <w:lvl w:ilvl="2" w:tplc="04090005" w:tentative="1">
      <w:start w:val="1"/>
      <w:numFmt w:val="bullet"/>
      <w:lvlText w:val=""/>
      <w:lvlJc w:val="left"/>
      <w:pPr>
        <w:ind w:left="3312" w:hanging="360"/>
      </w:pPr>
      <w:rPr>
        <w:rFonts w:hint="default" w:ascii="Wingdings" w:hAnsi="Wingdings"/>
      </w:rPr>
    </w:lvl>
    <w:lvl w:ilvl="3" w:tplc="04090001" w:tentative="1">
      <w:start w:val="1"/>
      <w:numFmt w:val="bullet"/>
      <w:lvlText w:val=""/>
      <w:lvlJc w:val="left"/>
      <w:pPr>
        <w:ind w:left="4032" w:hanging="360"/>
      </w:pPr>
      <w:rPr>
        <w:rFonts w:hint="default" w:ascii="Symbol" w:hAnsi="Symbol"/>
      </w:rPr>
    </w:lvl>
    <w:lvl w:ilvl="4" w:tplc="04090003" w:tentative="1">
      <w:start w:val="1"/>
      <w:numFmt w:val="bullet"/>
      <w:lvlText w:val="o"/>
      <w:lvlJc w:val="left"/>
      <w:pPr>
        <w:ind w:left="4752" w:hanging="360"/>
      </w:pPr>
      <w:rPr>
        <w:rFonts w:hint="default" w:ascii="Courier New" w:hAnsi="Courier New" w:cs="Courier New"/>
      </w:rPr>
    </w:lvl>
    <w:lvl w:ilvl="5" w:tplc="04090005" w:tentative="1">
      <w:start w:val="1"/>
      <w:numFmt w:val="bullet"/>
      <w:lvlText w:val=""/>
      <w:lvlJc w:val="left"/>
      <w:pPr>
        <w:ind w:left="5472" w:hanging="360"/>
      </w:pPr>
      <w:rPr>
        <w:rFonts w:hint="default" w:ascii="Wingdings" w:hAnsi="Wingdings"/>
      </w:rPr>
    </w:lvl>
    <w:lvl w:ilvl="6" w:tplc="04090001" w:tentative="1">
      <w:start w:val="1"/>
      <w:numFmt w:val="bullet"/>
      <w:lvlText w:val=""/>
      <w:lvlJc w:val="left"/>
      <w:pPr>
        <w:ind w:left="6192" w:hanging="360"/>
      </w:pPr>
      <w:rPr>
        <w:rFonts w:hint="default" w:ascii="Symbol" w:hAnsi="Symbol"/>
      </w:rPr>
    </w:lvl>
    <w:lvl w:ilvl="7" w:tplc="04090003" w:tentative="1">
      <w:start w:val="1"/>
      <w:numFmt w:val="bullet"/>
      <w:lvlText w:val="o"/>
      <w:lvlJc w:val="left"/>
      <w:pPr>
        <w:ind w:left="6912" w:hanging="360"/>
      </w:pPr>
      <w:rPr>
        <w:rFonts w:hint="default" w:ascii="Courier New" w:hAnsi="Courier New" w:cs="Courier New"/>
      </w:rPr>
    </w:lvl>
    <w:lvl w:ilvl="8" w:tplc="04090005" w:tentative="1">
      <w:start w:val="1"/>
      <w:numFmt w:val="bullet"/>
      <w:lvlText w:val=""/>
      <w:lvlJc w:val="left"/>
      <w:pPr>
        <w:ind w:left="7632" w:hanging="360"/>
      </w:pPr>
      <w:rPr>
        <w:rFonts w:hint="default" w:ascii="Wingdings" w:hAnsi="Wingdings"/>
      </w:rPr>
    </w:lvl>
  </w:abstractNum>
  <w:abstractNum w:abstractNumId="7" w15:restartNumberingAfterBreak="0">
    <w:nsid w:val="0DA81D37"/>
    <w:multiLevelType w:val="hybridMultilevel"/>
    <w:tmpl w:val="59407C34"/>
    <w:lvl w:ilvl="0" w:tplc="2F9497C0">
      <w:start w:val="1"/>
      <w:numFmt w:val="decimal"/>
      <w:lvlText w:val="%1"/>
      <w:lvlJc w:val="left"/>
      <w:pPr>
        <w:ind w:left="720" w:hanging="360"/>
      </w:pPr>
      <w:rPr>
        <w:rFonts w:hint="default"/>
      </w:rPr>
    </w:lvl>
    <w:lvl w:ilvl="1" w:tplc="415CC3D8">
      <w:numFmt w:val="bullet"/>
      <w:lvlText w:val="-"/>
      <w:lvlJc w:val="left"/>
      <w:pPr>
        <w:ind w:left="1440" w:hanging="360"/>
      </w:pPr>
      <w:rPr>
        <w:rFonts w:hint="default" w:ascii="Consolas" w:hAnsi="Consolas" w:eastAsia="Times New Roman" w:cs="Times New Roman"/>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1B46EC"/>
    <w:multiLevelType w:val="hybridMultilevel"/>
    <w:tmpl w:val="1E7AA692"/>
    <w:lvl w:ilvl="0" w:tplc="9D287B88">
      <w:start w:val="1"/>
      <w:numFmt w:val="bullet"/>
      <w:pStyle w:val="Bullet"/>
      <w:lvlText w:val=""/>
      <w:lvlJc w:val="left"/>
      <w:pPr>
        <w:ind w:left="1152" w:hanging="360"/>
      </w:pPr>
      <w:rPr>
        <w:rFonts w:hint="default" w:ascii="Symbol" w:hAnsi="Symbol"/>
        <w:color w:val="1F497D" w:themeColor="text2"/>
      </w:rPr>
    </w:lvl>
    <w:lvl w:ilvl="1" w:tplc="E2321222">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9" w15:restartNumberingAfterBreak="0">
    <w:nsid w:val="0F9D2F88"/>
    <w:multiLevelType w:val="hybridMultilevel"/>
    <w:tmpl w:val="730273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1A34084"/>
    <w:multiLevelType w:val="hybridMultilevel"/>
    <w:tmpl w:val="91169362"/>
    <w:lvl w:ilvl="0" w:tplc="B96292D8">
      <w:start w:val="1"/>
      <w:numFmt w:val="decimal"/>
      <w:lvlText w:val="%1."/>
      <w:lvlJc w:val="left"/>
      <w:pPr>
        <w:ind w:left="720" w:hanging="360"/>
      </w:pPr>
    </w:lvl>
    <w:lvl w:ilvl="1" w:tplc="FBB88A94">
      <w:start w:val="1"/>
      <w:numFmt w:val="lowerLetter"/>
      <w:lvlText w:val="%2."/>
      <w:lvlJc w:val="left"/>
      <w:pPr>
        <w:ind w:left="1440" w:hanging="360"/>
      </w:pPr>
    </w:lvl>
    <w:lvl w:ilvl="2" w:tplc="B78268F4">
      <w:start w:val="1"/>
      <w:numFmt w:val="lowerRoman"/>
      <w:lvlText w:val="%3."/>
      <w:lvlJc w:val="right"/>
      <w:pPr>
        <w:ind w:left="2160" w:hanging="180"/>
      </w:pPr>
    </w:lvl>
    <w:lvl w:ilvl="3" w:tplc="F0882C56">
      <w:start w:val="1"/>
      <w:numFmt w:val="decimal"/>
      <w:lvlText w:val="%4."/>
      <w:lvlJc w:val="left"/>
      <w:pPr>
        <w:ind w:left="2880" w:hanging="360"/>
      </w:pPr>
    </w:lvl>
    <w:lvl w:ilvl="4" w:tplc="5394CF50">
      <w:start w:val="1"/>
      <w:numFmt w:val="lowerLetter"/>
      <w:lvlText w:val="%5."/>
      <w:lvlJc w:val="left"/>
      <w:pPr>
        <w:ind w:left="3600" w:hanging="360"/>
      </w:pPr>
    </w:lvl>
    <w:lvl w:ilvl="5" w:tplc="C9763B38">
      <w:start w:val="1"/>
      <w:numFmt w:val="lowerRoman"/>
      <w:lvlText w:val="%6."/>
      <w:lvlJc w:val="right"/>
      <w:pPr>
        <w:ind w:left="4320" w:hanging="180"/>
      </w:pPr>
    </w:lvl>
    <w:lvl w:ilvl="6" w:tplc="3A20639E">
      <w:start w:val="1"/>
      <w:numFmt w:val="decimal"/>
      <w:lvlText w:val="%7."/>
      <w:lvlJc w:val="left"/>
      <w:pPr>
        <w:ind w:left="5040" w:hanging="360"/>
      </w:pPr>
    </w:lvl>
    <w:lvl w:ilvl="7" w:tplc="31DE5A7E">
      <w:start w:val="1"/>
      <w:numFmt w:val="lowerLetter"/>
      <w:lvlText w:val="%8."/>
      <w:lvlJc w:val="left"/>
      <w:pPr>
        <w:ind w:left="5760" w:hanging="360"/>
      </w:pPr>
    </w:lvl>
    <w:lvl w:ilvl="8" w:tplc="20FE0266">
      <w:start w:val="1"/>
      <w:numFmt w:val="lowerRoman"/>
      <w:lvlText w:val="%9."/>
      <w:lvlJc w:val="right"/>
      <w:pPr>
        <w:ind w:left="6480" w:hanging="180"/>
      </w:pPr>
    </w:lvl>
  </w:abstractNum>
  <w:abstractNum w:abstractNumId="11" w15:restartNumberingAfterBreak="0">
    <w:nsid w:val="2024404B"/>
    <w:multiLevelType w:val="hybridMultilevel"/>
    <w:tmpl w:val="87F4FE6E"/>
    <w:lvl w:ilvl="0" w:tplc="7E006802">
      <w:start w:val="1"/>
      <w:numFmt w:val="decimal"/>
      <w:pStyle w:val="High-levelsteps"/>
      <w:lvlText w:val="%1."/>
      <w:lvlJc w:val="left"/>
      <w:pPr>
        <w:ind w:left="990" w:hanging="360"/>
      </w:pPr>
    </w:lvl>
    <w:lvl w:ilvl="1" w:tplc="0846D798">
      <w:start w:val="1"/>
      <w:numFmt w:val="lowerLetter"/>
      <w:pStyle w:val="Granularsteps"/>
      <w:lvlText w:val="%2."/>
      <w:lvlJc w:val="left"/>
      <w:pPr>
        <w:ind w:left="1710" w:hanging="360"/>
      </w:pPr>
      <w:rPr>
        <w:rFonts w:hint="default" w:asciiTheme="majorHAnsi" w:hAnsiTheme="majorHAnsi"/>
        <w:b w:val="0"/>
      </w:rPr>
    </w:lvl>
    <w:lvl w:ilvl="2" w:tplc="54105AD8">
      <w:start w:val="1"/>
      <w:numFmt w:val="lowerRoman"/>
      <w:pStyle w:val="moregranularsteps"/>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20EF1E97"/>
    <w:multiLevelType w:val="hybridMultilevel"/>
    <w:tmpl w:val="B196539C"/>
    <w:lvl w:ilvl="0" w:tplc="FFFFFFFF">
      <w:start w:val="1"/>
      <w:numFmt w:val="lowerLetter"/>
      <w:lvlText w:val="%1."/>
      <w:lvlJc w:val="left"/>
      <w:pPr>
        <w:ind w:left="1440" w:hanging="360"/>
      </w:pPr>
      <w:rPr>
        <w:rFonts w:hint="default"/>
      </w:rPr>
    </w:lvl>
    <w:lvl w:ilvl="1" w:tplc="0809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5817274"/>
    <w:multiLevelType w:val="hybridMultilevel"/>
    <w:tmpl w:val="E7484E64"/>
    <w:lvl w:ilvl="0" w:tplc="FFFFFFFF">
      <w:start w:val="1"/>
      <w:numFmt w:val="lowerLetter"/>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DED2A1C"/>
    <w:multiLevelType w:val="hybridMultilevel"/>
    <w:tmpl w:val="9266F552"/>
    <w:lvl w:ilvl="0" w:tplc="FCBC443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35F07CA5"/>
    <w:multiLevelType w:val="hybridMultilevel"/>
    <w:tmpl w:val="6FE65F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6F73D56"/>
    <w:multiLevelType w:val="hybridMultilevel"/>
    <w:tmpl w:val="E7484E64"/>
    <w:lvl w:ilvl="0" w:tplc="A42830FE">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47787FB4"/>
    <w:multiLevelType w:val="hybridMultilevel"/>
    <w:tmpl w:val="3BB0218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DF37F1E"/>
    <w:multiLevelType w:val="hybridMultilevel"/>
    <w:tmpl w:val="0E0AE9BA"/>
    <w:lvl w:ilvl="0" w:tplc="08090001">
      <w:start w:val="1"/>
      <w:numFmt w:val="bullet"/>
      <w:lvlText w:val=""/>
      <w:lvlJc w:val="left"/>
      <w:pPr>
        <w:ind w:left="1800" w:hanging="360"/>
      </w:pPr>
      <w:rPr>
        <w:rFonts w:hint="default" w:ascii="Symbol" w:hAnsi="Symbol"/>
      </w:rPr>
    </w:lvl>
    <w:lvl w:ilvl="1" w:tplc="08090003" w:tentative="1">
      <w:start w:val="1"/>
      <w:numFmt w:val="bullet"/>
      <w:lvlText w:val="o"/>
      <w:lvlJc w:val="left"/>
      <w:pPr>
        <w:ind w:left="2520" w:hanging="360"/>
      </w:pPr>
      <w:rPr>
        <w:rFonts w:hint="default" w:ascii="Courier New" w:hAnsi="Courier New" w:cs="Courier New"/>
      </w:rPr>
    </w:lvl>
    <w:lvl w:ilvl="2" w:tplc="08090005" w:tentative="1">
      <w:start w:val="1"/>
      <w:numFmt w:val="bullet"/>
      <w:lvlText w:val=""/>
      <w:lvlJc w:val="left"/>
      <w:pPr>
        <w:ind w:left="3240" w:hanging="360"/>
      </w:pPr>
      <w:rPr>
        <w:rFonts w:hint="default" w:ascii="Wingdings" w:hAnsi="Wingdings"/>
      </w:rPr>
    </w:lvl>
    <w:lvl w:ilvl="3" w:tplc="08090001" w:tentative="1">
      <w:start w:val="1"/>
      <w:numFmt w:val="bullet"/>
      <w:lvlText w:val=""/>
      <w:lvlJc w:val="left"/>
      <w:pPr>
        <w:ind w:left="3960" w:hanging="360"/>
      </w:pPr>
      <w:rPr>
        <w:rFonts w:hint="default" w:ascii="Symbol" w:hAnsi="Symbol"/>
      </w:rPr>
    </w:lvl>
    <w:lvl w:ilvl="4" w:tplc="08090003" w:tentative="1">
      <w:start w:val="1"/>
      <w:numFmt w:val="bullet"/>
      <w:lvlText w:val="o"/>
      <w:lvlJc w:val="left"/>
      <w:pPr>
        <w:ind w:left="4680" w:hanging="360"/>
      </w:pPr>
      <w:rPr>
        <w:rFonts w:hint="default" w:ascii="Courier New" w:hAnsi="Courier New" w:cs="Courier New"/>
      </w:rPr>
    </w:lvl>
    <w:lvl w:ilvl="5" w:tplc="08090005" w:tentative="1">
      <w:start w:val="1"/>
      <w:numFmt w:val="bullet"/>
      <w:lvlText w:val=""/>
      <w:lvlJc w:val="left"/>
      <w:pPr>
        <w:ind w:left="5400" w:hanging="360"/>
      </w:pPr>
      <w:rPr>
        <w:rFonts w:hint="default" w:ascii="Wingdings" w:hAnsi="Wingdings"/>
      </w:rPr>
    </w:lvl>
    <w:lvl w:ilvl="6" w:tplc="08090001" w:tentative="1">
      <w:start w:val="1"/>
      <w:numFmt w:val="bullet"/>
      <w:lvlText w:val=""/>
      <w:lvlJc w:val="left"/>
      <w:pPr>
        <w:ind w:left="6120" w:hanging="360"/>
      </w:pPr>
      <w:rPr>
        <w:rFonts w:hint="default" w:ascii="Symbol" w:hAnsi="Symbol"/>
      </w:rPr>
    </w:lvl>
    <w:lvl w:ilvl="7" w:tplc="08090003" w:tentative="1">
      <w:start w:val="1"/>
      <w:numFmt w:val="bullet"/>
      <w:lvlText w:val="o"/>
      <w:lvlJc w:val="left"/>
      <w:pPr>
        <w:ind w:left="6840" w:hanging="360"/>
      </w:pPr>
      <w:rPr>
        <w:rFonts w:hint="default" w:ascii="Courier New" w:hAnsi="Courier New" w:cs="Courier New"/>
      </w:rPr>
    </w:lvl>
    <w:lvl w:ilvl="8" w:tplc="08090005" w:tentative="1">
      <w:start w:val="1"/>
      <w:numFmt w:val="bullet"/>
      <w:lvlText w:val=""/>
      <w:lvlJc w:val="left"/>
      <w:pPr>
        <w:ind w:left="7560" w:hanging="360"/>
      </w:pPr>
      <w:rPr>
        <w:rFonts w:hint="default" w:ascii="Wingdings" w:hAnsi="Wingdings"/>
      </w:rPr>
    </w:lvl>
  </w:abstractNum>
  <w:abstractNum w:abstractNumId="19" w15:restartNumberingAfterBreak="0">
    <w:nsid w:val="62B8049B"/>
    <w:multiLevelType w:val="hybridMultilevel"/>
    <w:tmpl w:val="C5D2B5D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3462FA7"/>
    <w:multiLevelType w:val="hybridMultilevel"/>
    <w:tmpl w:val="BA80690C"/>
    <w:lvl w:ilvl="0" w:tplc="B3543FF6">
      <w:numFmt w:val="bullet"/>
      <w:lvlText w:val="-"/>
      <w:lvlJc w:val="left"/>
      <w:pPr>
        <w:ind w:left="1440" w:hanging="360"/>
      </w:pPr>
      <w:rPr>
        <w:rFonts w:hint="default" w:ascii="Cambria" w:hAnsi="Cambria" w:eastAsiaTheme="minorHAnsi" w:cstheme="minorBidi"/>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73D863D4"/>
    <w:multiLevelType w:val="hybridMultilevel"/>
    <w:tmpl w:val="3DD68646"/>
    <w:lvl w:ilvl="0" w:tplc="B3543FF6">
      <w:numFmt w:val="bullet"/>
      <w:lvlText w:val="-"/>
      <w:lvlJc w:val="left"/>
      <w:pPr>
        <w:ind w:left="1440" w:hanging="360"/>
      </w:pPr>
      <w:rPr>
        <w:rFonts w:hint="default" w:ascii="Cambria" w:hAnsi="Cambria" w:eastAsiaTheme="minorHAnsi" w:cstheme="minorBidi"/>
      </w:rPr>
    </w:lvl>
    <w:lvl w:ilvl="1" w:tplc="08090003">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2" w15:restartNumberingAfterBreak="0">
    <w:nsid w:val="7A265287"/>
    <w:multiLevelType w:val="hybridMultilevel"/>
    <w:tmpl w:val="8A267B3C"/>
    <w:lvl w:ilvl="0" w:tplc="C4FC8778">
      <w:numFmt w:val="bullet"/>
      <w:lvlText w:val="-"/>
      <w:lvlJc w:val="left"/>
      <w:pPr>
        <w:ind w:left="1855" w:hanging="360"/>
      </w:pPr>
      <w:rPr>
        <w:rFonts w:hint="default" w:ascii="Cambria" w:hAnsi="Cambria" w:eastAsiaTheme="minorHAnsi" w:cstheme="minorBidi"/>
      </w:rPr>
    </w:lvl>
    <w:lvl w:ilvl="1" w:tplc="08090003" w:tentative="1">
      <w:start w:val="1"/>
      <w:numFmt w:val="bullet"/>
      <w:lvlText w:val="o"/>
      <w:lvlJc w:val="left"/>
      <w:pPr>
        <w:ind w:left="2575" w:hanging="360"/>
      </w:pPr>
      <w:rPr>
        <w:rFonts w:hint="default" w:ascii="Courier New" w:hAnsi="Courier New" w:cs="Courier New"/>
      </w:rPr>
    </w:lvl>
    <w:lvl w:ilvl="2" w:tplc="08090005" w:tentative="1">
      <w:start w:val="1"/>
      <w:numFmt w:val="bullet"/>
      <w:lvlText w:val=""/>
      <w:lvlJc w:val="left"/>
      <w:pPr>
        <w:ind w:left="3295" w:hanging="360"/>
      </w:pPr>
      <w:rPr>
        <w:rFonts w:hint="default" w:ascii="Wingdings" w:hAnsi="Wingdings"/>
      </w:rPr>
    </w:lvl>
    <w:lvl w:ilvl="3" w:tplc="08090001" w:tentative="1">
      <w:start w:val="1"/>
      <w:numFmt w:val="bullet"/>
      <w:lvlText w:val=""/>
      <w:lvlJc w:val="left"/>
      <w:pPr>
        <w:ind w:left="4015" w:hanging="360"/>
      </w:pPr>
      <w:rPr>
        <w:rFonts w:hint="default" w:ascii="Symbol" w:hAnsi="Symbol"/>
      </w:rPr>
    </w:lvl>
    <w:lvl w:ilvl="4" w:tplc="08090003" w:tentative="1">
      <w:start w:val="1"/>
      <w:numFmt w:val="bullet"/>
      <w:lvlText w:val="o"/>
      <w:lvlJc w:val="left"/>
      <w:pPr>
        <w:ind w:left="4735" w:hanging="360"/>
      </w:pPr>
      <w:rPr>
        <w:rFonts w:hint="default" w:ascii="Courier New" w:hAnsi="Courier New" w:cs="Courier New"/>
      </w:rPr>
    </w:lvl>
    <w:lvl w:ilvl="5" w:tplc="08090005" w:tentative="1">
      <w:start w:val="1"/>
      <w:numFmt w:val="bullet"/>
      <w:lvlText w:val=""/>
      <w:lvlJc w:val="left"/>
      <w:pPr>
        <w:ind w:left="5455" w:hanging="360"/>
      </w:pPr>
      <w:rPr>
        <w:rFonts w:hint="default" w:ascii="Wingdings" w:hAnsi="Wingdings"/>
      </w:rPr>
    </w:lvl>
    <w:lvl w:ilvl="6" w:tplc="08090001" w:tentative="1">
      <w:start w:val="1"/>
      <w:numFmt w:val="bullet"/>
      <w:lvlText w:val=""/>
      <w:lvlJc w:val="left"/>
      <w:pPr>
        <w:ind w:left="6175" w:hanging="360"/>
      </w:pPr>
      <w:rPr>
        <w:rFonts w:hint="default" w:ascii="Symbol" w:hAnsi="Symbol"/>
      </w:rPr>
    </w:lvl>
    <w:lvl w:ilvl="7" w:tplc="08090003" w:tentative="1">
      <w:start w:val="1"/>
      <w:numFmt w:val="bullet"/>
      <w:lvlText w:val="o"/>
      <w:lvlJc w:val="left"/>
      <w:pPr>
        <w:ind w:left="6895" w:hanging="360"/>
      </w:pPr>
      <w:rPr>
        <w:rFonts w:hint="default" w:ascii="Courier New" w:hAnsi="Courier New" w:cs="Courier New"/>
      </w:rPr>
    </w:lvl>
    <w:lvl w:ilvl="8" w:tplc="08090005" w:tentative="1">
      <w:start w:val="1"/>
      <w:numFmt w:val="bullet"/>
      <w:lvlText w:val=""/>
      <w:lvlJc w:val="left"/>
      <w:pPr>
        <w:ind w:left="7615" w:hanging="360"/>
      </w:pPr>
      <w:rPr>
        <w:rFonts w:hint="default" w:ascii="Wingdings" w:hAnsi="Wingdings"/>
      </w:rPr>
    </w:lvl>
  </w:abstractNum>
  <w:abstractNum w:abstractNumId="23" w15:restartNumberingAfterBreak="0">
    <w:nsid w:val="7A6C5373"/>
    <w:multiLevelType w:val="hybridMultilevel"/>
    <w:tmpl w:val="F1AAD1AA"/>
    <w:lvl w:ilvl="0" w:tplc="633C7F1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7FA77D1B"/>
    <w:multiLevelType w:val="hybridMultilevel"/>
    <w:tmpl w:val="E5940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6"/>
  </w:num>
  <w:num w:numId="4">
    <w:abstractNumId w:val="5"/>
  </w:num>
  <w:num w:numId="5">
    <w:abstractNumId w:val="15"/>
  </w:num>
  <w:num w:numId="6">
    <w:abstractNumId w:val="0"/>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7"/>
  </w:num>
  <w:num w:numId="17">
    <w:abstractNumId w:val="3"/>
  </w:num>
  <w:num w:numId="18">
    <w:abstractNumId w:val="22"/>
  </w:num>
  <w:num w:numId="19">
    <w:abstractNumId w:val="0"/>
  </w:num>
  <w:num w:numId="20">
    <w:abstractNumId w:val="23"/>
  </w:num>
  <w:num w:numId="21">
    <w:abstractNumId w:val="14"/>
  </w:num>
  <w:num w:numId="22">
    <w:abstractNumId w:val="16"/>
  </w:num>
  <w:num w:numId="23">
    <w:abstractNumId w:val="13"/>
  </w:num>
  <w:num w:numId="24">
    <w:abstractNumId w:val="0"/>
    <w:lvlOverride w:ilvl="0">
      <w:startOverride w:val="1"/>
    </w:lvlOverride>
  </w:num>
  <w:num w:numId="25">
    <w:abstractNumId w:val="0"/>
    <w:lvlOverride w:ilvl="0">
      <w:startOverride w:val="1"/>
    </w:lvlOverride>
  </w:num>
  <w:num w:numId="26">
    <w:abstractNumId w:val="2"/>
  </w:num>
  <w:num w:numId="27">
    <w:abstractNumId w:val="12"/>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21"/>
  </w:num>
  <w:num w:numId="35">
    <w:abstractNumId w:val="0"/>
    <w:lvlOverride w:ilvl="0">
      <w:startOverride w:val="1"/>
    </w:lvlOverride>
  </w:num>
  <w:num w:numId="36">
    <w:abstractNumId w:val="18"/>
  </w:num>
  <w:num w:numId="37">
    <w:abstractNumId w:val="10"/>
  </w:num>
  <w:num w:numId="38">
    <w:abstractNumId w:val="19"/>
  </w:num>
  <w:num w:numId="39">
    <w:abstractNumId w:val="17"/>
  </w:num>
  <w:num w:numId="40">
    <w:abstractNumId w:val="4"/>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9"/>
  </w:num>
  <w:num w:numId="45">
    <w:abstractNumId w:val="24"/>
  </w:num>
  <w:num w:numId="46">
    <w:abstractNumId w:val="0"/>
    <w:lvlOverride w:ilvl="0">
      <w:startOverride w:val="1"/>
    </w:lvlOverride>
  </w:num>
  <w:num w:numId="47">
    <w:abstractNumId w:val="1"/>
  </w:num>
  <w:num w:numId="48">
    <w:abstractNumId w:val="0"/>
    <w:lvlOverride w:ilvl="0">
      <w:startOverride w:val="1"/>
    </w:lvlOverride>
  </w:num>
  <w:num w:numId="49">
    <w:abstractNumId w:val="0"/>
    <w:lvlOverride w:ilvl="0">
      <w:startOverride w:val="1"/>
    </w:lvlOverride>
  </w:num>
  <w:num w:numId="50">
    <w:abstractNumId w:val="20"/>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ttachedTemplate r:id="rId1"/>
  <w:trackRevisions w:val="false"/>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F28"/>
    <w:rsid w:val="00001E1A"/>
    <w:rsid w:val="00002A0C"/>
    <w:rsid w:val="00002C9D"/>
    <w:rsid w:val="00002D80"/>
    <w:rsid w:val="00004587"/>
    <w:rsid w:val="00004C5A"/>
    <w:rsid w:val="000050D8"/>
    <w:rsid w:val="0000739B"/>
    <w:rsid w:val="0001034F"/>
    <w:rsid w:val="00010501"/>
    <w:rsid w:val="000118B0"/>
    <w:rsid w:val="00011D18"/>
    <w:rsid w:val="00012128"/>
    <w:rsid w:val="0001473C"/>
    <w:rsid w:val="00014B3C"/>
    <w:rsid w:val="000153E1"/>
    <w:rsid w:val="0001630E"/>
    <w:rsid w:val="00017A7E"/>
    <w:rsid w:val="00017F0F"/>
    <w:rsid w:val="00020C19"/>
    <w:rsid w:val="00022ED0"/>
    <w:rsid w:val="0002400B"/>
    <w:rsid w:val="00026D66"/>
    <w:rsid w:val="0002733A"/>
    <w:rsid w:val="00031443"/>
    <w:rsid w:val="00033614"/>
    <w:rsid w:val="00033BD5"/>
    <w:rsid w:val="0003776F"/>
    <w:rsid w:val="0004051C"/>
    <w:rsid w:val="00041018"/>
    <w:rsid w:val="0004355E"/>
    <w:rsid w:val="0004441B"/>
    <w:rsid w:val="00044D59"/>
    <w:rsid w:val="00044DE9"/>
    <w:rsid w:val="00045062"/>
    <w:rsid w:val="00046A21"/>
    <w:rsid w:val="00046A42"/>
    <w:rsid w:val="00047D43"/>
    <w:rsid w:val="0005076A"/>
    <w:rsid w:val="00051803"/>
    <w:rsid w:val="0005233C"/>
    <w:rsid w:val="00055FE0"/>
    <w:rsid w:val="00056362"/>
    <w:rsid w:val="00060BEB"/>
    <w:rsid w:val="00060D58"/>
    <w:rsid w:val="0006296F"/>
    <w:rsid w:val="00065828"/>
    <w:rsid w:val="00065B70"/>
    <w:rsid w:val="00065BF6"/>
    <w:rsid w:val="0006617E"/>
    <w:rsid w:val="00067F20"/>
    <w:rsid w:val="000703A2"/>
    <w:rsid w:val="00072F42"/>
    <w:rsid w:val="00074257"/>
    <w:rsid w:val="00076009"/>
    <w:rsid w:val="00076268"/>
    <w:rsid w:val="00076C04"/>
    <w:rsid w:val="0007726E"/>
    <w:rsid w:val="0007753A"/>
    <w:rsid w:val="00077B1A"/>
    <w:rsid w:val="000800C6"/>
    <w:rsid w:val="000804B4"/>
    <w:rsid w:val="0008251F"/>
    <w:rsid w:val="00082568"/>
    <w:rsid w:val="00083238"/>
    <w:rsid w:val="00083A65"/>
    <w:rsid w:val="00083D2C"/>
    <w:rsid w:val="00084676"/>
    <w:rsid w:val="0008606E"/>
    <w:rsid w:val="000879D9"/>
    <w:rsid w:val="00087CDE"/>
    <w:rsid w:val="000901E4"/>
    <w:rsid w:val="00090825"/>
    <w:rsid w:val="00092FB7"/>
    <w:rsid w:val="0009433A"/>
    <w:rsid w:val="00095055"/>
    <w:rsid w:val="00095478"/>
    <w:rsid w:val="00096728"/>
    <w:rsid w:val="000971F4"/>
    <w:rsid w:val="000A2FD8"/>
    <w:rsid w:val="000A4D06"/>
    <w:rsid w:val="000A6AEC"/>
    <w:rsid w:val="000A6DF6"/>
    <w:rsid w:val="000B07F9"/>
    <w:rsid w:val="000B27F3"/>
    <w:rsid w:val="000B2D72"/>
    <w:rsid w:val="000B5230"/>
    <w:rsid w:val="000B55EB"/>
    <w:rsid w:val="000B6851"/>
    <w:rsid w:val="000C057F"/>
    <w:rsid w:val="000C0B2F"/>
    <w:rsid w:val="000C1075"/>
    <w:rsid w:val="000C11DD"/>
    <w:rsid w:val="000C2511"/>
    <w:rsid w:val="000C4B08"/>
    <w:rsid w:val="000C5AF7"/>
    <w:rsid w:val="000C69D1"/>
    <w:rsid w:val="000C7AE1"/>
    <w:rsid w:val="000D25B1"/>
    <w:rsid w:val="000D3F55"/>
    <w:rsid w:val="000D4032"/>
    <w:rsid w:val="000D4678"/>
    <w:rsid w:val="000D6F05"/>
    <w:rsid w:val="000D7175"/>
    <w:rsid w:val="000E099F"/>
    <w:rsid w:val="000E10ED"/>
    <w:rsid w:val="000E17FE"/>
    <w:rsid w:val="000E272C"/>
    <w:rsid w:val="000E29F2"/>
    <w:rsid w:val="000E3038"/>
    <w:rsid w:val="000E565C"/>
    <w:rsid w:val="000E5EA9"/>
    <w:rsid w:val="000E60E3"/>
    <w:rsid w:val="000F078A"/>
    <w:rsid w:val="000F1C9E"/>
    <w:rsid w:val="000F3F7A"/>
    <w:rsid w:val="000F401C"/>
    <w:rsid w:val="000F61C1"/>
    <w:rsid w:val="000F6CB5"/>
    <w:rsid w:val="001004F6"/>
    <w:rsid w:val="00102648"/>
    <w:rsid w:val="001034E7"/>
    <w:rsid w:val="00103BFF"/>
    <w:rsid w:val="00103C12"/>
    <w:rsid w:val="00105251"/>
    <w:rsid w:val="00107FA1"/>
    <w:rsid w:val="001111A3"/>
    <w:rsid w:val="001133E0"/>
    <w:rsid w:val="00114DE0"/>
    <w:rsid w:val="0011727A"/>
    <w:rsid w:val="00121B5B"/>
    <w:rsid w:val="001222E8"/>
    <w:rsid w:val="001238FD"/>
    <w:rsid w:val="00125032"/>
    <w:rsid w:val="001251AF"/>
    <w:rsid w:val="001279A6"/>
    <w:rsid w:val="00130FA8"/>
    <w:rsid w:val="001315EE"/>
    <w:rsid w:val="001319D9"/>
    <w:rsid w:val="00132620"/>
    <w:rsid w:val="00132E70"/>
    <w:rsid w:val="001361D5"/>
    <w:rsid w:val="00136663"/>
    <w:rsid w:val="00137BC1"/>
    <w:rsid w:val="00140EB5"/>
    <w:rsid w:val="00141471"/>
    <w:rsid w:val="001416CA"/>
    <w:rsid w:val="00142287"/>
    <w:rsid w:val="0014539A"/>
    <w:rsid w:val="00147A31"/>
    <w:rsid w:val="00151755"/>
    <w:rsid w:val="0015328F"/>
    <w:rsid w:val="001544EB"/>
    <w:rsid w:val="00154A2D"/>
    <w:rsid w:val="00155DCD"/>
    <w:rsid w:val="00155E16"/>
    <w:rsid w:val="00156438"/>
    <w:rsid w:val="00161503"/>
    <w:rsid w:val="0016513A"/>
    <w:rsid w:val="001704C1"/>
    <w:rsid w:val="00172047"/>
    <w:rsid w:val="00173E0A"/>
    <w:rsid w:val="00175C87"/>
    <w:rsid w:val="00176378"/>
    <w:rsid w:val="00177148"/>
    <w:rsid w:val="001776F8"/>
    <w:rsid w:val="00180A22"/>
    <w:rsid w:val="00181352"/>
    <w:rsid w:val="0018328C"/>
    <w:rsid w:val="001833D4"/>
    <w:rsid w:val="00183884"/>
    <w:rsid w:val="00184505"/>
    <w:rsid w:val="00184BBE"/>
    <w:rsid w:val="00185AD6"/>
    <w:rsid w:val="0018684D"/>
    <w:rsid w:val="00187279"/>
    <w:rsid w:val="00190045"/>
    <w:rsid w:val="0019273D"/>
    <w:rsid w:val="00192A13"/>
    <w:rsid w:val="00192F58"/>
    <w:rsid w:val="001933EE"/>
    <w:rsid w:val="00193AC1"/>
    <w:rsid w:val="0019528A"/>
    <w:rsid w:val="001954AF"/>
    <w:rsid w:val="00196B93"/>
    <w:rsid w:val="001A0F69"/>
    <w:rsid w:val="001A1B37"/>
    <w:rsid w:val="001A1F24"/>
    <w:rsid w:val="001A3786"/>
    <w:rsid w:val="001A524F"/>
    <w:rsid w:val="001B2198"/>
    <w:rsid w:val="001B2345"/>
    <w:rsid w:val="001B2574"/>
    <w:rsid w:val="001B35DB"/>
    <w:rsid w:val="001B472C"/>
    <w:rsid w:val="001B5403"/>
    <w:rsid w:val="001B6B5B"/>
    <w:rsid w:val="001B7F04"/>
    <w:rsid w:val="001C0B12"/>
    <w:rsid w:val="001C0D35"/>
    <w:rsid w:val="001C13C0"/>
    <w:rsid w:val="001C1D3C"/>
    <w:rsid w:val="001C1D63"/>
    <w:rsid w:val="001C1F6F"/>
    <w:rsid w:val="001C2248"/>
    <w:rsid w:val="001C44A5"/>
    <w:rsid w:val="001C687E"/>
    <w:rsid w:val="001C6CE7"/>
    <w:rsid w:val="001C72F1"/>
    <w:rsid w:val="001C76C7"/>
    <w:rsid w:val="001D0313"/>
    <w:rsid w:val="001D0F8F"/>
    <w:rsid w:val="001D1824"/>
    <w:rsid w:val="001D2674"/>
    <w:rsid w:val="001D2F85"/>
    <w:rsid w:val="001D3214"/>
    <w:rsid w:val="001D344C"/>
    <w:rsid w:val="001D41AD"/>
    <w:rsid w:val="001D468E"/>
    <w:rsid w:val="001D4975"/>
    <w:rsid w:val="001D60B6"/>
    <w:rsid w:val="001D754E"/>
    <w:rsid w:val="001D79AB"/>
    <w:rsid w:val="001E1EA5"/>
    <w:rsid w:val="001E2738"/>
    <w:rsid w:val="001E2B90"/>
    <w:rsid w:val="001E3B0D"/>
    <w:rsid w:val="001E504B"/>
    <w:rsid w:val="001E564C"/>
    <w:rsid w:val="001E6CEF"/>
    <w:rsid w:val="001E7518"/>
    <w:rsid w:val="001E76D0"/>
    <w:rsid w:val="001E7957"/>
    <w:rsid w:val="001F1A5B"/>
    <w:rsid w:val="001F4C8F"/>
    <w:rsid w:val="00201B28"/>
    <w:rsid w:val="002025DC"/>
    <w:rsid w:val="00202AB5"/>
    <w:rsid w:val="00203653"/>
    <w:rsid w:val="00205345"/>
    <w:rsid w:val="002057CC"/>
    <w:rsid w:val="00205B8E"/>
    <w:rsid w:val="00205D32"/>
    <w:rsid w:val="002118B3"/>
    <w:rsid w:val="00211D1D"/>
    <w:rsid w:val="00212D37"/>
    <w:rsid w:val="002130EC"/>
    <w:rsid w:val="00213625"/>
    <w:rsid w:val="002138A4"/>
    <w:rsid w:val="002154ED"/>
    <w:rsid w:val="0021641C"/>
    <w:rsid w:val="00216524"/>
    <w:rsid w:val="002166BE"/>
    <w:rsid w:val="0021728E"/>
    <w:rsid w:val="00223EBD"/>
    <w:rsid w:val="00224452"/>
    <w:rsid w:val="00226951"/>
    <w:rsid w:val="002275E7"/>
    <w:rsid w:val="00230B80"/>
    <w:rsid w:val="00230C4A"/>
    <w:rsid w:val="00231B01"/>
    <w:rsid w:val="00232C2E"/>
    <w:rsid w:val="00232F5B"/>
    <w:rsid w:val="00233B22"/>
    <w:rsid w:val="002362C5"/>
    <w:rsid w:val="00236D70"/>
    <w:rsid w:val="0023755F"/>
    <w:rsid w:val="00244926"/>
    <w:rsid w:val="00244929"/>
    <w:rsid w:val="002464F9"/>
    <w:rsid w:val="00246801"/>
    <w:rsid w:val="00246BAE"/>
    <w:rsid w:val="00252338"/>
    <w:rsid w:val="002527FE"/>
    <w:rsid w:val="0025411A"/>
    <w:rsid w:val="0025453F"/>
    <w:rsid w:val="00254A5F"/>
    <w:rsid w:val="0025587D"/>
    <w:rsid w:val="0025660D"/>
    <w:rsid w:val="00257285"/>
    <w:rsid w:val="00257567"/>
    <w:rsid w:val="002575C1"/>
    <w:rsid w:val="00260234"/>
    <w:rsid w:val="00260D29"/>
    <w:rsid w:val="00263280"/>
    <w:rsid w:val="00263794"/>
    <w:rsid w:val="00263FFF"/>
    <w:rsid w:val="00265655"/>
    <w:rsid w:val="00265D62"/>
    <w:rsid w:val="002661B8"/>
    <w:rsid w:val="002662A8"/>
    <w:rsid w:val="00266A22"/>
    <w:rsid w:val="0027042A"/>
    <w:rsid w:val="0027076E"/>
    <w:rsid w:val="00271674"/>
    <w:rsid w:val="00272ACF"/>
    <w:rsid w:val="00273EB2"/>
    <w:rsid w:val="00277F0B"/>
    <w:rsid w:val="00283123"/>
    <w:rsid w:val="0028368E"/>
    <w:rsid w:val="002844CE"/>
    <w:rsid w:val="002927CE"/>
    <w:rsid w:val="002957CF"/>
    <w:rsid w:val="002A08FE"/>
    <w:rsid w:val="002A0995"/>
    <w:rsid w:val="002A2445"/>
    <w:rsid w:val="002A35EB"/>
    <w:rsid w:val="002A3F4E"/>
    <w:rsid w:val="002A53E7"/>
    <w:rsid w:val="002A7574"/>
    <w:rsid w:val="002A765C"/>
    <w:rsid w:val="002B228F"/>
    <w:rsid w:val="002B3BC5"/>
    <w:rsid w:val="002B40D6"/>
    <w:rsid w:val="002B5CC2"/>
    <w:rsid w:val="002B7245"/>
    <w:rsid w:val="002B74C6"/>
    <w:rsid w:val="002C06F1"/>
    <w:rsid w:val="002C0914"/>
    <w:rsid w:val="002C1446"/>
    <w:rsid w:val="002C15A4"/>
    <w:rsid w:val="002C3C35"/>
    <w:rsid w:val="002C3CFD"/>
    <w:rsid w:val="002C4E1D"/>
    <w:rsid w:val="002C4F48"/>
    <w:rsid w:val="002C6E91"/>
    <w:rsid w:val="002C7F0F"/>
    <w:rsid w:val="002D0DAD"/>
    <w:rsid w:val="002D19E6"/>
    <w:rsid w:val="002D1C2C"/>
    <w:rsid w:val="002D23CF"/>
    <w:rsid w:val="002D2EFD"/>
    <w:rsid w:val="002D2F64"/>
    <w:rsid w:val="002D2FA1"/>
    <w:rsid w:val="002D3613"/>
    <w:rsid w:val="002D4436"/>
    <w:rsid w:val="002D45ED"/>
    <w:rsid w:val="002D5BAD"/>
    <w:rsid w:val="002D668C"/>
    <w:rsid w:val="002D758C"/>
    <w:rsid w:val="002D7EFF"/>
    <w:rsid w:val="002E07A2"/>
    <w:rsid w:val="002E1A52"/>
    <w:rsid w:val="002E32D9"/>
    <w:rsid w:val="002E389F"/>
    <w:rsid w:val="002E3D83"/>
    <w:rsid w:val="002E3FD2"/>
    <w:rsid w:val="002E4383"/>
    <w:rsid w:val="002E4F44"/>
    <w:rsid w:val="002E50C4"/>
    <w:rsid w:val="002E53D8"/>
    <w:rsid w:val="002E5CC0"/>
    <w:rsid w:val="002E5FC2"/>
    <w:rsid w:val="002E64E7"/>
    <w:rsid w:val="002E6CA8"/>
    <w:rsid w:val="002E77E4"/>
    <w:rsid w:val="002E7C02"/>
    <w:rsid w:val="002F02AB"/>
    <w:rsid w:val="002F0320"/>
    <w:rsid w:val="002F0A80"/>
    <w:rsid w:val="002F10A8"/>
    <w:rsid w:val="002F1958"/>
    <w:rsid w:val="002F3629"/>
    <w:rsid w:val="002F538B"/>
    <w:rsid w:val="002F6A64"/>
    <w:rsid w:val="00300150"/>
    <w:rsid w:val="00301B12"/>
    <w:rsid w:val="00301F54"/>
    <w:rsid w:val="003020BD"/>
    <w:rsid w:val="003038AD"/>
    <w:rsid w:val="00304214"/>
    <w:rsid w:val="003044E0"/>
    <w:rsid w:val="00305F8B"/>
    <w:rsid w:val="003065F2"/>
    <w:rsid w:val="00306B34"/>
    <w:rsid w:val="00306C2F"/>
    <w:rsid w:val="003073B8"/>
    <w:rsid w:val="00310879"/>
    <w:rsid w:val="00311999"/>
    <w:rsid w:val="003120F7"/>
    <w:rsid w:val="0031215E"/>
    <w:rsid w:val="003133C2"/>
    <w:rsid w:val="00315F1D"/>
    <w:rsid w:val="0031604D"/>
    <w:rsid w:val="00317983"/>
    <w:rsid w:val="00317BC0"/>
    <w:rsid w:val="00317C1A"/>
    <w:rsid w:val="00322F97"/>
    <w:rsid w:val="00323826"/>
    <w:rsid w:val="00324C68"/>
    <w:rsid w:val="00325354"/>
    <w:rsid w:val="00325CA0"/>
    <w:rsid w:val="00326190"/>
    <w:rsid w:val="003262BB"/>
    <w:rsid w:val="0032710D"/>
    <w:rsid w:val="00327F14"/>
    <w:rsid w:val="003307E7"/>
    <w:rsid w:val="00330DFD"/>
    <w:rsid w:val="00332ECB"/>
    <w:rsid w:val="00333D71"/>
    <w:rsid w:val="0033546A"/>
    <w:rsid w:val="00342C97"/>
    <w:rsid w:val="00342F7C"/>
    <w:rsid w:val="00343757"/>
    <w:rsid w:val="00343EC0"/>
    <w:rsid w:val="0034579A"/>
    <w:rsid w:val="00347B99"/>
    <w:rsid w:val="00351331"/>
    <w:rsid w:val="00351A7D"/>
    <w:rsid w:val="00352655"/>
    <w:rsid w:val="00352895"/>
    <w:rsid w:val="003552F1"/>
    <w:rsid w:val="00356DEF"/>
    <w:rsid w:val="00360BE1"/>
    <w:rsid w:val="00361B37"/>
    <w:rsid w:val="00362F0E"/>
    <w:rsid w:val="00363E57"/>
    <w:rsid w:val="00364ABA"/>
    <w:rsid w:val="00365402"/>
    <w:rsid w:val="003656B5"/>
    <w:rsid w:val="0036599D"/>
    <w:rsid w:val="00365FDC"/>
    <w:rsid w:val="00367275"/>
    <w:rsid w:val="00370EAC"/>
    <w:rsid w:val="0037168F"/>
    <w:rsid w:val="00373C50"/>
    <w:rsid w:val="00376821"/>
    <w:rsid w:val="00381026"/>
    <w:rsid w:val="0038407C"/>
    <w:rsid w:val="00384653"/>
    <w:rsid w:val="00386732"/>
    <w:rsid w:val="00386FDB"/>
    <w:rsid w:val="0039193A"/>
    <w:rsid w:val="0039507C"/>
    <w:rsid w:val="00395C17"/>
    <w:rsid w:val="00397D53"/>
    <w:rsid w:val="003A11FF"/>
    <w:rsid w:val="003A4311"/>
    <w:rsid w:val="003A4D19"/>
    <w:rsid w:val="003A7570"/>
    <w:rsid w:val="003A7E31"/>
    <w:rsid w:val="003B26CD"/>
    <w:rsid w:val="003B333D"/>
    <w:rsid w:val="003B376F"/>
    <w:rsid w:val="003B4466"/>
    <w:rsid w:val="003B5098"/>
    <w:rsid w:val="003B5784"/>
    <w:rsid w:val="003B57D8"/>
    <w:rsid w:val="003B62D6"/>
    <w:rsid w:val="003B6C9D"/>
    <w:rsid w:val="003B6DA2"/>
    <w:rsid w:val="003B7E83"/>
    <w:rsid w:val="003C073E"/>
    <w:rsid w:val="003C192D"/>
    <w:rsid w:val="003C1C59"/>
    <w:rsid w:val="003C5534"/>
    <w:rsid w:val="003C55BE"/>
    <w:rsid w:val="003C6E4D"/>
    <w:rsid w:val="003C7945"/>
    <w:rsid w:val="003D00D4"/>
    <w:rsid w:val="003D1337"/>
    <w:rsid w:val="003D16E8"/>
    <w:rsid w:val="003D2D88"/>
    <w:rsid w:val="003D41D6"/>
    <w:rsid w:val="003D590E"/>
    <w:rsid w:val="003D5F47"/>
    <w:rsid w:val="003D652C"/>
    <w:rsid w:val="003D7C26"/>
    <w:rsid w:val="003E0C4E"/>
    <w:rsid w:val="003E12B7"/>
    <w:rsid w:val="003E4ADD"/>
    <w:rsid w:val="003E4D19"/>
    <w:rsid w:val="003E5154"/>
    <w:rsid w:val="003E5810"/>
    <w:rsid w:val="003E6621"/>
    <w:rsid w:val="003E67C8"/>
    <w:rsid w:val="003E765A"/>
    <w:rsid w:val="003E7765"/>
    <w:rsid w:val="003F10AE"/>
    <w:rsid w:val="003F1148"/>
    <w:rsid w:val="003F3384"/>
    <w:rsid w:val="003F412A"/>
    <w:rsid w:val="003F454B"/>
    <w:rsid w:val="003F5FA9"/>
    <w:rsid w:val="003F6552"/>
    <w:rsid w:val="003F6D56"/>
    <w:rsid w:val="003F7502"/>
    <w:rsid w:val="003F7CE9"/>
    <w:rsid w:val="004021C3"/>
    <w:rsid w:val="004064A5"/>
    <w:rsid w:val="00410BE0"/>
    <w:rsid w:val="00411F5A"/>
    <w:rsid w:val="00412030"/>
    <w:rsid w:val="00415A9F"/>
    <w:rsid w:val="0041664E"/>
    <w:rsid w:val="00416C52"/>
    <w:rsid w:val="0041732B"/>
    <w:rsid w:val="004200E1"/>
    <w:rsid w:val="00421187"/>
    <w:rsid w:val="004213E6"/>
    <w:rsid w:val="00421541"/>
    <w:rsid w:val="004243DD"/>
    <w:rsid w:val="004263A9"/>
    <w:rsid w:val="00430869"/>
    <w:rsid w:val="004315D3"/>
    <w:rsid w:val="00432327"/>
    <w:rsid w:val="00432ACF"/>
    <w:rsid w:val="00435FC4"/>
    <w:rsid w:val="00436527"/>
    <w:rsid w:val="00437597"/>
    <w:rsid w:val="004377E6"/>
    <w:rsid w:val="004402F0"/>
    <w:rsid w:val="004404C3"/>
    <w:rsid w:val="0044069C"/>
    <w:rsid w:val="004407AC"/>
    <w:rsid w:val="004410E8"/>
    <w:rsid w:val="00442DFF"/>
    <w:rsid w:val="00442F8F"/>
    <w:rsid w:val="00443B15"/>
    <w:rsid w:val="0044520E"/>
    <w:rsid w:val="0044561E"/>
    <w:rsid w:val="00446B48"/>
    <w:rsid w:val="00450C15"/>
    <w:rsid w:val="00450DF7"/>
    <w:rsid w:val="00453066"/>
    <w:rsid w:val="00454A2A"/>
    <w:rsid w:val="004550A2"/>
    <w:rsid w:val="00455981"/>
    <w:rsid w:val="004574AB"/>
    <w:rsid w:val="00457B0C"/>
    <w:rsid w:val="004607FF"/>
    <w:rsid w:val="00460964"/>
    <w:rsid w:val="00460B3C"/>
    <w:rsid w:val="0046231D"/>
    <w:rsid w:val="004642BE"/>
    <w:rsid w:val="004648E1"/>
    <w:rsid w:val="00466DAD"/>
    <w:rsid w:val="00467175"/>
    <w:rsid w:val="004709C5"/>
    <w:rsid w:val="004713DD"/>
    <w:rsid w:val="00472274"/>
    <w:rsid w:val="00472993"/>
    <w:rsid w:val="00472B6B"/>
    <w:rsid w:val="00472D20"/>
    <w:rsid w:val="00473DD7"/>
    <w:rsid w:val="00475284"/>
    <w:rsid w:val="0047560D"/>
    <w:rsid w:val="0047589A"/>
    <w:rsid w:val="0047672B"/>
    <w:rsid w:val="00476877"/>
    <w:rsid w:val="00476B0F"/>
    <w:rsid w:val="00476C79"/>
    <w:rsid w:val="004778CC"/>
    <w:rsid w:val="00481341"/>
    <w:rsid w:val="00481E27"/>
    <w:rsid w:val="004822B9"/>
    <w:rsid w:val="0048288B"/>
    <w:rsid w:val="00483569"/>
    <w:rsid w:val="00483719"/>
    <w:rsid w:val="00486A49"/>
    <w:rsid w:val="004926F9"/>
    <w:rsid w:val="004940C6"/>
    <w:rsid w:val="00494A57"/>
    <w:rsid w:val="00495DE4"/>
    <w:rsid w:val="00496C40"/>
    <w:rsid w:val="0049780C"/>
    <w:rsid w:val="004A2A76"/>
    <w:rsid w:val="004A416F"/>
    <w:rsid w:val="004A48F4"/>
    <w:rsid w:val="004A5A8B"/>
    <w:rsid w:val="004A624B"/>
    <w:rsid w:val="004A65A1"/>
    <w:rsid w:val="004A6F6E"/>
    <w:rsid w:val="004B0BD8"/>
    <w:rsid w:val="004B0FFE"/>
    <w:rsid w:val="004B1262"/>
    <w:rsid w:val="004B13D9"/>
    <w:rsid w:val="004B219A"/>
    <w:rsid w:val="004B459C"/>
    <w:rsid w:val="004B4C6F"/>
    <w:rsid w:val="004B537B"/>
    <w:rsid w:val="004B5E80"/>
    <w:rsid w:val="004B6A84"/>
    <w:rsid w:val="004B7124"/>
    <w:rsid w:val="004C1027"/>
    <w:rsid w:val="004C1032"/>
    <w:rsid w:val="004C10D8"/>
    <w:rsid w:val="004C278A"/>
    <w:rsid w:val="004C334C"/>
    <w:rsid w:val="004C342D"/>
    <w:rsid w:val="004C4170"/>
    <w:rsid w:val="004C6EFB"/>
    <w:rsid w:val="004C727C"/>
    <w:rsid w:val="004C73F9"/>
    <w:rsid w:val="004D18BF"/>
    <w:rsid w:val="004D29BC"/>
    <w:rsid w:val="004D3837"/>
    <w:rsid w:val="004D4DB1"/>
    <w:rsid w:val="004D4ED1"/>
    <w:rsid w:val="004D605D"/>
    <w:rsid w:val="004D6875"/>
    <w:rsid w:val="004D745C"/>
    <w:rsid w:val="004E076E"/>
    <w:rsid w:val="004E0BBE"/>
    <w:rsid w:val="004E3596"/>
    <w:rsid w:val="004E386F"/>
    <w:rsid w:val="004E4EF7"/>
    <w:rsid w:val="004E5B36"/>
    <w:rsid w:val="004F1E14"/>
    <w:rsid w:val="004F31F9"/>
    <w:rsid w:val="004F429B"/>
    <w:rsid w:val="004F45D8"/>
    <w:rsid w:val="004F4C0F"/>
    <w:rsid w:val="004F530E"/>
    <w:rsid w:val="004F549B"/>
    <w:rsid w:val="004F72EA"/>
    <w:rsid w:val="00500E48"/>
    <w:rsid w:val="00502052"/>
    <w:rsid w:val="00504301"/>
    <w:rsid w:val="005051CD"/>
    <w:rsid w:val="00506A65"/>
    <w:rsid w:val="00506D34"/>
    <w:rsid w:val="0051078A"/>
    <w:rsid w:val="00511DC8"/>
    <w:rsid w:val="0051394B"/>
    <w:rsid w:val="00513CEC"/>
    <w:rsid w:val="00514C73"/>
    <w:rsid w:val="005158B5"/>
    <w:rsid w:val="00515E86"/>
    <w:rsid w:val="00516403"/>
    <w:rsid w:val="00516BCF"/>
    <w:rsid w:val="00517F53"/>
    <w:rsid w:val="005208E3"/>
    <w:rsid w:val="00521752"/>
    <w:rsid w:val="005217D0"/>
    <w:rsid w:val="005222C7"/>
    <w:rsid w:val="00522ABB"/>
    <w:rsid w:val="00522C8D"/>
    <w:rsid w:val="00524221"/>
    <w:rsid w:val="00524A66"/>
    <w:rsid w:val="00524CD5"/>
    <w:rsid w:val="00525840"/>
    <w:rsid w:val="00526123"/>
    <w:rsid w:val="00526627"/>
    <w:rsid w:val="00530094"/>
    <w:rsid w:val="00530E7C"/>
    <w:rsid w:val="0053186E"/>
    <w:rsid w:val="00534C50"/>
    <w:rsid w:val="00534ECF"/>
    <w:rsid w:val="005350B9"/>
    <w:rsid w:val="00535AC8"/>
    <w:rsid w:val="00536861"/>
    <w:rsid w:val="00536A50"/>
    <w:rsid w:val="00537A95"/>
    <w:rsid w:val="00537C44"/>
    <w:rsid w:val="005427CB"/>
    <w:rsid w:val="005433FA"/>
    <w:rsid w:val="00544D56"/>
    <w:rsid w:val="00545AA6"/>
    <w:rsid w:val="00545DEC"/>
    <w:rsid w:val="00546D1E"/>
    <w:rsid w:val="00547523"/>
    <w:rsid w:val="00547B65"/>
    <w:rsid w:val="00547C0F"/>
    <w:rsid w:val="0055089C"/>
    <w:rsid w:val="00550E31"/>
    <w:rsid w:val="00552931"/>
    <w:rsid w:val="00552D48"/>
    <w:rsid w:val="00553D13"/>
    <w:rsid w:val="005540B2"/>
    <w:rsid w:val="005545D9"/>
    <w:rsid w:val="00555748"/>
    <w:rsid w:val="00555756"/>
    <w:rsid w:val="00555961"/>
    <w:rsid w:val="00555C76"/>
    <w:rsid w:val="00556265"/>
    <w:rsid w:val="00556BA2"/>
    <w:rsid w:val="00560FDF"/>
    <w:rsid w:val="005616BC"/>
    <w:rsid w:val="00564972"/>
    <w:rsid w:val="00565587"/>
    <w:rsid w:val="005658DA"/>
    <w:rsid w:val="0056671B"/>
    <w:rsid w:val="00567096"/>
    <w:rsid w:val="005708C1"/>
    <w:rsid w:val="00571916"/>
    <w:rsid w:val="00572DB6"/>
    <w:rsid w:val="00573569"/>
    <w:rsid w:val="005742A3"/>
    <w:rsid w:val="005745EF"/>
    <w:rsid w:val="00575909"/>
    <w:rsid w:val="00576364"/>
    <w:rsid w:val="005779A1"/>
    <w:rsid w:val="00580B0F"/>
    <w:rsid w:val="00581E2C"/>
    <w:rsid w:val="00582CC9"/>
    <w:rsid w:val="00582F07"/>
    <w:rsid w:val="00584436"/>
    <w:rsid w:val="005865D3"/>
    <w:rsid w:val="005866BA"/>
    <w:rsid w:val="00586ED9"/>
    <w:rsid w:val="00587B78"/>
    <w:rsid w:val="00587E3C"/>
    <w:rsid w:val="00590CF2"/>
    <w:rsid w:val="00591708"/>
    <w:rsid w:val="00591C7E"/>
    <w:rsid w:val="00594C70"/>
    <w:rsid w:val="00595447"/>
    <w:rsid w:val="00595FE8"/>
    <w:rsid w:val="00597A0B"/>
    <w:rsid w:val="00597ABC"/>
    <w:rsid w:val="005A0E1F"/>
    <w:rsid w:val="005A144D"/>
    <w:rsid w:val="005A1508"/>
    <w:rsid w:val="005A2152"/>
    <w:rsid w:val="005A41D7"/>
    <w:rsid w:val="005A428D"/>
    <w:rsid w:val="005A4F69"/>
    <w:rsid w:val="005A5634"/>
    <w:rsid w:val="005A57FD"/>
    <w:rsid w:val="005B051E"/>
    <w:rsid w:val="005B26AB"/>
    <w:rsid w:val="005B3C2E"/>
    <w:rsid w:val="005B57C3"/>
    <w:rsid w:val="005B5AF7"/>
    <w:rsid w:val="005B630D"/>
    <w:rsid w:val="005C0A39"/>
    <w:rsid w:val="005C1455"/>
    <w:rsid w:val="005C233E"/>
    <w:rsid w:val="005C3E5C"/>
    <w:rsid w:val="005C4124"/>
    <w:rsid w:val="005C602C"/>
    <w:rsid w:val="005C6103"/>
    <w:rsid w:val="005C69F8"/>
    <w:rsid w:val="005C73BB"/>
    <w:rsid w:val="005C7FBE"/>
    <w:rsid w:val="005D12CB"/>
    <w:rsid w:val="005D18B7"/>
    <w:rsid w:val="005D25A2"/>
    <w:rsid w:val="005D2C51"/>
    <w:rsid w:val="005D357D"/>
    <w:rsid w:val="005D38A5"/>
    <w:rsid w:val="005D46AC"/>
    <w:rsid w:val="005D7094"/>
    <w:rsid w:val="005D7E5C"/>
    <w:rsid w:val="005E0089"/>
    <w:rsid w:val="005E11E6"/>
    <w:rsid w:val="005E265B"/>
    <w:rsid w:val="005E3758"/>
    <w:rsid w:val="005E3E46"/>
    <w:rsid w:val="005E3EBF"/>
    <w:rsid w:val="005E44D4"/>
    <w:rsid w:val="005E5B73"/>
    <w:rsid w:val="005E609A"/>
    <w:rsid w:val="005E70A5"/>
    <w:rsid w:val="005F08B4"/>
    <w:rsid w:val="005F1756"/>
    <w:rsid w:val="005F32A7"/>
    <w:rsid w:val="005F382F"/>
    <w:rsid w:val="005F395B"/>
    <w:rsid w:val="005F459A"/>
    <w:rsid w:val="005F4D98"/>
    <w:rsid w:val="005F55B3"/>
    <w:rsid w:val="006018BA"/>
    <w:rsid w:val="00602018"/>
    <w:rsid w:val="00604915"/>
    <w:rsid w:val="00606360"/>
    <w:rsid w:val="0060768C"/>
    <w:rsid w:val="00607DEE"/>
    <w:rsid w:val="00610857"/>
    <w:rsid w:val="006112D9"/>
    <w:rsid w:val="0061145F"/>
    <w:rsid w:val="0061252B"/>
    <w:rsid w:val="00612A66"/>
    <w:rsid w:val="00612C14"/>
    <w:rsid w:val="0061386F"/>
    <w:rsid w:val="00613877"/>
    <w:rsid w:val="006144E1"/>
    <w:rsid w:val="00615EFE"/>
    <w:rsid w:val="00623E89"/>
    <w:rsid w:val="00626ADE"/>
    <w:rsid w:val="00626D93"/>
    <w:rsid w:val="006318FC"/>
    <w:rsid w:val="0063425C"/>
    <w:rsid w:val="006351AD"/>
    <w:rsid w:val="00635C86"/>
    <w:rsid w:val="00641691"/>
    <w:rsid w:val="00642976"/>
    <w:rsid w:val="00643F6B"/>
    <w:rsid w:val="00644260"/>
    <w:rsid w:val="00644400"/>
    <w:rsid w:val="00644B25"/>
    <w:rsid w:val="00645CA8"/>
    <w:rsid w:val="00646541"/>
    <w:rsid w:val="006469F6"/>
    <w:rsid w:val="00647390"/>
    <w:rsid w:val="00647C0E"/>
    <w:rsid w:val="0065035A"/>
    <w:rsid w:val="006512D8"/>
    <w:rsid w:val="0065260D"/>
    <w:rsid w:val="00654433"/>
    <w:rsid w:val="006553C4"/>
    <w:rsid w:val="00657221"/>
    <w:rsid w:val="006576A5"/>
    <w:rsid w:val="006577F3"/>
    <w:rsid w:val="00657FE9"/>
    <w:rsid w:val="00660178"/>
    <w:rsid w:val="00660394"/>
    <w:rsid w:val="00661230"/>
    <w:rsid w:val="0066128C"/>
    <w:rsid w:val="006635FE"/>
    <w:rsid w:val="00664B9E"/>
    <w:rsid w:val="0066571C"/>
    <w:rsid w:val="00665ABF"/>
    <w:rsid w:val="00665BE0"/>
    <w:rsid w:val="006672FE"/>
    <w:rsid w:val="006677A6"/>
    <w:rsid w:val="00667B7E"/>
    <w:rsid w:val="00670490"/>
    <w:rsid w:val="00672298"/>
    <w:rsid w:val="00672C44"/>
    <w:rsid w:val="00672E8C"/>
    <w:rsid w:val="006737B4"/>
    <w:rsid w:val="00674917"/>
    <w:rsid w:val="006750DC"/>
    <w:rsid w:val="00677501"/>
    <w:rsid w:val="00681E0D"/>
    <w:rsid w:val="0068372A"/>
    <w:rsid w:val="00684A8F"/>
    <w:rsid w:val="00685BE8"/>
    <w:rsid w:val="00685D56"/>
    <w:rsid w:val="00687212"/>
    <w:rsid w:val="00687333"/>
    <w:rsid w:val="006873DF"/>
    <w:rsid w:val="00690DA2"/>
    <w:rsid w:val="00691286"/>
    <w:rsid w:val="00694953"/>
    <w:rsid w:val="00697D5F"/>
    <w:rsid w:val="006A2B3A"/>
    <w:rsid w:val="006A3814"/>
    <w:rsid w:val="006A418E"/>
    <w:rsid w:val="006A4512"/>
    <w:rsid w:val="006A49F3"/>
    <w:rsid w:val="006A4A16"/>
    <w:rsid w:val="006A5074"/>
    <w:rsid w:val="006A5CC7"/>
    <w:rsid w:val="006A6373"/>
    <w:rsid w:val="006A6DDF"/>
    <w:rsid w:val="006B168A"/>
    <w:rsid w:val="006B2F3A"/>
    <w:rsid w:val="006B30F9"/>
    <w:rsid w:val="006B3D7D"/>
    <w:rsid w:val="006B4848"/>
    <w:rsid w:val="006B48F2"/>
    <w:rsid w:val="006B491E"/>
    <w:rsid w:val="006B61D5"/>
    <w:rsid w:val="006B6E48"/>
    <w:rsid w:val="006B7D38"/>
    <w:rsid w:val="006C10C1"/>
    <w:rsid w:val="006C1575"/>
    <w:rsid w:val="006C1C7E"/>
    <w:rsid w:val="006C49AF"/>
    <w:rsid w:val="006C4B9D"/>
    <w:rsid w:val="006C6F95"/>
    <w:rsid w:val="006D122F"/>
    <w:rsid w:val="006D347C"/>
    <w:rsid w:val="006D3F6F"/>
    <w:rsid w:val="006D4A36"/>
    <w:rsid w:val="006D5986"/>
    <w:rsid w:val="006D5B6C"/>
    <w:rsid w:val="006D60EF"/>
    <w:rsid w:val="006D7F62"/>
    <w:rsid w:val="006E3C8B"/>
    <w:rsid w:val="006E47E0"/>
    <w:rsid w:val="006E5D92"/>
    <w:rsid w:val="006E5FD6"/>
    <w:rsid w:val="006E6CD0"/>
    <w:rsid w:val="006E795A"/>
    <w:rsid w:val="006E7F94"/>
    <w:rsid w:val="006F00A4"/>
    <w:rsid w:val="006F017D"/>
    <w:rsid w:val="006F1290"/>
    <w:rsid w:val="006F1D40"/>
    <w:rsid w:val="006F21E1"/>
    <w:rsid w:val="006F2C2A"/>
    <w:rsid w:val="006F5025"/>
    <w:rsid w:val="006F6EA9"/>
    <w:rsid w:val="00700DD7"/>
    <w:rsid w:val="00701252"/>
    <w:rsid w:val="007019E1"/>
    <w:rsid w:val="00702F3B"/>
    <w:rsid w:val="00702FF4"/>
    <w:rsid w:val="007046E8"/>
    <w:rsid w:val="00704BE5"/>
    <w:rsid w:val="0070507B"/>
    <w:rsid w:val="00706FF9"/>
    <w:rsid w:val="0070783B"/>
    <w:rsid w:val="00707DB7"/>
    <w:rsid w:val="00707E3A"/>
    <w:rsid w:val="00710E8A"/>
    <w:rsid w:val="0071176C"/>
    <w:rsid w:val="00712E11"/>
    <w:rsid w:val="00713C50"/>
    <w:rsid w:val="007145FD"/>
    <w:rsid w:val="00716790"/>
    <w:rsid w:val="00716D4E"/>
    <w:rsid w:val="00720314"/>
    <w:rsid w:val="00720ADD"/>
    <w:rsid w:val="00720CB8"/>
    <w:rsid w:val="007224BF"/>
    <w:rsid w:val="00722E50"/>
    <w:rsid w:val="007231F9"/>
    <w:rsid w:val="00723D31"/>
    <w:rsid w:val="00724DA9"/>
    <w:rsid w:val="00725B38"/>
    <w:rsid w:val="00725B51"/>
    <w:rsid w:val="007263ED"/>
    <w:rsid w:val="00726F14"/>
    <w:rsid w:val="00726FB1"/>
    <w:rsid w:val="00727ABC"/>
    <w:rsid w:val="007308D3"/>
    <w:rsid w:val="00730C4A"/>
    <w:rsid w:val="007315CB"/>
    <w:rsid w:val="00731A08"/>
    <w:rsid w:val="00732285"/>
    <w:rsid w:val="00733094"/>
    <w:rsid w:val="007357EE"/>
    <w:rsid w:val="0073606C"/>
    <w:rsid w:val="0073738A"/>
    <w:rsid w:val="007376FF"/>
    <w:rsid w:val="00737CB0"/>
    <w:rsid w:val="007414EA"/>
    <w:rsid w:val="00741AAF"/>
    <w:rsid w:val="007425C8"/>
    <w:rsid w:val="00742B45"/>
    <w:rsid w:val="007430D8"/>
    <w:rsid w:val="00745686"/>
    <w:rsid w:val="0074585B"/>
    <w:rsid w:val="007459E8"/>
    <w:rsid w:val="00745CBD"/>
    <w:rsid w:val="00746C28"/>
    <w:rsid w:val="007472D2"/>
    <w:rsid w:val="00747EB1"/>
    <w:rsid w:val="00750E71"/>
    <w:rsid w:val="00751AE0"/>
    <w:rsid w:val="00752027"/>
    <w:rsid w:val="00753E0C"/>
    <w:rsid w:val="00762425"/>
    <w:rsid w:val="00762701"/>
    <w:rsid w:val="00763C22"/>
    <w:rsid w:val="00765241"/>
    <w:rsid w:val="00765652"/>
    <w:rsid w:val="00766555"/>
    <w:rsid w:val="007666F7"/>
    <w:rsid w:val="00766ADE"/>
    <w:rsid w:val="00770950"/>
    <w:rsid w:val="007716EC"/>
    <w:rsid w:val="00772D73"/>
    <w:rsid w:val="007734A1"/>
    <w:rsid w:val="00775A42"/>
    <w:rsid w:val="00775C16"/>
    <w:rsid w:val="00776C56"/>
    <w:rsid w:val="007819E9"/>
    <w:rsid w:val="00781C3A"/>
    <w:rsid w:val="00781CD9"/>
    <w:rsid w:val="007821F4"/>
    <w:rsid w:val="00782455"/>
    <w:rsid w:val="00782F96"/>
    <w:rsid w:val="0078339C"/>
    <w:rsid w:val="00783438"/>
    <w:rsid w:val="007844E9"/>
    <w:rsid w:val="00784758"/>
    <w:rsid w:val="00785AC9"/>
    <w:rsid w:val="00785B4A"/>
    <w:rsid w:val="00786EF2"/>
    <w:rsid w:val="00790318"/>
    <w:rsid w:val="00790517"/>
    <w:rsid w:val="00790FD7"/>
    <w:rsid w:val="00791C66"/>
    <w:rsid w:val="00792DB3"/>
    <w:rsid w:val="00795096"/>
    <w:rsid w:val="00795650"/>
    <w:rsid w:val="0079651C"/>
    <w:rsid w:val="00796C93"/>
    <w:rsid w:val="007A077C"/>
    <w:rsid w:val="007A07E0"/>
    <w:rsid w:val="007A1E32"/>
    <w:rsid w:val="007A22ED"/>
    <w:rsid w:val="007A26C0"/>
    <w:rsid w:val="007A292C"/>
    <w:rsid w:val="007A2CC8"/>
    <w:rsid w:val="007A590B"/>
    <w:rsid w:val="007A5F66"/>
    <w:rsid w:val="007B1620"/>
    <w:rsid w:val="007B1C08"/>
    <w:rsid w:val="007B3609"/>
    <w:rsid w:val="007B4B67"/>
    <w:rsid w:val="007B5E02"/>
    <w:rsid w:val="007B5E7E"/>
    <w:rsid w:val="007B7DDA"/>
    <w:rsid w:val="007B7FF1"/>
    <w:rsid w:val="007C1479"/>
    <w:rsid w:val="007C250E"/>
    <w:rsid w:val="007C366B"/>
    <w:rsid w:val="007C436B"/>
    <w:rsid w:val="007C5181"/>
    <w:rsid w:val="007C5E78"/>
    <w:rsid w:val="007C6C89"/>
    <w:rsid w:val="007C7020"/>
    <w:rsid w:val="007C70EE"/>
    <w:rsid w:val="007D0CE0"/>
    <w:rsid w:val="007D10F1"/>
    <w:rsid w:val="007D6434"/>
    <w:rsid w:val="007E145A"/>
    <w:rsid w:val="007E3704"/>
    <w:rsid w:val="007E38BC"/>
    <w:rsid w:val="007E49C0"/>
    <w:rsid w:val="007E63B1"/>
    <w:rsid w:val="007E7751"/>
    <w:rsid w:val="007F0E39"/>
    <w:rsid w:val="007F0E3A"/>
    <w:rsid w:val="007F2255"/>
    <w:rsid w:val="007F2266"/>
    <w:rsid w:val="007F2943"/>
    <w:rsid w:val="007F3C1F"/>
    <w:rsid w:val="007F4CD2"/>
    <w:rsid w:val="007F4EF4"/>
    <w:rsid w:val="007F5AD9"/>
    <w:rsid w:val="007F691C"/>
    <w:rsid w:val="007F79FF"/>
    <w:rsid w:val="008000CB"/>
    <w:rsid w:val="0080028F"/>
    <w:rsid w:val="00800AAC"/>
    <w:rsid w:val="00801C87"/>
    <w:rsid w:val="0080336C"/>
    <w:rsid w:val="00804259"/>
    <w:rsid w:val="00804927"/>
    <w:rsid w:val="00804F08"/>
    <w:rsid w:val="00810582"/>
    <w:rsid w:val="00812130"/>
    <w:rsid w:val="00812A1D"/>
    <w:rsid w:val="0081484B"/>
    <w:rsid w:val="00815F43"/>
    <w:rsid w:val="00817A95"/>
    <w:rsid w:val="008208A5"/>
    <w:rsid w:val="00820AE4"/>
    <w:rsid w:val="00820BB3"/>
    <w:rsid w:val="00820E2B"/>
    <w:rsid w:val="008219C1"/>
    <w:rsid w:val="008219DA"/>
    <w:rsid w:val="008220A6"/>
    <w:rsid w:val="00823678"/>
    <w:rsid w:val="008241FF"/>
    <w:rsid w:val="00824252"/>
    <w:rsid w:val="00824CB2"/>
    <w:rsid w:val="008251AF"/>
    <w:rsid w:val="00825306"/>
    <w:rsid w:val="0082572C"/>
    <w:rsid w:val="0082718E"/>
    <w:rsid w:val="008313F9"/>
    <w:rsid w:val="0083259A"/>
    <w:rsid w:val="00834B9E"/>
    <w:rsid w:val="00835B0B"/>
    <w:rsid w:val="008363B5"/>
    <w:rsid w:val="00841202"/>
    <w:rsid w:val="00842785"/>
    <w:rsid w:val="0084285B"/>
    <w:rsid w:val="00842CE7"/>
    <w:rsid w:val="008442A2"/>
    <w:rsid w:val="00845102"/>
    <w:rsid w:val="00847580"/>
    <w:rsid w:val="0085198A"/>
    <w:rsid w:val="00853BF6"/>
    <w:rsid w:val="00856809"/>
    <w:rsid w:val="008576DA"/>
    <w:rsid w:val="008576E2"/>
    <w:rsid w:val="00857BA9"/>
    <w:rsid w:val="00860C76"/>
    <w:rsid w:val="008626D4"/>
    <w:rsid w:val="00862AA8"/>
    <w:rsid w:val="008636DD"/>
    <w:rsid w:val="0086571B"/>
    <w:rsid w:val="00867CF3"/>
    <w:rsid w:val="00870FAC"/>
    <w:rsid w:val="008719DC"/>
    <w:rsid w:val="00872934"/>
    <w:rsid w:val="00873461"/>
    <w:rsid w:val="00875783"/>
    <w:rsid w:val="0087652B"/>
    <w:rsid w:val="00880B81"/>
    <w:rsid w:val="00881D91"/>
    <w:rsid w:val="00882F72"/>
    <w:rsid w:val="00883327"/>
    <w:rsid w:val="008845BD"/>
    <w:rsid w:val="008850BF"/>
    <w:rsid w:val="008853E7"/>
    <w:rsid w:val="00885EC6"/>
    <w:rsid w:val="0088667F"/>
    <w:rsid w:val="00886853"/>
    <w:rsid w:val="00890843"/>
    <w:rsid w:val="008922BE"/>
    <w:rsid w:val="00896477"/>
    <w:rsid w:val="008964E3"/>
    <w:rsid w:val="00896BFE"/>
    <w:rsid w:val="008970B5"/>
    <w:rsid w:val="00897DBB"/>
    <w:rsid w:val="008A04FA"/>
    <w:rsid w:val="008A0D23"/>
    <w:rsid w:val="008A159C"/>
    <w:rsid w:val="008A1778"/>
    <w:rsid w:val="008A4B33"/>
    <w:rsid w:val="008A50A2"/>
    <w:rsid w:val="008A56FE"/>
    <w:rsid w:val="008A6A2B"/>
    <w:rsid w:val="008A6A3D"/>
    <w:rsid w:val="008B0E81"/>
    <w:rsid w:val="008B2AFE"/>
    <w:rsid w:val="008B30CE"/>
    <w:rsid w:val="008B3469"/>
    <w:rsid w:val="008B407B"/>
    <w:rsid w:val="008B47D9"/>
    <w:rsid w:val="008B5323"/>
    <w:rsid w:val="008B5A25"/>
    <w:rsid w:val="008B5C96"/>
    <w:rsid w:val="008B6169"/>
    <w:rsid w:val="008B6C81"/>
    <w:rsid w:val="008B6D7B"/>
    <w:rsid w:val="008C2CF7"/>
    <w:rsid w:val="008C33FD"/>
    <w:rsid w:val="008C36EC"/>
    <w:rsid w:val="008C3F4A"/>
    <w:rsid w:val="008C40E0"/>
    <w:rsid w:val="008C5D29"/>
    <w:rsid w:val="008C6BFB"/>
    <w:rsid w:val="008C7051"/>
    <w:rsid w:val="008C7357"/>
    <w:rsid w:val="008D12D2"/>
    <w:rsid w:val="008D221D"/>
    <w:rsid w:val="008D26E7"/>
    <w:rsid w:val="008D2991"/>
    <w:rsid w:val="008D2A82"/>
    <w:rsid w:val="008D526C"/>
    <w:rsid w:val="008D603F"/>
    <w:rsid w:val="008D6873"/>
    <w:rsid w:val="008D7211"/>
    <w:rsid w:val="008D7433"/>
    <w:rsid w:val="008E1275"/>
    <w:rsid w:val="008E1675"/>
    <w:rsid w:val="008E1AD9"/>
    <w:rsid w:val="008E2166"/>
    <w:rsid w:val="008E26B3"/>
    <w:rsid w:val="008E312A"/>
    <w:rsid w:val="008E333C"/>
    <w:rsid w:val="008E4B61"/>
    <w:rsid w:val="008E64BE"/>
    <w:rsid w:val="008E6686"/>
    <w:rsid w:val="008E6812"/>
    <w:rsid w:val="008F0151"/>
    <w:rsid w:val="008F1C07"/>
    <w:rsid w:val="008F22A5"/>
    <w:rsid w:val="008F31B1"/>
    <w:rsid w:val="008F33BC"/>
    <w:rsid w:val="008F41C8"/>
    <w:rsid w:val="008F472E"/>
    <w:rsid w:val="008F48F1"/>
    <w:rsid w:val="008F5254"/>
    <w:rsid w:val="008F5988"/>
    <w:rsid w:val="008F7A6D"/>
    <w:rsid w:val="00901DB1"/>
    <w:rsid w:val="00901F62"/>
    <w:rsid w:val="00903968"/>
    <w:rsid w:val="009056A3"/>
    <w:rsid w:val="00905AF5"/>
    <w:rsid w:val="00905FCF"/>
    <w:rsid w:val="00906A91"/>
    <w:rsid w:val="009075F1"/>
    <w:rsid w:val="00907632"/>
    <w:rsid w:val="00907EAC"/>
    <w:rsid w:val="00912BFC"/>
    <w:rsid w:val="00912FB6"/>
    <w:rsid w:val="0091342C"/>
    <w:rsid w:val="0091569A"/>
    <w:rsid w:val="00915853"/>
    <w:rsid w:val="00916BBA"/>
    <w:rsid w:val="00920155"/>
    <w:rsid w:val="00920B1A"/>
    <w:rsid w:val="00920BA7"/>
    <w:rsid w:val="009210A4"/>
    <w:rsid w:val="0092123C"/>
    <w:rsid w:val="00922F04"/>
    <w:rsid w:val="00925767"/>
    <w:rsid w:val="00926E82"/>
    <w:rsid w:val="00927101"/>
    <w:rsid w:val="00927CFB"/>
    <w:rsid w:val="00934E37"/>
    <w:rsid w:val="009375B4"/>
    <w:rsid w:val="00940494"/>
    <w:rsid w:val="00942DB2"/>
    <w:rsid w:val="00943881"/>
    <w:rsid w:val="00944C19"/>
    <w:rsid w:val="00945510"/>
    <w:rsid w:val="009462F8"/>
    <w:rsid w:val="00952FB4"/>
    <w:rsid w:val="00953B34"/>
    <w:rsid w:val="00953B93"/>
    <w:rsid w:val="00956B47"/>
    <w:rsid w:val="00957913"/>
    <w:rsid w:val="00961340"/>
    <w:rsid w:val="00963116"/>
    <w:rsid w:val="0096324A"/>
    <w:rsid w:val="00963CE6"/>
    <w:rsid w:val="00965103"/>
    <w:rsid w:val="00965A46"/>
    <w:rsid w:val="00966029"/>
    <w:rsid w:val="009677BC"/>
    <w:rsid w:val="00970707"/>
    <w:rsid w:val="00970A7E"/>
    <w:rsid w:val="0097176F"/>
    <w:rsid w:val="00971B4E"/>
    <w:rsid w:val="009726EA"/>
    <w:rsid w:val="00973336"/>
    <w:rsid w:val="009743A0"/>
    <w:rsid w:val="00976093"/>
    <w:rsid w:val="0097682D"/>
    <w:rsid w:val="00976D95"/>
    <w:rsid w:val="00976E85"/>
    <w:rsid w:val="009777E7"/>
    <w:rsid w:val="00980040"/>
    <w:rsid w:val="00983E67"/>
    <w:rsid w:val="0098586D"/>
    <w:rsid w:val="00986608"/>
    <w:rsid w:val="00986EEB"/>
    <w:rsid w:val="00987096"/>
    <w:rsid w:val="00987237"/>
    <w:rsid w:val="00987255"/>
    <w:rsid w:val="00987CAA"/>
    <w:rsid w:val="009916AC"/>
    <w:rsid w:val="00992654"/>
    <w:rsid w:val="00994458"/>
    <w:rsid w:val="009952DA"/>
    <w:rsid w:val="009957A4"/>
    <w:rsid w:val="00995A51"/>
    <w:rsid w:val="009977B4"/>
    <w:rsid w:val="00997CC3"/>
    <w:rsid w:val="009A0D45"/>
    <w:rsid w:val="009A1A08"/>
    <w:rsid w:val="009A21A0"/>
    <w:rsid w:val="009A30F6"/>
    <w:rsid w:val="009A4502"/>
    <w:rsid w:val="009A4ECA"/>
    <w:rsid w:val="009A5DCA"/>
    <w:rsid w:val="009A6DFB"/>
    <w:rsid w:val="009A75CE"/>
    <w:rsid w:val="009A795F"/>
    <w:rsid w:val="009A7EA6"/>
    <w:rsid w:val="009B0649"/>
    <w:rsid w:val="009B09F0"/>
    <w:rsid w:val="009B1C8F"/>
    <w:rsid w:val="009B25BD"/>
    <w:rsid w:val="009B31A9"/>
    <w:rsid w:val="009B44DF"/>
    <w:rsid w:val="009B6372"/>
    <w:rsid w:val="009B7995"/>
    <w:rsid w:val="009C0DC9"/>
    <w:rsid w:val="009C1F36"/>
    <w:rsid w:val="009C2BCC"/>
    <w:rsid w:val="009C3333"/>
    <w:rsid w:val="009C4199"/>
    <w:rsid w:val="009C4FFE"/>
    <w:rsid w:val="009C62B2"/>
    <w:rsid w:val="009C70ED"/>
    <w:rsid w:val="009C77B0"/>
    <w:rsid w:val="009C7A9D"/>
    <w:rsid w:val="009D1DF5"/>
    <w:rsid w:val="009D4483"/>
    <w:rsid w:val="009D4494"/>
    <w:rsid w:val="009D5A30"/>
    <w:rsid w:val="009D5A72"/>
    <w:rsid w:val="009D5D0F"/>
    <w:rsid w:val="009D5D76"/>
    <w:rsid w:val="009D6269"/>
    <w:rsid w:val="009D7ADC"/>
    <w:rsid w:val="009E0729"/>
    <w:rsid w:val="009E0D77"/>
    <w:rsid w:val="009E3168"/>
    <w:rsid w:val="009E3DB4"/>
    <w:rsid w:val="009E4519"/>
    <w:rsid w:val="009E5B4B"/>
    <w:rsid w:val="009E68B5"/>
    <w:rsid w:val="009E6B72"/>
    <w:rsid w:val="009E724A"/>
    <w:rsid w:val="009E7914"/>
    <w:rsid w:val="009F0AB0"/>
    <w:rsid w:val="009F3876"/>
    <w:rsid w:val="009F4CB9"/>
    <w:rsid w:val="009F5031"/>
    <w:rsid w:val="009F59EE"/>
    <w:rsid w:val="009F5AF9"/>
    <w:rsid w:val="009F717C"/>
    <w:rsid w:val="009F7338"/>
    <w:rsid w:val="009F746B"/>
    <w:rsid w:val="009F74C2"/>
    <w:rsid w:val="009F79D2"/>
    <w:rsid w:val="00A0019B"/>
    <w:rsid w:val="00A003E9"/>
    <w:rsid w:val="00A02144"/>
    <w:rsid w:val="00A02178"/>
    <w:rsid w:val="00A03183"/>
    <w:rsid w:val="00A1193D"/>
    <w:rsid w:val="00A124A3"/>
    <w:rsid w:val="00A12A1C"/>
    <w:rsid w:val="00A12D49"/>
    <w:rsid w:val="00A12D4D"/>
    <w:rsid w:val="00A13183"/>
    <w:rsid w:val="00A13B8A"/>
    <w:rsid w:val="00A13D6D"/>
    <w:rsid w:val="00A14ED9"/>
    <w:rsid w:val="00A15294"/>
    <w:rsid w:val="00A20122"/>
    <w:rsid w:val="00A21F44"/>
    <w:rsid w:val="00A2304C"/>
    <w:rsid w:val="00A23ACD"/>
    <w:rsid w:val="00A24253"/>
    <w:rsid w:val="00A24DF4"/>
    <w:rsid w:val="00A25BCC"/>
    <w:rsid w:val="00A26378"/>
    <w:rsid w:val="00A268AD"/>
    <w:rsid w:val="00A26FC8"/>
    <w:rsid w:val="00A272E2"/>
    <w:rsid w:val="00A27845"/>
    <w:rsid w:val="00A307CA"/>
    <w:rsid w:val="00A313A6"/>
    <w:rsid w:val="00A313B5"/>
    <w:rsid w:val="00A35CB2"/>
    <w:rsid w:val="00A361D4"/>
    <w:rsid w:val="00A404B2"/>
    <w:rsid w:val="00A40BF8"/>
    <w:rsid w:val="00A410F9"/>
    <w:rsid w:val="00A417E0"/>
    <w:rsid w:val="00A41D59"/>
    <w:rsid w:val="00A43277"/>
    <w:rsid w:val="00A43550"/>
    <w:rsid w:val="00A43C52"/>
    <w:rsid w:val="00A43DCE"/>
    <w:rsid w:val="00A44CD2"/>
    <w:rsid w:val="00A4632E"/>
    <w:rsid w:val="00A46DB0"/>
    <w:rsid w:val="00A47F59"/>
    <w:rsid w:val="00A5282E"/>
    <w:rsid w:val="00A5465D"/>
    <w:rsid w:val="00A568AA"/>
    <w:rsid w:val="00A60B17"/>
    <w:rsid w:val="00A63BAC"/>
    <w:rsid w:val="00A63ECD"/>
    <w:rsid w:val="00A63FCD"/>
    <w:rsid w:val="00A6737C"/>
    <w:rsid w:val="00A67BF9"/>
    <w:rsid w:val="00A728AE"/>
    <w:rsid w:val="00A7374A"/>
    <w:rsid w:val="00A76078"/>
    <w:rsid w:val="00A76193"/>
    <w:rsid w:val="00A779FC"/>
    <w:rsid w:val="00A77ACE"/>
    <w:rsid w:val="00A77B5D"/>
    <w:rsid w:val="00A80761"/>
    <w:rsid w:val="00A808BA"/>
    <w:rsid w:val="00A80F4A"/>
    <w:rsid w:val="00A813F7"/>
    <w:rsid w:val="00A81BD6"/>
    <w:rsid w:val="00A84B8B"/>
    <w:rsid w:val="00A84EE7"/>
    <w:rsid w:val="00A85A66"/>
    <w:rsid w:val="00A90540"/>
    <w:rsid w:val="00A90626"/>
    <w:rsid w:val="00A907CA"/>
    <w:rsid w:val="00A90AAF"/>
    <w:rsid w:val="00A91E52"/>
    <w:rsid w:val="00A92082"/>
    <w:rsid w:val="00A927FF"/>
    <w:rsid w:val="00A92AC6"/>
    <w:rsid w:val="00A93553"/>
    <w:rsid w:val="00A94F59"/>
    <w:rsid w:val="00A95BD4"/>
    <w:rsid w:val="00A95E87"/>
    <w:rsid w:val="00A96512"/>
    <w:rsid w:val="00A96C4F"/>
    <w:rsid w:val="00AA05C6"/>
    <w:rsid w:val="00AA147D"/>
    <w:rsid w:val="00AA17C5"/>
    <w:rsid w:val="00AA20E7"/>
    <w:rsid w:val="00AA3835"/>
    <w:rsid w:val="00AA3A1A"/>
    <w:rsid w:val="00AA3BBE"/>
    <w:rsid w:val="00AB0E09"/>
    <w:rsid w:val="00AB1AC4"/>
    <w:rsid w:val="00AB4340"/>
    <w:rsid w:val="00AB4E5E"/>
    <w:rsid w:val="00AB7ED6"/>
    <w:rsid w:val="00AC07A1"/>
    <w:rsid w:val="00AC0E39"/>
    <w:rsid w:val="00AC1800"/>
    <w:rsid w:val="00AC1869"/>
    <w:rsid w:val="00AC2AAE"/>
    <w:rsid w:val="00AC3C58"/>
    <w:rsid w:val="00AC3C75"/>
    <w:rsid w:val="00AC40A9"/>
    <w:rsid w:val="00AC74C1"/>
    <w:rsid w:val="00AC79B7"/>
    <w:rsid w:val="00AC7D92"/>
    <w:rsid w:val="00AC7F07"/>
    <w:rsid w:val="00AD2C73"/>
    <w:rsid w:val="00AD31D5"/>
    <w:rsid w:val="00AD36E0"/>
    <w:rsid w:val="00AD543B"/>
    <w:rsid w:val="00AD55A5"/>
    <w:rsid w:val="00AD5764"/>
    <w:rsid w:val="00AD665D"/>
    <w:rsid w:val="00AE122E"/>
    <w:rsid w:val="00AE3331"/>
    <w:rsid w:val="00AE3F1B"/>
    <w:rsid w:val="00AE58D6"/>
    <w:rsid w:val="00AE6133"/>
    <w:rsid w:val="00AE654E"/>
    <w:rsid w:val="00AE73BD"/>
    <w:rsid w:val="00AE7F1F"/>
    <w:rsid w:val="00AF0614"/>
    <w:rsid w:val="00AF15EF"/>
    <w:rsid w:val="00AF2210"/>
    <w:rsid w:val="00AF7BAE"/>
    <w:rsid w:val="00B00779"/>
    <w:rsid w:val="00B00B36"/>
    <w:rsid w:val="00B00D90"/>
    <w:rsid w:val="00B01B5E"/>
    <w:rsid w:val="00B034DF"/>
    <w:rsid w:val="00B041D2"/>
    <w:rsid w:val="00B0713F"/>
    <w:rsid w:val="00B074EA"/>
    <w:rsid w:val="00B078AF"/>
    <w:rsid w:val="00B103A2"/>
    <w:rsid w:val="00B10A81"/>
    <w:rsid w:val="00B111D9"/>
    <w:rsid w:val="00B115A5"/>
    <w:rsid w:val="00B12C01"/>
    <w:rsid w:val="00B12FDD"/>
    <w:rsid w:val="00B1367C"/>
    <w:rsid w:val="00B148A9"/>
    <w:rsid w:val="00B201A6"/>
    <w:rsid w:val="00B2158D"/>
    <w:rsid w:val="00B22A4F"/>
    <w:rsid w:val="00B2421D"/>
    <w:rsid w:val="00B24810"/>
    <w:rsid w:val="00B25348"/>
    <w:rsid w:val="00B26DC6"/>
    <w:rsid w:val="00B304E4"/>
    <w:rsid w:val="00B326C6"/>
    <w:rsid w:val="00B345A0"/>
    <w:rsid w:val="00B34ADA"/>
    <w:rsid w:val="00B36C0B"/>
    <w:rsid w:val="00B36FCD"/>
    <w:rsid w:val="00B37817"/>
    <w:rsid w:val="00B4033E"/>
    <w:rsid w:val="00B40439"/>
    <w:rsid w:val="00B40539"/>
    <w:rsid w:val="00B429EF"/>
    <w:rsid w:val="00B43FA2"/>
    <w:rsid w:val="00B441AC"/>
    <w:rsid w:val="00B44794"/>
    <w:rsid w:val="00B45368"/>
    <w:rsid w:val="00B46B5D"/>
    <w:rsid w:val="00B47301"/>
    <w:rsid w:val="00B503CB"/>
    <w:rsid w:val="00B50626"/>
    <w:rsid w:val="00B50857"/>
    <w:rsid w:val="00B50BF9"/>
    <w:rsid w:val="00B5156A"/>
    <w:rsid w:val="00B51E9A"/>
    <w:rsid w:val="00B526BE"/>
    <w:rsid w:val="00B52A79"/>
    <w:rsid w:val="00B52E04"/>
    <w:rsid w:val="00B550EE"/>
    <w:rsid w:val="00B56586"/>
    <w:rsid w:val="00B56E5A"/>
    <w:rsid w:val="00B579F4"/>
    <w:rsid w:val="00B57BC8"/>
    <w:rsid w:val="00B60D68"/>
    <w:rsid w:val="00B6158E"/>
    <w:rsid w:val="00B6262C"/>
    <w:rsid w:val="00B6393D"/>
    <w:rsid w:val="00B64708"/>
    <w:rsid w:val="00B65973"/>
    <w:rsid w:val="00B65B94"/>
    <w:rsid w:val="00B663D9"/>
    <w:rsid w:val="00B66736"/>
    <w:rsid w:val="00B67D6A"/>
    <w:rsid w:val="00B703E9"/>
    <w:rsid w:val="00B7114F"/>
    <w:rsid w:val="00B71772"/>
    <w:rsid w:val="00B72BA3"/>
    <w:rsid w:val="00B741F3"/>
    <w:rsid w:val="00B7438C"/>
    <w:rsid w:val="00B76DE1"/>
    <w:rsid w:val="00B76F4E"/>
    <w:rsid w:val="00B77C00"/>
    <w:rsid w:val="00B77C83"/>
    <w:rsid w:val="00B8172F"/>
    <w:rsid w:val="00B8222B"/>
    <w:rsid w:val="00B838DE"/>
    <w:rsid w:val="00B839EF"/>
    <w:rsid w:val="00B83DE7"/>
    <w:rsid w:val="00B85166"/>
    <w:rsid w:val="00B86970"/>
    <w:rsid w:val="00B8792F"/>
    <w:rsid w:val="00B9038D"/>
    <w:rsid w:val="00B903BD"/>
    <w:rsid w:val="00B9104A"/>
    <w:rsid w:val="00B91877"/>
    <w:rsid w:val="00B92D0A"/>
    <w:rsid w:val="00B92D48"/>
    <w:rsid w:val="00B92D6C"/>
    <w:rsid w:val="00B93C03"/>
    <w:rsid w:val="00B9487D"/>
    <w:rsid w:val="00B95AF8"/>
    <w:rsid w:val="00B95DA4"/>
    <w:rsid w:val="00B96490"/>
    <w:rsid w:val="00B972F6"/>
    <w:rsid w:val="00B97804"/>
    <w:rsid w:val="00B97D2A"/>
    <w:rsid w:val="00BA0590"/>
    <w:rsid w:val="00BA0CE4"/>
    <w:rsid w:val="00BA1ED1"/>
    <w:rsid w:val="00BA2D45"/>
    <w:rsid w:val="00BA739C"/>
    <w:rsid w:val="00BB2161"/>
    <w:rsid w:val="00BB4278"/>
    <w:rsid w:val="00BB4546"/>
    <w:rsid w:val="00BB4B0C"/>
    <w:rsid w:val="00BB51BA"/>
    <w:rsid w:val="00BB61FF"/>
    <w:rsid w:val="00BB627A"/>
    <w:rsid w:val="00BB6618"/>
    <w:rsid w:val="00BB769C"/>
    <w:rsid w:val="00BC09CF"/>
    <w:rsid w:val="00BC0A9E"/>
    <w:rsid w:val="00BC0DAA"/>
    <w:rsid w:val="00BC1162"/>
    <w:rsid w:val="00BC22EC"/>
    <w:rsid w:val="00BC3891"/>
    <w:rsid w:val="00BC4179"/>
    <w:rsid w:val="00BC5588"/>
    <w:rsid w:val="00BC628A"/>
    <w:rsid w:val="00BC646C"/>
    <w:rsid w:val="00BC653C"/>
    <w:rsid w:val="00BD2C2D"/>
    <w:rsid w:val="00BD47C1"/>
    <w:rsid w:val="00BD4BA2"/>
    <w:rsid w:val="00BD5685"/>
    <w:rsid w:val="00BD5DCB"/>
    <w:rsid w:val="00BD6687"/>
    <w:rsid w:val="00BD66F6"/>
    <w:rsid w:val="00BE0D56"/>
    <w:rsid w:val="00BE134A"/>
    <w:rsid w:val="00BE16F6"/>
    <w:rsid w:val="00BE2BC3"/>
    <w:rsid w:val="00BE44CC"/>
    <w:rsid w:val="00BE6A19"/>
    <w:rsid w:val="00BE6E78"/>
    <w:rsid w:val="00BE6F93"/>
    <w:rsid w:val="00BE7545"/>
    <w:rsid w:val="00BF04D7"/>
    <w:rsid w:val="00BF0610"/>
    <w:rsid w:val="00BF075B"/>
    <w:rsid w:val="00BF0C61"/>
    <w:rsid w:val="00BF1012"/>
    <w:rsid w:val="00BF10E7"/>
    <w:rsid w:val="00BF19E1"/>
    <w:rsid w:val="00BF1F8C"/>
    <w:rsid w:val="00BF2FC8"/>
    <w:rsid w:val="00BF3156"/>
    <w:rsid w:val="00BF3872"/>
    <w:rsid w:val="00BF6793"/>
    <w:rsid w:val="00BF68F6"/>
    <w:rsid w:val="00BF6B18"/>
    <w:rsid w:val="00C011EE"/>
    <w:rsid w:val="00C025F6"/>
    <w:rsid w:val="00C02740"/>
    <w:rsid w:val="00C03FB7"/>
    <w:rsid w:val="00C04030"/>
    <w:rsid w:val="00C057DB"/>
    <w:rsid w:val="00C0618B"/>
    <w:rsid w:val="00C0664E"/>
    <w:rsid w:val="00C10B4B"/>
    <w:rsid w:val="00C11792"/>
    <w:rsid w:val="00C11D9E"/>
    <w:rsid w:val="00C12781"/>
    <w:rsid w:val="00C1513F"/>
    <w:rsid w:val="00C17B9D"/>
    <w:rsid w:val="00C17D93"/>
    <w:rsid w:val="00C20D7F"/>
    <w:rsid w:val="00C22255"/>
    <w:rsid w:val="00C22491"/>
    <w:rsid w:val="00C22767"/>
    <w:rsid w:val="00C232AC"/>
    <w:rsid w:val="00C2345E"/>
    <w:rsid w:val="00C23D02"/>
    <w:rsid w:val="00C3116C"/>
    <w:rsid w:val="00C31779"/>
    <w:rsid w:val="00C3535F"/>
    <w:rsid w:val="00C41053"/>
    <w:rsid w:val="00C416F3"/>
    <w:rsid w:val="00C42D3E"/>
    <w:rsid w:val="00C442E5"/>
    <w:rsid w:val="00C44797"/>
    <w:rsid w:val="00C4504B"/>
    <w:rsid w:val="00C45F1B"/>
    <w:rsid w:val="00C50624"/>
    <w:rsid w:val="00C516C7"/>
    <w:rsid w:val="00C518AF"/>
    <w:rsid w:val="00C51B2F"/>
    <w:rsid w:val="00C5295E"/>
    <w:rsid w:val="00C53312"/>
    <w:rsid w:val="00C539C0"/>
    <w:rsid w:val="00C544EC"/>
    <w:rsid w:val="00C54C79"/>
    <w:rsid w:val="00C54DCB"/>
    <w:rsid w:val="00C561BE"/>
    <w:rsid w:val="00C608A4"/>
    <w:rsid w:val="00C60A72"/>
    <w:rsid w:val="00C62F19"/>
    <w:rsid w:val="00C630AB"/>
    <w:rsid w:val="00C637E5"/>
    <w:rsid w:val="00C64156"/>
    <w:rsid w:val="00C6479B"/>
    <w:rsid w:val="00C6510F"/>
    <w:rsid w:val="00C65609"/>
    <w:rsid w:val="00C65820"/>
    <w:rsid w:val="00C66AFE"/>
    <w:rsid w:val="00C67742"/>
    <w:rsid w:val="00C71D2B"/>
    <w:rsid w:val="00C730C5"/>
    <w:rsid w:val="00C7733A"/>
    <w:rsid w:val="00C776AA"/>
    <w:rsid w:val="00C778F5"/>
    <w:rsid w:val="00C81F6E"/>
    <w:rsid w:val="00C821DC"/>
    <w:rsid w:val="00C84497"/>
    <w:rsid w:val="00C87542"/>
    <w:rsid w:val="00C90769"/>
    <w:rsid w:val="00C910BB"/>
    <w:rsid w:val="00C919DB"/>
    <w:rsid w:val="00C91FD7"/>
    <w:rsid w:val="00C9203C"/>
    <w:rsid w:val="00C925DC"/>
    <w:rsid w:val="00C930F2"/>
    <w:rsid w:val="00C9314F"/>
    <w:rsid w:val="00C93744"/>
    <w:rsid w:val="00C94252"/>
    <w:rsid w:val="00C9602E"/>
    <w:rsid w:val="00C9769C"/>
    <w:rsid w:val="00C97C96"/>
    <w:rsid w:val="00CA0AE4"/>
    <w:rsid w:val="00CA0D95"/>
    <w:rsid w:val="00CA1386"/>
    <w:rsid w:val="00CA272D"/>
    <w:rsid w:val="00CA2C81"/>
    <w:rsid w:val="00CA3279"/>
    <w:rsid w:val="00CA5EC0"/>
    <w:rsid w:val="00CB24D3"/>
    <w:rsid w:val="00CB2C43"/>
    <w:rsid w:val="00CB3215"/>
    <w:rsid w:val="00CB4552"/>
    <w:rsid w:val="00CB4CFC"/>
    <w:rsid w:val="00CB558D"/>
    <w:rsid w:val="00CB58C5"/>
    <w:rsid w:val="00CB6DA4"/>
    <w:rsid w:val="00CB7677"/>
    <w:rsid w:val="00CC1B62"/>
    <w:rsid w:val="00CC1DB6"/>
    <w:rsid w:val="00CC383B"/>
    <w:rsid w:val="00CC5C7D"/>
    <w:rsid w:val="00CC6389"/>
    <w:rsid w:val="00CC6DBE"/>
    <w:rsid w:val="00CC6ED0"/>
    <w:rsid w:val="00CC75C8"/>
    <w:rsid w:val="00CD1CAC"/>
    <w:rsid w:val="00CD20B8"/>
    <w:rsid w:val="00CD2237"/>
    <w:rsid w:val="00CD3710"/>
    <w:rsid w:val="00CD4542"/>
    <w:rsid w:val="00CD58EE"/>
    <w:rsid w:val="00CD5E38"/>
    <w:rsid w:val="00CE0CFD"/>
    <w:rsid w:val="00CE19A9"/>
    <w:rsid w:val="00CE19B4"/>
    <w:rsid w:val="00CE1E6A"/>
    <w:rsid w:val="00CE293F"/>
    <w:rsid w:val="00CE4EB6"/>
    <w:rsid w:val="00CE58B4"/>
    <w:rsid w:val="00CE6988"/>
    <w:rsid w:val="00CE6ED0"/>
    <w:rsid w:val="00CE74FE"/>
    <w:rsid w:val="00CE7D39"/>
    <w:rsid w:val="00CF1146"/>
    <w:rsid w:val="00CF2A28"/>
    <w:rsid w:val="00CF32A7"/>
    <w:rsid w:val="00CF380C"/>
    <w:rsid w:val="00CF587D"/>
    <w:rsid w:val="00D00509"/>
    <w:rsid w:val="00D0143E"/>
    <w:rsid w:val="00D0338A"/>
    <w:rsid w:val="00D06BE4"/>
    <w:rsid w:val="00D075FA"/>
    <w:rsid w:val="00D07733"/>
    <w:rsid w:val="00D10032"/>
    <w:rsid w:val="00D129F0"/>
    <w:rsid w:val="00D12DC5"/>
    <w:rsid w:val="00D17722"/>
    <w:rsid w:val="00D17AD8"/>
    <w:rsid w:val="00D20122"/>
    <w:rsid w:val="00D2384B"/>
    <w:rsid w:val="00D238E7"/>
    <w:rsid w:val="00D2475D"/>
    <w:rsid w:val="00D25BC7"/>
    <w:rsid w:val="00D268AB"/>
    <w:rsid w:val="00D27060"/>
    <w:rsid w:val="00D309FE"/>
    <w:rsid w:val="00D30C2A"/>
    <w:rsid w:val="00D314B5"/>
    <w:rsid w:val="00D3153C"/>
    <w:rsid w:val="00D32C28"/>
    <w:rsid w:val="00D341A2"/>
    <w:rsid w:val="00D3420D"/>
    <w:rsid w:val="00D358DB"/>
    <w:rsid w:val="00D41193"/>
    <w:rsid w:val="00D419A2"/>
    <w:rsid w:val="00D41BC7"/>
    <w:rsid w:val="00D43DC9"/>
    <w:rsid w:val="00D44CF0"/>
    <w:rsid w:val="00D45E24"/>
    <w:rsid w:val="00D465B5"/>
    <w:rsid w:val="00D50B82"/>
    <w:rsid w:val="00D50D59"/>
    <w:rsid w:val="00D51948"/>
    <w:rsid w:val="00D51D6F"/>
    <w:rsid w:val="00D52903"/>
    <w:rsid w:val="00D533E8"/>
    <w:rsid w:val="00D53F13"/>
    <w:rsid w:val="00D5427B"/>
    <w:rsid w:val="00D54F81"/>
    <w:rsid w:val="00D57067"/>
    <w:rsid w:val="00D575C0"/>
    <w:rsid w:val="00D60363"/>
    <w:rsid w:val="00D61995"/>
    <w:rsid w:val="00D64FA2"/>
    <w:rsid w:val="00D674A4"/>
    <w:rsid w:val="00D67F6D"/>
    <w:rsid w:val="00D7058A"/>
    <w:rsid w:val="00D705B1"/>
    <w:rsid w:val="00D71987"/>
    <w:rsid w:val="00D71EF2"/>
    <w:rsid w:val="00D72B3D"/>
    <w:rsid w:val="00D76A17"/>
    <w:rsid w:val="00D80082"/>
    <w:rsid w:val="00D803C3"/>
    <w:rsid w:val="00D80C66"/>
    <w:rsid w:val="00D80FAE"/>
    <w:rsid w:val="00D81F96"/>
    <w:rsid w:val="00D862E0"/>
    <w:rsid w:val="00D86EEE"/>
    <w:rsid w:val="00D871C0"/>
    <w:rsid w:val="00D909A9"/>
    <w:rsid w:val="00D92342"/>
    <w:rsid w:val="00D928A4"/>
    <w:rsid w:val="00D92957"/>
    <w:rsid w:val="00D9364A"/>
    <w:rsid w:val="00D94E7C"/>
    <w:rsid w:val="00D950BD"/>
    <w:rsid w:val="00D952F9"/>
    <w:rsid w:val="00D965C9"/>
    <w:rsid w:val="00D96771"/>
    <w:rsid w:val="00D969BF"/>
    <w:rsid w:val="00DA0CA0"/>
    <w:rsid w:val="00DA2F36"/>
    <w:rsid w:val="00DA3831"/>
    <w:rsid w:val="00DA398D"/>
    <w:rsid w:val="00DA3CE7"/>
    <w:rsid w:val="00DA3E4D"/>
    <w:rsid w:val="00DA3F6E"/>
    <w:rsid w:val="00DA4167"/>
    <w:rsid w:val="00DA4F69"/>
    <w:rsid w:val="00DA566C"/>
    <w:rsid w:val="00DA6C24"/>
    <w:rsid w:val="00DA75E0"/>
    <w:rsid w:val="00DB0362"/>
    <w:rsid w:val="00DB156F"/>
    <w:rsid w:val="00DB38A6"/>
    <w:rsid w:val="00DB47BD"/>
    <w:rsid w:val="00DB50EA"/>
    <w:rsid w:val="00DB594B"/>
    <w:rsid w:val="00DB5D1B"/>
    <w:rsid w:val="00DC1304"/>
    <w:rsid w:val="00DC2972"/>
    <w:rsid w:val="00DC2B34"/>
    <w:rsid w:val="00DC437B"/>
    <w:rsid w:val="00DC5342"/>
    <w:rsid w:val="00DC563C"/>
    <w:rsid w:val="00DC5BC0"/>
    <w:rsid w:val="00DC70F7"/>
    <w:rsid w:val="00DD02B8"/>
    <w:rsid w:val="00DD1D18"/>
    <w:rsid w:val="00DD3B93"/>
    <w:rsid w:val="00DD4DB1"/>
    <w:rsid w:val="00DD7E31"/>
    <w:rsid w:val="00DE1DE3"/>
    <w:rsid w:val="00DE3920"/>
    <w:rsid w:val="00DE5162"/>
    <w:rsid w:val="00DE5246"/>
    <w:rsid w:val="00DE6927"/>
    <w:rsid w:val="00DF075B"/>
    <w:rsid w:val="00DF0EAE"/>
    <w:rsid w:val="00DF2EBE"/>
    <w:rsid w:val="00DF496F"/>
    <w:rsid w:val="00DF5B17"/>
    <w:rsid w:val="00DF62AC"/>
    <w:rsid w:val="00DF6B86"/>
    <w:rsid w:val="00E00BF5"/>
    <w:rsid w:val="00E01BB2"/>
    <w:rsid w:val="00E01CF8"/>
    <w:rsid w:val="00E046ED"/>
    <w:rsid w:val="00E04B2D"/>
    <w:rsid w:val="00E04DD1"/>
    <w:rsid w:val="00E05441"/>
    <w:rsid w:val="00E10181"/>
    <w:rsid w:val="00E113D1"/>
    <w:rsid w:val="00E11901"/>
    <w:rsid w:val="00E12568"/>
    <w:rsid w:val="00E12A69"/>
    <w:rsid w:val="00E13D7F"/>
    <w:rsid w:val="00E1516D"/>
    <w:rsid w:val="00E201CB"/>
    <w:rsid w:val="00E20990"/>
    <w:rsid w:val="00E251D6"/>
    <w:rsid w:val="00E25861"/>
    <w:rsid w:val="00E263C8"/>
    <w:rsid w:val="00E268D7"/>
    <w:rsid w:val="00E26EBE"/>
    <w:rsid w:val="00E274C8"/>
    <w:rsid w:val="00E3052C"/>
    <w:rsid w:val="00E308E0"/>
    <w:rsid w:val="00E30B7D"/>
    <w:rsid w:val="00E3236F"/>
    <w:rsid w:val="00E326EE"/>
    <w:rsid w:val="00E32F24"/>
    <w:rsid w:val="00E33E83"/>
    <w:rsid w:val="00E343E0"/>
    <w:rsid w:val="00E34BA5"/>
    <w:rsid w:val="00E34F61"/>
    <w:rsid w:val="00E350AC"/>
    <w:rsid w:val="00E373C0"/>
    <w:rsid w:val="00E37BF9"/>
    <w:rsid w:val="00E4191C"/>
    <w:rsid w:val="00E43E78"/>
    <w:rsid w:val="00E44A0C"/>
    <w:rsid w:val="00E45076"/>
    <w:rsid w:val="00E45410"/>
    <w:rsid w:val="00E459BA"/>
    <w:rsid w:val="00E45F1F"/>
    <w:rsid w:val="00E52304"/>
    <w:rsid w:val="00E547D2"/>
    <w:rsid w:val="00E54A8F"/>
    <w:rsid w:val="00E5551A"/>
    <w:rsid w:val="00E60120"/>
    <w:rsid w:val="00E60DE8"/>
    <w:rsid w:val="00E6139A"/>
    <w:rsid w:val="00E62C28"/>
    <w:rsid w:val="00E65D85"/>
    <w:rsid w:val="00E660A7"/>
    <w:rsid w:val="00E661F3"/>
    <w:rsid w:val="00E66D4D"/>
    <w:rsid w:val="00E67084"/>
    <w:rsid w:val="00E71029"/>
    <w:rsid w:val="00E72817"/>
    <w:rsid w:val="00E73943"/>
    <w:rsid w:val="00E74FCF"/>
    <w:rsid w:val="00E75604"/>
    <w:rsid w:val="00E76BEA"/>
    <w:rsid w:val="00E76FFE"/>
    <w:rsid w:val="00E81EDE"/>
    <w:rsid w:val="00E82D6E"/>
    <w:rsid w:val="00E847CB"/>
    <w:rsid w:val="00E85EFB"/>
    <w:rsid w:val="00E86735"/>
    <w:rsid w:val="00E90030"/>
    <w:rsid w:val="00E93F80"/>
    <w:rsid w:val="00E95552"/>
    <w:rsid w:val="00E955F7"/>
    <w:rsid w:val="00E9598E"/>
    <w:rsid w:val="00E95BDB"/>
    <w:rsid w:val="00E95F28"/>
    <w:rsid w:val="00E963EE"/>
    <w:rsid w:val="00E97BD8"/>
    <w:rsid w:val="00EA0E4C"/>
    <w:rsid w:val="00EA0EF9"/>
    <w:rsid w:val="00EA28B7"/>
    <w:rsid w:val="00EA4BAB"/>
    <w:rsid w:val="00EA54AB"/>
    <w:rsid w:val="00EA619F"/>
    <w:rsid w:val="00EA6660"/>
    <w:rsid w:val="00EA6B95"/>
    <w:rsid w:val="00EA7320"/>
    <w:rsid w:val="00EA7391"/>
    <w:rsid w:val="00EA77AB"/>
    <w:rsid w:val="00EB0495"/>
    <w:rsid w:val="00EB094E"/>
    <w:rsid w:val="00EB1723"/>
    <w:rsid w:val="00EB2594"/>
    <w:rsid w:val="00EB2BCF"/>
    <w:rsid w:val="00EB3BAF"/>
    <w:rsid w:val="00EB40DB"/>
    <w:rsid w:val="00EB502A"/>
    <w:rsid w:val="00EB5B79"/>
    <w:rsid w:val="00EB6D0C"/>
    <w:rsid w:val="00EC0067"/>
    <w:rsid w:val="00EC06E5"/>
    <w:rsid w:val="00EC0A40"/>
    <w:rsid w:val="00EC0D8A"/>
    <w:rsid w:val="00EC1159"/>
    <w:rsid w:val="00EC4EE2"/>
    <w:rsid w:val="00EC50A2"/>
    <w:rsid w:val="00EC52B6"/>
    <w:rsid w:val="00ED197F"/>
    <w:rsid w:val="00ED3AAE"/>
    <w:rsid w:val="00ED4462"/>
    <w:rsid w:val="00ED5D73"/>
    <w:rsid w:val="00EE03BF"/>
    <w:rsid w:val="00EE046E"/>
    <w:rsid w:val="00EE0D4A"/>
    <w:rsid w:val="00EE1110"/>
    <w:rsid w:val="00EE1238"/>
    <w:rsid w:val="00EE1595"/>
    <w:rsid w:val="00EE2098"/>
    <w:rsid w:val="00EE3911"/>
    <w:rsid w:val="00EE400F"/>
    <w:rsid w:val="00EE528E"/>
    <w:rsid w:val="00EE67FB"/>
    <w:rsid w:val="00EE697B"/>
    <w:rsid w:val="00EE7199"/>
    <w:rsid w:val="00EF1AAF"/>
    <w:rsid w:val="00EF1C1F"/>
    <w:rsid w:val="00EF1C2B"/>
    <w:rsid w:val="00EF2E60"/>
    <w:rsid w:val="00EF4B77"/>
    <w:rsid w:val="00EF55FC"/>
    <w:rsid w:val="00EF570A"/>
    <w:rsid w:val="00EF59F0"/>
    <w:rsid w:val="00EF6847"/>
    <w:rsid w:val="00EF7182"/>
    <w:rsid w:val="00EF75F3"/>
    <w:rsid w:val="00EF76A1"/>
    <w:rsid w:val="00EF7F13"/>
    <w:rsid w:val="00F00A05"/>
    <w:rsid w:val="00F01036"/>
    <w:rsid w:val="00F02E9A"/>
    <w:rsid w:val="00F035D8"/>
    <w:rsid w:val="00F03C89"/>
    <w:rsid w:val="00F045E9"/>
    <w:rsid w:val="00F04C36"/>
    <w:rsid w:val="00F05245"/>
    <w:rsid w:val="00F065A6"/>
    <w:rsid w:val="00F067CA"/>
    <w:rsid w:val="00F06F64"/>
    <w:rsid w:val="00F070EE"/>
    <w:rsid w:val="00F07E9E"/>
    <w:rsid w:val="00F12B87"/>
    <w:rsid w:val="00F13783"/>
    <w:rsid w:val="00F2012B"/>
    <w:rsid w:val="00F20C4D"/>
    <w:rsid w:val="00F20CA1"/>
    <w:rsid w:val="00F215E8"/>
    <w:rsid w:val="00F21AAD"/>
    <w:rsid w:val="00F21E0A"/>
    <w:rsid w:val="00F23C80"/>
    <w:rsid w:val="00F24012"/>
    <w:rsid w:val="00F2440A"/>
    <w:rsid w:val="00F2604F"/>
    <w:rsid w:val="00F260BC"/>
    <w:rsid w:val="00F26E52"/>
    <w:rsid w:val="00F2771B"/>
    <w:rsid w:val="00F33151"/>
    <w:rsid w:val="00F33A33"/>
    <w:rsid w:val="00F33F29"/>
    <w:rsid w:val="00F34875"/>
    <w:rsid w:val="00F34AA5"/>
    <w:rsid w:val="00F36066"/>
    <w:rsid w:val="00F363C8"/>
    <w:rsid w:val="00F37A22"/>
    <w:rsid w:val="00F413DC"/>
    <w:rsid w:val="00F431FE"/>
    <w:rsid w:val="00F442F8"/>
    <w:rsid w:val="00F44DB6"/>
    <w:rsid w:val="00F46F99"/>
    <w:rsid w:val="00F4737B"/>
    <w:rsid w:val="00F500ED"/>
    <w:rsid w:val="00F502A7"/>
    <w:rsid w:val="00F505BB"/>
    <w:rsid w:val="00F531DA"/>
    <w:rsid w:val="00F5367D"/>
    <w:rsid w:val="00F53A6F"/>
    <w:rsid w:val="00F54186"/>
    <w:rsid w:val="00F543D1"/>
    <w:rsid w:val="00F554FA"/>
    <w:rsid w:val="00F60295"/>
    <w:rsid w:val="00F620CF"/>
    <w:rsid w:val="00F6296E"/>
    <w:rsid w:val="00F6589A"/>
    <w:rsid w:val="00F668E1"/>
    <w:rsid w:val="00F66A2F"/>
    <w:rsid w:val="00F70882"/>
    <w:rsid w:val="00F71177"/>
    <w:rsid w:val="00F716B0"/>
    <w:rsid w:val="00F719FD"/>
    <w:rsid w:val="00F71DE3"/>
    <w:rsid w:val="00F731BF"/>
    <w:rsid w:val="00F737B5"/>
    <w:rsid w:val="00F74FE9"/>
    <w:rsid w:val="00F75BC7"/>
    <w:rsid w:val="00F77AB7"/>
    <w:rsid w:val="00F80DE2"/>
    <w:rsid w:val="00F81B98"/>
    <w:rsid w:val="00F82117"/>
    <w:rsid w:val="00F824F7"/>
    <w:rsid w:val="00F83F44"/>
    <w:rsid w:val="00F84B2A"/>
    <w:rsid w:val="00F85117"/>
    <w:rsid w:val="00F87B8F"/>
    <w:rsid w:val="00F9188C"/>
    <w:rsid w:val="00F95CE0"/>
    <w:rsid w:val="00F95E08"/>
    <w:rsid w:val="00FA2E9F"/>
    <w:rsid w:val="00FA35FE"/>
    <w:rsid w:val="00FA4137"/>
    <w:rsid w:val="00FA5C7C"/>
    <w:rsid w:val="00FA6B63"/>
    <w:rsid w:val="00FA7715"/>
    <w:rsid w:val="00FA7AA6"/>
    <w:rsid w:val="00FB0FA4"/>
    <w:rsid w:val="00FB21A1"/>
    <w:rsid w:val="00FB47C8"/>
    <w:rsid w:val="00FB5120"/>
    <w:rsid w:val="00FB5311"/>
    <w:rsid w:val="00FB5760"/>
    <w:rsid w:val="00FB5F35"/>
    <w:rsid w:val="00FC04B3"/>
    <w:rsid w:val="00FC1B09"/>
    <w:rsid w:val="00FC4EC8"/>
    <w:rsid w:val="00FC6990"/>
    <w:rsid w:val="00FC7667"/>
    <w:rsid w:val="00FD071C"/>
    <w:rsid w:val="00FD1BB6"/>
    <w:rsid w:val="00FD242C"/>
    <w:rsid w:val="00FD2964"/>
    <w:rsid w:val="00FD3206"/>
    <w:rsid w:val="00FD3DE6"/>
    <w:rsid w:val="00FD489F"/>
    <w:rsid w:val="00FD4A17"/>
    <w:rsid w:val="00FD4F1C"/>
    <w:rsid w:val="00FD56E9"/>
    <w:rsid w:val="00FD58F8"/>
    <w:rsid w:val="00FD7068"/>
    <w:rsid w:val="00FD7DE1"/>
    <w:rsid w:val="00FE06C0"/>
    <w:rsid w:val="00FE2789"/>
    <w:rsid w:val="00FE2F27"/>
    <w:rsid w:val="00FE4964"/>
    <w:rsid w:val="00FE4B90"/>
    <w:rsid w:val="00FE5609"/>
    <w:rsid w:val="00FE7212"/>
    <w:rsid w:val="00FE757D"/>
    <w:rsid w:val="00FF0D22"/>
    <w:rsid w:val="00FF1BA7"/>
    <w:rsid w:val="00FF2227"/>
    <w:rsid w:val="00FF2329"/>
    <w:rsid w:val="00FF24ED"/>
    <w:rsid w:val="00FF2B9E"/>
    <w:rsid w:val="00FF3471"/>
    <w:rsid w:val="00FF3EBA"/>
    <w:rsid w:val="00FF4527"/>
    <w:rsid w:val="0120BFE1"/>
    <w:rsid w:val="01B1BB31"/>
    <w:rsid w:val="02526313"/>
    <w:rsid w:val="04F49789"/>
    <w:rsid w:val="0570E389"/>
    <w:rsid w:val="0590E18B"/>
    <w:rsid w:val="063B2270"/>
    <w:rsid w:val="065D571E"/>
    <w:rsid w:val="07241C6B"/>
    <w:rsid w:val="07755C15"/>
    <w:rsid w:val="0845E77D"/>
    <w:rsid w:val="0A62A913"/>
    <w:rsid w:val="0ABA8FB9"/>
    <w:rsid w:val="0B91FE54"/>
    <w:rsid w:val="0CE2E08C"/>
    <w:rsid w:val="0DE8A0A9"/>
    <w:rsid w:val="0E12118D"/>
    <w:rsid w:val="0FD2929E"/>
    <w:rsid w:val="102FEFC1"/>
    <w:rsid w:val="10FD3396"/>
    <w:rsid w:val="122A42E1"/>
    <w:rsid w:val="130AC755"/>
    <w:rsid w:val="139FA653"/>
    <w:rsid w:val="14B35613"/>
    <w:rsid w:val="151CC7E0"/>
    <w:rsid w:val="155534F2"/>
    <w:rsid w:val="16F4021C"/>
    <w:rsid w:val="171EB555"/>
    <w:rsid w:val="175E8150"/>
    <w:rsid w:val="17BCFF59"/>
    <w:rsid w:val="199F6148"/>
    <w:rsid w:val="19A55659"/>
    <w:rsid w:val="1B697435"/>
    <w:rsid w:val="1C27DDFB"/>
    <w:rsid w:val="1FB3BFF6"/>
    <w:rsid w:val="2067762C"/>
    <w:rsid w:val="207F88FF"/>
    <w:rsid w:val="218C1954"/>
    <w:rsid w:val="21AEA911"/>
    <w:rsid w:val="2272A3EB"/>
    <w:rsid w:val="22CE6557"/>
    <w:rsid w:val="23D84BF4"/>
    <w:rsid w:val="24F7FEC9"/>
    <w:rsid w:val="25591216"/>
    <w:rsid w:val="256E9C21"/>
    <w:rsid w:val="26C1699C"/>
    <w:rsid w:val="26CA518A"/>
    <w:rsid w:val="281ACD22"/>
    <w:rsid w:val="28D378AD"/>
    <w:rsid w:val="2974EA99"/>
    <w:rsid w:val="29993576"/>
    <w:rsid w:val="29B16816"/>
    <w:rsid w:val="29C131AE"/>
    <w:rsid w:val="29C83A5E"/>
    <w:rsid w:val="2BC130B9"/>
    <w:rsid w:val="2C34C359"/>
    <w:rsid w:val="2CB681A0"/>
    <w:rsid w:val="2D1334D0"/>
    <w:rsid w:val="2D471FB0"/>
    <w:rsid w:val="2DCB0FEF"/>
    <w:rsid w:val="2E57C7B4"/>
    <w:rsid w:val="2F523501"/>
    <w:rsid w:val="306E413A"/>
    <w:rsid w:val="3074FD0E"/>
    <w:rsid w:val="32D8BE0A"/>
    <w:rsid w:val="330E7626"/>
    <w:rsid w:val="3324765A"/>
    <w:rsid w:val="3349D1AC"/>
    <w:rsid w:val="334E86F0"/>
    <w:rsid w:val="33B64C05"/>
    <w:rsid w:val="34584FC1"/>
    <w:rsid w:val="378872A5"/>
    <w:rsid w:val="37934D95"/>
    <w:rsid w:val="37FFC9CD"/>
    <w:rsid w:val="390BF97F"/>
    <w:rsid w:val="3B2BC605"/>
    <w:rsid w:val="3C3153DA"/>
    <w:rsid w:val="3C7BA0EB"/>
    <w:rsid w:val="3CB82015"/>
    <w:rsid w:val="3D3CE3F0"/>
    <w:rsid w:val="3D98FB82"/>
    <w:rsid w:val="3D9A9F0D"/>
    <w:rsid w:val="3DCC2E05"/>
    <w:rsid w:val="3F308424"/>
    <w:rsid w:val="3F3717C1"/>
    <w:rsid w:val="3F79B9ED"/>
    <w:rsid w:val="3F7BF7A2"/>
    <w:rsid w:val="4082A541"/>
    <w:rsid w:val="40BC5454"/>
    <w:rsid w:val="40DDA549"/>
    <w:rsid w:val="41750B9B"/>
    <w:rsid w:val="4250419D"/>
    <w:rsid w:val="42C8E670"/>
    <w:rsid w:val="434F3992"/>
    <w:rsid w:val="4377B6B1"/>
    <w:rsid w:val="43AD2EA3"/>
    <w:rsid w:val="43D090B1"/>
    <w:rsid w:val="440466F6"/>
    <w:rsid w:val="4434F7E4"/>
    <w:rsid w:val="44C39D3D"/>
    <w:rsid w:val="44DB7A3E"/>
    <w:rsid w:val="44DE580B"/>
    <w:rsid w:val="46163D7A"/>
    <w:rsid w:val="47FC8EEA"/>
    <w:rsid w:val="48FA1385"/>
    <w:rsid w:val="4A99A39F"/>
    <w:rsid w:val="4BB4F230"/>
    <w:rsid w:val="4BF2128E"/>
    <w:rsid w:val="4D6A92CC"/>
    <w:rsid w:val="4D98FA86"/>
    <w:rsid w:val="4F1C6CD3"/>
    <w:rsid w:val="4FDF06A4"/>
    <w:rsid w:val="53171A2D"/>
    <w:rsid w:val="5361EE9D"/>
    <w:rsid w:val="536D4AE2"/>
    <w:rsid w:val="54043A8F"/>
    <w:rsid w:val="5443944D"/>
    <w:rsid w:val="5493028E"/>
    <w:rsid w:val="54FA26A0"/>
    <w:rsid w:val="55421949"/>
    <w:rsid w:val="554417D5"/>
    <w:rsid w:val="5675B2DD"/>
    <w:rsid w:val="57DDD29F"/>
    <w:rsid w:val="5810E5FF"/>
    <w:rsid w:val="599C7E51"/>
    <w:rsid w:val="59AD8174"/>
    <w:rsid w:val="59FDD19D"/>
    <w:rsid w:val="5AAB0407"/>
    <w:rsid w:val="5BA3F42A"/>
    <w:rsid w:val="5BA518C3"/>
    <w:rsid w:val="5BFC6D1F"/>
    <w:rsid w:val="5D930399"/>
    <w:rsid w:val="5E6AE5F5"/>
    <w:rsid w:val="5EBE4308"/>
    <w:rsid w:val="5EDDC6B6"/>
    <w:rsid w:val="5F588BBE"/>
    <w:rsid w:val="5FA924C2"/>
    <w:rsid w:val="6057C30D"/>
    <w:rsid w:val="6199AEA6"/>
    <w:rsid w:val="6263A6A9"/>
    <w:rsid w:val="62D84440"/>
    <w:rsid w:val="63BEBD84"/>
    <w:rsid w:val="65060CB1"/>
    <w:rsid w:val="650BA73C"/>
    <w:rsid w:val="65181FF0"/>
    <w:rsid w:val="6607136B"/>
    <w:rsid w:val="66F3E5DA"/>
    <w:rsid w:val="68364081"/>
    <w:rsid w:val="68A73362"/>
    <w:rsid w:val="6977DD78"/>
    <w:rsid w:val="6AAECF0C"/>
    <w:rsid w:val="6B2CB427"/>
    <w:rsid w:val="6B3E8DD3"/>
    <w:rsid w:val="6B4DBFF3"/>
    <w:rsid w:val="6B6F7D66"/>
    <w:rsid w:val="6CA0F8F4"/>
    <w:rsid w:val="6F3EAE93"/>
    <w:rsid w:val="6F56B750"/>
    <w:rsid w:val="70ACFDE5"/>
    <w:rsid w:val="70EBA805"/>
    <w:rsid w:val="7245C065"/>
    <w:rsid w:val="72BCF928"/>
    <w:rsid w:val="72C31020"/>
    <w:rsid w:val="742348C7"/>
    <w:rsid w:val="7537C36C"/>
    <w:rsid w:val="775A51E7"/>
    <w:rsid w:val="77925EC2"/>
    <w:rsid w:val="7808C61D"/>
    <w:rsid w:val="783C6E0E"/>
    <w:rsid w:val="7846BEF6"/>
    <w:rsid w:val="78C9DD44"/>
    <w:rsid w:val="78FA5513"/>
    <w:rsid w:val="7962D72D"/>
    <w:rsid w:val="79E97C11"/>
    <w:rsid w:val="7A4D39E4"/>
    <w:rsid w:val="7A97014E"/>
    <w:rsid w:val="7A9CB092"/>
    <w:rsid w:val="7AB1D101"/>
    <w:rsid w:val="7B6CD1EC"/>
    <w:rsid w:val="7CE92E8F"/>
    <w:rsid w:val="7DC6067A"/>
    <w:rsid w:val="7F15BDF5"/>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82E0E"/>
  <w15:docId w15:val="{124ED206-767F-490D-982E-60A4D1CF50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uiPriority="0" w:semiHidden="1" w:unhideWhenUsed="1"/>
    <w:lsdException w:name="heading 3" w:uiPriority="9" w:semiHidden="1" w:unhideWhenUsed="1"/>
    <w:lsdException w:name="heading 4" w:uiPriority="9" w:semiHidden="1" w:unhideWhenUsed="1"/>
    <w:lsdException w:name="heading 5" w:uiPriority="9" w:semiHidden="1" w:unhideWhenUsed="1"/>
    <w:lsdException w:name="heading 6" w:uiPriority="9" w:semiHidden="1" w:unhideWhenUsed="1"/>
    <w:lsdException w:name="heading 7" w:uiPriority="9" w:semiHidden="1" w:unhideWhenUsed="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9F717C"/>
    <w:rPr>
      <w:rFonts w:asciiTheme="majorHAnsi" w:hAnsiTheme="majorHAnsi"/>
    </w:rPr>
  </w:style>
  <w:style w:type="paragraph" w:styleId="Heading1">
    <w:name w:val="heading 1"/>
    <w:basedOn w:val="Normal"/>
    <w:next w:val="Normal"/>
    <w:link w:val="Heading1Char"/>
    <w:uiPriority w:val="9"/>
    <w:rsid w:val="009F717C"/>
    <w:pPr>
      <w:pBdr>
        <w:top w:val="single" w:color="auto" w:sz="4" w:space="1"/>
        <w:bottom w:val="single" w:color="auto" w:sz="18" w:space="1"/>
      </w:pBdr>
      <w:spacing w:before="100" w:beforeAutospacing="1" w:after="0" w:line="240" w:lineRule="auto"/>
      <w:outlineLvl w:val="0"/>
    </w:pPr>
    <w:rPr>
      <w:rFonts w:ascii="Segoe UI" w:hAnsi="Segoe UI" w:eastAsia="Times New Roman" w:cs="Verdana"/>
      <w:b/>
      <w:color w:val="000000"/>
      <w:sz w:val="44"/>
      <w:szCs w:val="44"/>
    </w:rPr>
  </w:style>
  <w:style w:type="paragraph" w:styleId="Heading2">
    <w:name w:val="heading 2"/>
    <w:basedOn w:val="Normal"/>
    <w:next w:val="Normal"/>
    <w:link w:val="Heading2Char"/>
    <w:unhideWhenUsed/>
    <w:rsid w:val="009F717C"/>
    <w:pPr>
      <w:keepNext/>
      <w:pageBreakBefore/>
      <w:pBdr>
        <w:bottom w:val="single" w:color="333399" w:sz="4" w:space="1"/>
      </w:pBdr>
      <w:spacing w:before="480" w:after="240" w:line="240" w:lineRule="auto"/>
      <w:ind w:right="144"/>
      <w:outlineLvl w:val="1"/>
    </w:pPr>
    <w:rPr>
      <w:rFonts w:ascii="Segoe UI" w:hAnsi="Segoe UI" w:eastAsia="MS Mincho" w:cs="Arial"/>
      <w:bCs/>
      <w:color w:val="4F81BD" w:themeColor="accent1"/>
      <w:sz w:val="40"/>
      <w:szCs w:val="40"/>
    </w:rPr>
  </w:style>
  <w:style w:type="paragraph" w:styleId="Heading3">
    <w:name w:val="heading 3"/>
    <w:basedOn w:val="Normal"/>
    <w:next w:val="Normal"/>
    <w:link w:val="Heading3Char"/>
    <w:uiPriority w:val="9"/>
    <w:unhideWhenUsed/>
    <w:rsid w:val="00B9104A"/>
    <w:pPr>
      <w:keepNext/>
      <w:keepLines/>
      <w:spacing w:after="240"/>
      <w:outlineLvl w:val="2"/>
    </w:pPr>
    <w:rPr>
      <w:rFonts w:ascii="Segoe UI" w:hAnsi="Segoe UI" w:eastAsia="Calibri" w:cs="Segoe UI"/>
      <w:b/>
      <w:bCs/>
      <w:color w:val="000000" w:themeColor="text1"/>
      <w:sz w:val="32"/>
      <w:szCs w:val="32"/>
    </w:rPr>
  </w:style>
  <w:style w:type="paragraph" w:styleId="Heading4">
    <w:name w:val="heading 4"/>
    <w:basedOn w:val="Normal"/>
    <w:next w:val="Normal"/>
    <w:link w:val="Heading4Char"/>
    <w:uiPriority w:val="9"/>
    <w:unhideWhenUsed/>
    <w:rsid w:val="00B9104A"/>
    <w:pPr>
      <w:keepNext/>
      <w:spacing w:after="60"/>
      <w:ind w:right="144"/>
      <w:outlineLvl w:val="3"/>
    </w:pPr>
    <w:rPr>
      <w:rFonts w:ascii="Segoe UI" w:hAnsi="Segoe UI" w:eastAsia="Calibri" w:cs="Times New Roman"/>
      <w:b/>
      <w:sz w:val="28"/>
      <w:szCs w:val="32"/>
    </w:rPr>
  </w:style>
  <w:style w:type="paragraph" w:styleId="Heading6">
    <w:name w:val="heading 6"/>
    <w:basedOn w:val="Normal"/>
    <w:next w:val="Normal"/>
    <w:link w:val="Heading6Char"/>
    <w:uiPriority w:val="9"/>
    <w:unhideWhenUsed/>
    <w:rsid w:val="009F717C"/>
    <w:pPr>
      <w:keepNext/>
      <w:spacing w:after="0" w:line="240" w:lineRule="auto"/>
      <w:ind w:right="144"/>
      <w:outlineLvl w:val="5"/>
    </w:pPr>
    <w:rPr>
      <w:rFonts w:ascii="Segoe UI" w:hAnsi="Segoe UI" w:eastAsia="Calibri" w:cs="Times New Roman"/>
      <w:b/>
      <w:i/>
      <w:szCs w:val="2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laceholderText">
    <w:name w:val="Placeholder Text"/>
    <w:basedOn w:val="DefaultParagraphFont"/>
    <w:uiPriority w:val="99"/>
    <w:semiHidden/>
    <w:rsid w:val="009F717C"/>
    <w:rPr>
      <w:color w:val="808080"/>
    </w:rPr>
  </w:style>
  <w:style w:type="paragraph" w:styleId="BalloonText">
    <w:name w:val="Balloon Text"/>
    <w:basedOn w:val="Normal"/>
    <w:link w:val="BalloonTextChar"/>
    <w:uiPriority w:val="99"/>
    <w:semiHidden/>
    <w:unhideWhenUsed/>
    <w:rsid w:val="009F717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9F717C"/>
    <w:rPr>
      <w:rFonts w:ascii="Tahoma" w:hAnsi="Tahoma" w:cs="Tahoma"/>
      <w:sz w:val="16"/>
      <w:szCs w:val="16"/>
    </w:rPr>
  </w:style>
  <w:style w:type="character" w:styleId="Heading1Char" w:customStyle="1">
    <w:name w:val="Heading 1 Char"/>
    <w:basedOn w:val="DefaultParagraphFont"/>
    <w:link w:val="Heading1"/>
    <w:uiPriority w:val="9"/>
    <w:rsid w:val="009F717C"/>
    <w:rPr>
      <w:rFonts w:ascii="Segoe UI" w:hAnsi="Segoe UI" w:eastAsia="Times New Roman" w:cs="Verdana"/>
      <w:b/>
      <w:color w:val="000000"/>
      <w:sz w:val="44"/>
      <w:szCs w:val="44"/>
    </w:rPr>
  </w:style>
  <w:style w:type="paragraph" w:styleId="TOCHeading">
    <w:name w:val="TOC Heading"/>
    <w:basedOn w:val="Heading1"/>
    <w:next w:val="Normal"/>
    <w:uiPriority w:val="39"/>
    <w:unhideWhenUsed/>
    <w:qFormat/>
    <w:rsid w:val="009F717C"/>
    <w:pPr>
      <w:pBdr>
        <w:top w:val="none" w:color="auto" w:sz="0" w:space="0"/>
        <w:bottom w:val="none" w:color="auto" w:sz="0" w:space="0"/>
      </w:pBdr>
      <w:outlineLvl w:val="9"/>
    </w:pPr>
    <w:rPr>
      <w:rFonts w:eastAsiaTheme="majorEastAsia" w:cstheme="majorBidi"/>
      <w:bCs/>
      <w:color w:val="365F91" w:themeColor="accent1" w:themeShade="BF"/>
      <w:sz w:val="28"/>
      <w:szCs w:val="28"/>
    </w:rPr>
  </w:style>
  <w:style w:type="character" w:styleId="Heading2Char" w:customStyle="1">
    <w:name w:val="Heading 2 Char"/>
    <w:basedOn w:val="DefaultParagraphFont"/>
    <w:link w:val="Heading2"/>
    <w:rsid w:val="009F717C"/>
    <w:rPr>
      <w:rFonts w:ascii="Segoe UI" w:hAnsi="Segoe UI" w:eastAsia="MS Mincho" w:cs="Arial"/>
      <w:bCs/>
      <w:color w:val="4F81BD" w:themeColor="accent1"/>
      <w:sz w:val="40"/>
      <w:szCs w:val="40"/>
    </w:rPr>
  </w:style>
  <w:style w:type="character" w:styleId="Heading6Char" w:customStyle="1">
    <w:name w:val="Heading 6 Char"/>
    <w:basedOn w:val="DefaultParagraphFont"/>
    <w:link w:val="Heading6"/>
    <w:uiPriority w:val="9"/>
    <w:rsid w:val="009F717C"/>
    <w:rPr>
      <w:rFonts w:ascii="Segoe UI" w:hAnsi="Segoe UI" w:eastAsia="Calibri" w:cs="Times New Roman"/>
      <w:b/>
      <w:i/>
      <w:szCs w:val="25"/>
    </w:rPr>
  </w:style>
  <w:style w:type="paragraph" w:styleId="Bullet" w:customStyle="1">
    <w:name w:val="Bullet"/>
    <w:basedOn w:val="Normal"/>
    <w:link w:val="BulletChar"/>
    <w:rsid w:val="00B9104A"/>
    <w:pPr>
      <w:numPr>
        <w:numId w:val="1"/>
      </w:numPr>
      <w:spacing w:after="120"/>
      <w:ind w:right="144"/>
    </w:pPr>
  </w:style>
  <w:style w:type="character" w:styleId="Heading4Char" w:customStyle="1">
    <w:name w:val="Heading 4 Char"/>
    <w:basedOn w:val="DefaultParagraphFont"/>
    <w:link w:val="Heading4"/>
    <w:uiPriority w:val="9"/>
    <w:rsid w:val="00B9104A"/>
    <w:rPr>
      <w:rFonts w:ascii="Segoe UI" w:hAnsi="Segoe UI" w:eastAsia="Calibri" w:cs="Times New Roman"/>
      <w:b/>
      <w:sz w:val="28"/>
      <w:szCs w:val="32"/>
    </w:rPr>
  </w:style>
  <w:style w:type="character" w:styleId="BulletChar" w:customStyle="1">
    <w:name w:val="Bullet Char"/>
    <w:basedOn w:val="DefaultParagraphFont"/>
    <w:link w:val="Bullet"/>
    <w:rsid w:val="00B9104A"/>
    <w:rPr>
      <w:rFonts w:asciiTheme="majorHAnsi" w:hAnsiTheme="majorHAnsi"/>
    </w:rPr>
  </w:style>
  <w:style w:type="character" w:styleId="Heading3Char" w:customStyle="1">
    <w:name w:val="Heading 3 Char"/>
    <w:basedOn w:val="DefaultParagraphFont"/>
    <w:link w:val="Heading3"/>
    <w:uiPriority w:val="9"/>
    <w:rsid w:val="00B9104A"/>
    <w:rPr>
      <w:rFonts w:ascii="Segoe UI" w:hAnsi="Segoe UI" w:eastAsia="Calibri" w:cs="Segoe UI"/>
      <w:b/>
      <w:bCs/>
      <w:color w:val="000000" w:themeColor="text1"/>
      <w:sz w:val="32"/>
      <w:szCs w:val="32"/>
    </w:rPr>
  </w:style>
  <w:style w:type="paragraph" w:styleId="High-levelsteps" w:customStyle="1">
    <w:name w:val="High-level steps"/>
    <w:basedOn w:val="Normal"/>
    <w:link w:val="High-levelstepsChar"/>
    <w:rsid w:val="00B9104A"/>
    <w:pPr>
      <w:numPr>
        <w:numId w:val="2"/>
      </w:numPr>
      <w:spacing w:after="120"/>
      <w:ind w:left="864" w:right="144"/>
    </w:pPr>
    <w:rPr>
      <w:b/>
      <w:color w:val="000000"/>
    </w:rPr>
  </w:style>
  <w:style w:type="paragraph" w:styleId="Granularsteps" w:customStyle="1">
    <w:name w:val="Granular steps"/>
    <w:basedOn w:val="Normal"/>
    <w:link w:val="GranularstepsChar"/>
    <w:rsid w:val="00142287"/>
    <w:pPr>
      <w:numPr>
        <w:ilvl w:val="1"/>
        <w:numId w:val="2"/>
      </w:numPr>
      <w:spacing w:after="120"/>
      <w:ind w:right="144"/>
    </w:pPr>
    <w:rPr>
      <w:color w:val="000000"/>
    </w:rPr>
  </w:style>
  <w:style w:type="character" w:styleId="High-levelstepsChar" w:customStyle="1">
    <w:name w:val="High-level steps Char"/>
    <w:basedOn w:val="DefaultParagraphFont"/>
    <w:link w:val="High-levelsteps"/>
    <w:rsid w:val="00B9104A"/>
    <w:rPr>
      <w:rFonts w:asciiTheme="majorHAnsi" w:hAnsiTheme="majorHAnsi"/>
      <w:b/>
      <w:color w:val="000000"/>
    </w:rPr>
  </w:style>
  <w:style w:type="paragraph" w:styleId="BulletIndent" w:customStyle="1">
    <w:name w:val="Bullet Indent"/>
    <w:basedOn w:val="Bullet"/>
    <w:link w:val="BulletIndentChar"/>
    <w:rsid w:val="00B9104A"/>
    <w:pPr>
      <w:numPr>
        <w:numId w:val="3"/>
      </w:numPr>
    </w:pPr>
  </w:style>
  <w:style w:type="character" w:styleId="GranularstepsChar" w:customStyle="1">
    <w:name w:val="Granular steps Char"/>
    <w:basedOn w:val="DefaultParagraphFont"/>
    <w:link w:val="Granularsteps"/>
    <w:rsid w:val="00142287"/>
    <w:rPr>
      <w:rFonts w:asciiTheme="majorHAnsi" w:hAnsiTheme="majorHAnsi"/>
      <w:color w:val="000000"/>
    </w:rPr>
  </w:style>
  <w:style w:type="paragraph" w:styleId="BulletIndentIndent" w:customStyle="1">
    <w:name w:val="Bullet Indent Indent"/>
    <w:basedOn w:val="BulletIndent"/>
    <w:link w:val="BulletIndentIndentChar"/>
    <w:rsid w:val="00B24810"/>
    <w:pPr>
      <w:numPr>
        <w:numId w:val="4"/>
      </w:numPr>
    </w:pPr>
  </w:style>
  <w:style w:type="character" w:styleId="BulletIndentChar" w:customStyle="1">
    <w:name w:val="Bullet Indent Char"/>
    <w:basedOn w:val="BulletChar"/>
    <w:link w:val="BulletIndent"/>
    <w:rsid w:val="00B9104A"/>
    <w:rPr>
      <w:rFonts w:asciiTheme="majorHAnsi" w:hAnsiTheme="majorHAnsi"/>
    </w:rPr>
  </w:style>
  <w:style w:type="paragraph" w:styleId="moregranularsteps" w:customStyle="1">
    <w:name w:val="more granular steps"/>
    <w:basedOn w:val="Normal"/>
    <w:link w:val="moregranularstepsChar"/>
    <w:rsid w:val="006F21E1"/>
    <w:pPr>
      <w:numPr>
        <w:ilvl w:val="2"/>
        <w:numId w:val="2"/>
      </w:numPr>
      <w:spacing w:after="120"/>
      <w:ind w:left="2059" w:right="144" w:hanging="187"/>
    </w:pPr>
    <w:rPr>
      <w:color w:val="000000"/>
    </w:rPr>
  </w:style>
  <w:style w:type="character" w:styleId="BulletIndentIndentChar" w:customStyle="1">
    <w:name w:val="Bullet Indent Indent Char"/>
    <w:basedOn w:val="BulletIndentChar"/>
    <w:link w:val="BulletIndentIndent"/>
    <w:rsid w:val="00B24810"/>
    <w:rPr>
      <w:rFonts w:asciiTheme="majorHAnsi" w:hAnsiTheme="majorHAnsi"/>
    </w:rPr>
  </w:style>
  <w:style w:type="paragraph" w:styleId="NotesCourse" w:customStyle="1">
    <w:name w:val="Notes_Course"/>
    <w:basedOn w:val="Normal"/>
    <w:rsid w:val="006F21E1"/>
    <w:pPr>
      <w:spacing w:after="120" w:line="240" w:lineRule="auto"/>
      <w:ind w:left="144" w:right="144"/>
    </w:pPr>
    <w:rPr>
      <w:rFonts w:ascii="Segoe UI" w:hAnsi="Segoe UI" w:eastAsia="Calibri" w:cs="Times New Roman"/>
      <w:sz w:val="18"/>
      <w:szCs w:val="23"/>
    </w:rPr>
  </w:style>
  <w:style w:type="character" w:styleId="moregranularstepsChar" w:customStyle="1">
    <w:name w:val="more granular steps Char"/>
    <w:basedOn w:val="DefaultParagraphFont"/>
    <w:link w:val="moregranularsteps"/>
    <w:rsid w:val="006F21E1"/>
    <w:rPr>
      <w:rFonts w:asciiTheme="majorHAnsi" w:hAnsiTheme="majorHAnsi"/>
      <w:color w:val="000000"/>
    </w:rPr>
  </w:style>
  <w:style w:type="table" w:styleId="TableGrid1" w:customStyle="1">
    <w:name w:val="Table Grid1"/>
    <w:basedOn w:val="TableNormal"/>
    <w:next w:val="TableGrid"/>
    <w:uiPriority w:val="59"/>
    <w:rsid w:val="006F21E1"/>
    <w:pPr>
      <w:spacing w:after="0" w:line="240" w:lineRule="auto"/>
    </w:pPr>
    <w:rPr>
      <w:rFonts w:ascii="Calibri" w:hAnsi="Calibri" w:eastAsia="Calibri" w:cs="Times New Roma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eGrid">
    <w:name w:val="Table Grid"/>
    <w:basedOn w:val="TableNormal"/>
    <w:uiPriority w:val="59"/>
    <w:rsid w:val="006F21E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MediumShading1-Accent1">
    <w:name w:val="Medium Shading 1 Accent 1"/>
    <w:basedOn w:val="TableNormal"/>
    <w:uiPriority w:val="63"/>
    <w:rsid w:val="006F21E1"/>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6F21E1"/>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paragraph" w:styleId="Caption">
    <w:name w:val="caption"/>
    <w:basedOn w:val="Normal"/>
    <w:next w:val="Normal"/>
    <w:uiPriority w:val="35"/>
    <w:unhideWhenUsed/>
    <w:rsid w:val="00AD36E0"/>
    <w:pPr>
      <w:spacing w:line="240" w:lineRule="auto"/>
      <w:jc w:val="center"/>
    </w:pPr>
    <w:rPr>
      <w:bCs/>
      <w:color w:val="1F497D" w:themeColor="text2"/>
      <w:sz w:val="18"/>
      <w:szCs w:val="18"/>
    </w:rPr>
  </w:style>
  <w:style w:type="paragraph" w:styleId="Header">
    <w:name w:val="header"/>
    <w:basedOn w:val="Normal"/>
    <w:link w:val="HeaderChar"/>
    <w:uiPriority w:val="99"/>
    <w:unhideWhenUsed/>
    <w:rsid w:val="006F21E1"/>
    <w:pPr>
      <w:tabs>
        <w:tab w:val="center" w:pos="4680"/>
        <w:tab w:val="right" w:pos="9360"/>
      </w:tabs>
      <w:spacing w:after="0" w:line="240" w:lineRule="auto"/>
    </w:pPr>
  </w:style>
  <w:style w:type="character" w:styleId="HeaderChar" w:customStyle="1">
    <w:name w:val="Header Char"/>
    <w:basedOn w:val="DefaultParagraphFont"/>
    <w:link w:val="Header"/>
    <w:uiPriority w:val="99"/>
    <w:rsid w:val="006F21E1"/>
    <w:rPr>
      <w:rFonts w:asciiTheme="majorHAnsi" w:hAnsiTheme="majorHAnsi"/>
    </w:rPr>
  </w:style>
  <w:style w:type="paragraph" w:styleId="Footer">
    <w:name w:val="footer"/>
    <w:basedOn w:val="Normal"/>
    <w:link w:val="FooterChar"/>
    <w:uiPriority w:val="99"/>
    <w:unhideWhenUsed/>
    <w:rsid w:val="006F21E1"/>
    <w:pPr>
      <w:tabs>
        <w:tab w:val="center" w:pos="4680"/>
        <w:tab w:val="right" w:pos="9360"/>
      </w:tabs>
      <w:spacing w:after="0" w:line="240" w:lineRule="auto"/>
    </w:pPr>
  </w:style>
  <w:style w:type="character" w:styleId="FooterChar" w:customStyle="1">
    <w:name w:val="Footer Char"/>
    <w:basedOn w:val="DefaultParagraphFont"/>
    <w:link w:val="Footer"/>
    <w:uiPriority w:val="99"/>
    <w:rsid w:val="006F21E1"/>
    <w:rPr>
      <w:rFonts w:asciiTheme="majorHAnsi" w:hAnsiTheme="majorHAnsi"/>
    </w:rPr>
  </w:style>
  <w:style w:type="paragraph" w:styleId="TOC1">
    <w:name w:val="toc 1"/>
    <w:basedOn w:val="Normal"/>
    <w:next w:val="Normal"/>
    <w:autoRedefine/>
    <w:uiPriority w:val="39"/>
    <w:unhideWhenUsed/>
    <w:rsid w:val="00B24810"/>
    <w:pPr>
      <w:spacing w:after="100"/>
    </w:pPr>
  </w:style>
  <w:style w:type="paragraph" w:styleId="TOC2">
    <w:name w:val="toc 2"/>
    <w:basedOn w:val="Normal"/>
    <w:next w:val="Normal"/>
    <w:autoRedefine/>
    <w:uiPriority w:val="39"/>
    <w:unhideWhenUsed/>
    <w:rsid w:val="00B24810"/>
    <w:pPr>
      <w:spacing w:after="100"/>
      <w:ind w:left="220"/>
    </w:pPr>
  </w:style>
  <w:style w:type="paragraph" w:styleId="TOC3">
    <w:name w:val="toc 3"/>
    <w:basedOn w:val="Normal"/>
    <w:next w:val="Normal"/>
    <w:autoRedefine/>
    <w:uiPriority w:val="39"/>
    <w:unhideWhenUsed/>
    <w:rsid w:val="00B24810"/>
    <w:pPr>
      <w:spacing w:after="100"/>
      <w:ind w:left="440"/>
    </w:pPr>
  </w:style>
  <w:style w:type="character" w:styleId="Hyperlink">
    <w:name w:val="Hyperlink"/>
    <w:basedOn w:val="DefaultParagraphFont"/>
    <w:uiPriority w:val="99"/>
    <w:unhideWhenUsed/>
    <w:rsid w:val="00B24810"/>
    <w:rPr>
      <w:color w:val="0000FF" w:themeColor="hyperlink"/>
      <w:u w:val="single"/>
    </w:rPr>
  </w:style>
  <w:style w:type="paragraph" w:styleId="ListParagraph">
    <w:name w:val="List Paragraph"/>
    <w:basedOn w:val="Normal"/>
    <w:link w:val="ListParagraphChar"/>
    <w:uiPriority w:val="34"/>
    <w:qFormat/>
    <w:rsid w:val="00142287"/>
    <w:pPr>
      <w:ind w:left="720"/>
      <w:contextualSpacing/>
    </w:pPr>
  </w:style>
  <w:style w:type="paragraph" w:styleId="Code" w:customStyle="1">
    <w:name w:val="Code"/>
    <w:basedOn w:val="Normal"/>
    <w:link w:val="CodeChar"/>
    <w:rsid w:val="00CE4EB6"/>
    <w:pPr>
      <w:shd w:val="clear" w:color="auto" w:fill="D9D9D9" w:themeFill="background1" w:themeFillShade="D9"/>
      <w:ind w:left="1440"/>
    </w:pPr>
    <w:rPr>
      <w:rFonts w:ascii="Consolas" w:hAnsi="Consolas" w:cs="Consolas"/>
    </w:rPr>
  </w:style>
  <w:style w:type="character" w:styleId="CodeChar" w:customStyle="1">
    <w:name w:val="Code Char"/>
    <w:basedOn w:val="DefaultParagraphFont"/>
    <w:link w:val="Code"/>
    <w:rsid w:val="00CE4EB6"/>
    <w:rPr>
      <w:rFonts w:ascii="Consolas" w:hAnsi="Consolas" w:cs="Consolas"/>
      <w:shd w:val="clear" w:color="auto" w:fill="D9D9D9" w:themeFill="background1" w:themeFillShade="D9"/>
    </w:rPr>
  </w:style>
  <w:style w:type="character" w:styleId="CommentReference">
    <w:name w:val="annotation reference"/>
    <w:basedOn w:val="DefaultParagraphFont"/>
    <w:uiPriority w:val="99"/>
    <w:semiHidden/>
    <w:unhideWhenUsed/>
    <w:rsid w:val="00361B37"/>
    <w:rPr>
      <w:sz w:val="16"/>
      <w:szCs w:val="16"/>
    </w:rPr>
  </w:style>
  <w:style w:type="paragraph" w:styleId="CommentText">
    <w:name w:val="annotation text"/>
    <w:basedOn w:val="Normal"/>
    <w:link w:val="CommentTextChar"/>
    <w:uiPriority w:val="99"/>
    <w:unhideWhenUsed/>
    <w:rsid w:val="00361B37"/>
    <w:pPr>
      <w:spacing w:line="240" w:lineRule="auto"/>
    </w:pPr>
    <w:rPr>
      <w:sz w:val="20"/>
      <w:szCs w:val="20"/>
    </w:rPr>
  </w:style>
  <w:style w:type="character" w:styleId="CommentTextChar" w:customStyle="1">
    <w:name w:val="Comment Text Char"/>
    <w:basedOn w:val="DefaultParagraphFont"/>
    <w:link w:val="CommentText"/>
    <w:uiPriority w:val="99"/>
    <w:rsid w:val="00361B3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61B37"/>
    <w:rPr>
      <w:b/>
      <w:bCs/>
    </w:rPr>
  </w:style>
  <w:style w:type="character" w:styleId="CommentSubjectChar" w:customStyle="1">
    <w:name w:val="Comment Subject Char"/>
    <w:basedOn w:val="CommentTextChar"/>
    <w:link w:val="CommentSubject"/>
    <w:uiPriority w:val="99"/>
    <w:semiHidden/>
    <w:rsid w:val="00361B37"/>
    <w:rPr>
      <w:rFonts w:asciiTheme="majorHAnsi" w:hAnsiTheme="majorHAnsi"/>
      <w:b/>
      <w:bCs/>
      <w:sz w:val="20"/>
      <w:szCs w:val="20"/>
    </w:rPr>
  </w:style>
  <w:style w:type="paragraph" w:styleId="IndentedListParagraph" w:customStyle="1">
    <w:name w:val="Indented List Paragraph"/>
    <w:basedOn w:val="ListParagraph"/>
    <w:link w:val="IndentedListParagraphChar"/>
    <w:rsid w:val="00F74FE9"/>
    <w:pPr>
      <w:tabs>
        <w:tab w:val="left" w:pos="1440"/>
      </w:tabs>
      <w:ind w:left="1440"/>
    </w:pPr>
  </w:style>
  <w:style w:type="character" w:styleId="ListParagraphChar" w:customStyle="1">
    <w:name w:val="List Paragraph Char"/>
    <w:basedOn w:val="DefaultParagraphFont"/>
    <w:link w:val="ListParagraph"/>
    <w:uiPriority w:val="34"/>
    <w:rsid w:val="00F74FE9"/>
    <w:rPr>
      <w:rFonts w:asciiTheme="majorHAnsi" w:hAnsiTheme="majorHAnsi"/>
    </w:rPr>
  </w:style>
  <w:style w:type="character" w:styleId="IndentedListParagraphChar" w:customStyle="1">
    <w:name w:val="Indented List Paragraph Char"/>
    <w:basedOn w:val="ListParagraphChar"/>
    <w:link w:val="IndentedListParagraph"/>
    <w:rsid w:val="00F74FE9"/>
    <w:rPr>
      <w:rFonts w:asciiTheme="majorHAnsi" w:hAnsiTheme="majorHAnsi"/>
    </w:rPr>
  </w:style>
  <w:style w:type="paragraph" w:styleId="Revision">
    <w:name w:val="Revision"/>
    <w:hidden/>
    <w:uiPriority w:val="99"/>
    <w:semiHidden/>
    <w:rsid w:val="006576A5"/>
    <w:pPr>
      <w:spacing w:after="0" w:line="240" w:lineRule="auto"/>
    </w:pPr>
    <w:rPr>
      <w:rFonts w:asciiTheme="majorHAnsi" w:hAnsiTheme="majorHAnsi"/>
    </w:rPr>
  </w:style>
  <w:style w:type="paragraph" w:styleId="NoSpacing">
    <w:name w:val="No Spacing"/>
    <w:uiPriority w:val="1"/>
    <w:rsid w:val="00E661F3"/>
    <w:pPr>
      <w:spacing w:after="0" w:line="240" w:lineRule="auto"/>
    </w:pPr>
    <w:rPr>
      <w:rFonts w:asciiTheme="majorHAnsi" w:hAnsiTheme="majorHAnsi"/>
    </w:rPr>
  </w:style>
  <w:style w:type="character" w:styleId="FollowedHyperlink">
    <w:name w:val="FollowedHyperlink"/>
    <w:basedOn w:val="DefaultParagraphFont"/>
    <w:uiPriority w:val="99"/>
    <w:semiHidden/>
    <w:unhideWhenUsed/>
    <w:rsid w:val="00E661F3"/>
    <w:rPr>
      <w:color w:val="800080" w:themeColor="followedHyperlink"/>
      <w:u w:val="single"/>
    </w:rPr>
  </w:style>
  <w:style w:type="paragraph" w:styleId="LabTitle" w:customStyle="1">
    <w:name w:val="Lab Title"/>
    <w:basedOn w:val="Heading2"/>
    <w:link w:val="LabTitleChar"/>
    <w:qFormat/>
    <w:rsid w:val="00B00779"/>
  </w:style>
  <w:style w:type="paragraph" w:styleId="IgnoredText" w:customStyle="1">
    <w:name w:val="Ignored Text"/>
    <w:basedOn w:val="Heading3"/>
    <w:link w:val="IgnoredTextChar"/>
    <w:qFormat/>
    <w:rsid w:val="003044E0"/>
    <w:rPr>
      <w:b w:val="0"/>
      <w:color w:val="808080" w:themeColor="background1" w:themeShade="80"/>
      <w:sz w:val="22"/>
    </w:rPr>
  </w:style>
  <w:style w:type="character" w:styleId="LabTitleChar" w:customStyle="1">
    <w:name w:val="Lab Title Char"/>
    <w:basedOn w:val="DefaultParagraphFont"/>
    <w:link w:val="LabTitle"/>
    <w:rsid w:val="00B00779"/>
    <w:rPr>
      <w:rFonts w:ascii="Segoe UI" w:hAnsi="Segoe UI" w:eastAsia="MS Mincho" w:cs="Arial"/>
      <w:bCs/>
      <w:color w:val="4F81BD" w:themeColor="accent1"/>
      <w:sz w:val="40"/>
      <w:szCs w:val="40"/>
    </w:rPr>
  </w:style>
  <w:style w:type="paragraph" w:styleId="TaskHeading" w:customStyle="1">
    <w:name w:val="Task Heading"/>
    <w:basedOn w:val="Heading4"/>
    <w:link w:val="TaskHeadingChar"/>
    <w:qFormat/>
    <w:rsid w:val="00B00779"/>
  </w:style>
  <w:style w:type="character" w:styleId="IgnoredTextChar" w:customStyle="1">
    <w:name w:val="Ignored Text Char"/>
    <w:basedOn w:val="Heading3Char"/>
    <w:link w:val="IgnoredText"/>
    <w:rsid w:val="003044E0"/>
    <w:rPr>
      <w:rFonts w:ascii="Segoe UI" w:hAnsi="Segoe UI" w:eastAsia="Calibri" w:cs="Segoe UI"/>
      <w:b w:val="0"/>
      <w:bCs/>
      <w:color w:val="808080" w:themeColor="background1" w:themeShade="80"/>
      <w:sz w:val="32"/>
      <w:szCs w:val="32"/>
    </w:rPr>
  </w:style>
  <w:style w:type="paragraph" w:styleId="TaskName" w:customStyle="1">
    <w:name w:val="Task Name"/>
    <w:basedOn w:val="TaskDetail"/>
    <w:link w:val="TaskNameChar"/>
    <w:qFormat/>
    <w:rsid w:val="003044E0"/>
    <w:pPr>
      <w:numPr>
        <w:numId w:val="6"/>
      </w:numPr>
    </w:pPr>
    <w:rPr>
      <w:b/>
    </w:rPr>
  </w:style>
  <w:style w:type="character" w:styleId="TaskHeadingChar" w:customStyle="1">
    <w:name w:val="Task Heading Char"/>
    <w:basedOn w:val="Heading4Char"/>
    <w:link w:val="TaskHeading"/>
    <w:rsid w:val="00B00779"/>
    <w:rPr>
      <w:rFonts w:ascii="Segoe UI" w:hAnsi="Segoe UI" w:eastAsia="Calibri" w:cs="Times New Roman"/>
      <w:b/>
      <w:sz w:val="28"/>
      <w:szCs w:val="32"/>
    </w:rPr>
  </w:style>
  <w:style w:type="paragraph" w:styleId="TaskDetail" w:customStyle="1">
    <w:name w:val="Task Detail"/>
    <w:basedOn w:val="Granularsteps"/>
    <w:link w:val="TaskDetailChar"/>
    <w:qFormat/>
    <w:rsid w:val="003044E0"/>
    <w:pPr>
      <w:numPr>
        <w:ilvl w:val="0"/>
        <w:numId w:val="0"/>
      </w:numPr>
      <w:ind w:left="1350"/>
    </w:pPr>
  </w:style>
  <w:style w:type="character" w:styleId="TaskNameChar" w:customStyle="1">
    <w:name w:val="Task Name Char"/>
    <w:basedOn w:val="TaskHeadingChar"/>
    <w:link w:val="TaskName"/>
    <w:rsid w:val="003044E0"/>
    <w:rPr>
      <w:rFonts w:eastAsia="Calibri" w:cs="Times New Roman" w:asciiTheme="majorHAnsi" w:hAnsiTheme="majorHAnsi"/>
      <w:b/>
      <w:color w:val="000000"/>
      <w:sz w:val="28"/>
      <w:szCs w:val="32"/>
    </w:rPr>
  </w:style>
  <w:style w:type="paragraph" w:styleId="ExerciseScenerio" w:customStyle="1">
    <w:name w:val="Exercise Scenerio"/>
    <w:basedOn w:val="Normal"/>
    <w:link w:val="ExerciseScenerioChar"/>
    <w:qFormat/>
    <w:rsid w:val="00B00779"/>
  </w:style>
  <w:style w:type="character" w:styleId="TaskDetailChar" w:customStyle="1">
    <w:name w:val="Task Detail Char"/>
    <w:basedOn w:val="TaskNameChar"/>
    <w:link w:val="TaskDetail"/>
    <w:rsid w:val="003044E0"/>
    <w:rPr>
      <w:rFonts w:eastAsia="Calibri" w:cs="Times New Roman" w:asciiTheme="majorHAnsi" w:hAnsiTheme="majorHAnsi"/>
      <w:b w:val="0"/>
      <w:color w:val="000000"/>
      <w:sz w:val="28"/>
      <w:szCs w:val="32"/>
    </w:rPr>
  </w:style>
  <w:style w:type="paragraph" w:styleId="Note" w:customStyle="1">
    <w:name w:val="Note"/>
    <w:basedOn w:val="Normal"/>
    <w:link w:val="NoteChar"/>
    <w:qFormat/>
    <w:rsid w:val="00B00779"/>
  </w:style>
  <w:style w:type="character" w:styleId="ExerciseScenerioChar" w:customStyle="1">
    <w:name w:val="Exercise Scenerio Char"/>
    <w:basedOn w:val="DefaultParagraphFont"/>
    <w:link w:val="ExerciseScenerio"/>
    <w:rsid w:val="00B00779"/>
    <w:rPr>
      <w:rFonts w:asciiTheme="majorHAnsi" w:hAnsiTheme="majorHAnsi"/>
    </w:rPr>
  </w:style>
  <w:style w:type="paragraph" w:styleId="Alert" w:customStyle="1">
    <w:name w:val="Alert"/>
    <w:basedOn w:val="Granularsteps"/>
    <w:link w:val="AlertChar"/>
    <w:qFormat/>
    <w:rsid w:val="00D52903"/>
    <w:pPr>
      <w:numPr>
        <w:ilvl w:val="0"/>
        <w:numId w:val="0"/>
      </w:numPr>
      <w:pBdr>
        <w:top w:val="single" w:color="auto" w:sz="4" w:space="1" w:shadow="1"/>
        <w:left w:val="single" w:color="auto" w:sz="4" w:space="4" w:shadow="1"/>
        <w:bottom w:val="single" w:color="auto" w:sz="4" w:space="1" w:shadow="1"/>
        <w:right w:val="single" w:color="auto" w:sz="4" w:space="4" w:shadow="1"/>
      </w:pBdr>
      <w:shd w:val="clear" w:color="auto" w:fill="FFCC66"/>
      <w:ind w:left="1440" w:right="0"/>
    </w:pPr>
  </w:style>
  <w:style w:type="character" w:styleId="NoteChar" w:customStyle="1">
    <w:name w:val="Note Char"/>
    <w:basedOn w:val="High-levelstepsChar"/>
    <w:link w:val="Note"/>
    <w:rsid w:val="00B00779"/>
    <w:rPr>
      <w:rFonts w:asciiTheme="majorHAnsi" w:hAnsiTheme="majorHAnsi"/>
      <w:b w:val="0"/>
      <w:color w:val="000000"/>
    </w:rPr>
  </w:style>
  <w:style w:type="paragraph" w:styleId="CompletionMessage" w:customStyle="1">
    <w:name w:val="Completion Message"/>
    <w:basedOn w:val="Normal"/>
    <w:link w:val="CompletionMessageChar"/>
    <w:qFormat/>
    <w:rsid w:val="00B00779"/>
    <w:rPr>
      <w:i/>
      <w:sz w:val="24"/>
    </w:rPr>
  </w:style>
  <w:style w:type="character" w:styleId="AlertChar" w:customStyle="1">
    <w:name w:val="Alert Char"/>
    <w:basedOn w:val="NoteChar"/>
    <w:link w:val="Alert"/>
    <w:rsid w:val="00D52903"/>
    <w:rPr>
      <w:rFonts w:asciiTheme="majorHAnsi" w:hAnsiTheme="majorHAnsi"/>
      <w:b w:val="0"/>
      <w:color w:val="000000"/>
      <w:shd w:val="clear" w:color="auto" w:fill="FFCC66"/>
    </w:rPr>
  </w:style>
  <w:style w:type="paragraph" w:styleId="Idea" w:customStyle="1">
    <w:name w:val="Idea"/>
    <w:basedOn w:val="Normal"/>
    <w:link w:val="IdeaChar"/>
    <w:qFormat/>
    <w:rsid w:val="00D52903"/>
    <w:pPr>
      <w:pBdr>
        <w:top w:val="single" w:color="000000" w:themeColor="text1" w:sz="4" w:space="1" w:shadow="1"/>
        <w:left w:val="single" w:color="000000" w:themeColor="text1" w:sz="4" w:space="4" w:shadow="1"/>
        <w:bottom w:val="single" w:color="000000" w:themeColor="text1" w:sz="4" w:space="1" w:shadow="1"/>
        <w:right w:val="single" w:color="000000" w:themeColor="text1" w:sz="4" w:space="4" w:shadow="1"/>
      </w:pBdr>
      <w:shd w:val="clear" w:color="auto" w:fill="DBE5F1" w:themeFill="accent1" w:themeFillTint="33"/>
      <w:ind w:left="1440"/>
    </w:pPr>
    <w:rPr>
      <w:rFonts w:ascii="Segoe UI" w:hAnsi="Segoe UI" w:eastAsia="Calibri" w:cs="Times New Roman"/>
      <w:szCs w:val="23"/>
      <w14:textOutline w14:w="9525" w14:cap="rnd" w14:cmpd="sng" w14:algn="ctr">
        <w14:noFill/>
        <w14:prstDash w14:val="solid"/>
        <w14:bevel/>
      </w14:textOutline>
    </w:rPr>
  </w:style>
  <w:style w:type="character" w:styleId="CompletionMessageChar" w:customStyle="1">
    <w:name w:val="Completion Message Char"/>
    <w:basedOn w:val="DefaultParagraphFont"/>
    <w:link w:val="CompletionMessage"/>
    <w:rsid w:val="00B00779"/>
    <w:rPr>
      <w:rFonts w:asciiTheme="majorHAnsi" w:hAnsiTheme="majorHAnsi"/>
      <w:i/>
      <w:sz w:val="24"/>
    </w:rPr>
  </w:style>
  <w:style w:type="paragraph" w:styleId="ExerciseHeading" w:customStyle="1">
    <w:name w:val="Exercise Heading"/>
    <w:basedOn w:val="Heading3"/>
    <w:link w:val="ExerciseHeadingChar"/>
    <w:qFormat/>
    <w:rsid w:val="003044E0"/>
  </w:style>
  <w:style w:type="character" w:styleId="IdeaChar" w:customStyle="1">
    <w:name w:val="Idea Char"/>
    <w:basedOn w:val="DefaultParagraphFont"/>
    <w:link w:val="Idea"/>
    <w:rsid w:val="00D52903"/>
    <w:rPr>
      <w:rFonts w:ascii="Segoe UI" w:hAnsi="Segoe UI" w:eastAsia="Calibri" w:cs="Times New Roman"/>
      <w:szCs w:val="23"/>
      <w:shd w:val="clear" w:color="auto" w:fill="DBE5F1" w:themeFill="accent1" w:themeFillTint="33"/>
      <w14:textOutline w14:w="9525" w14:cap="rnd" w14:cmpd="sng" w14:algn="ctr">
        <w14:noFill/>
        <w14:prstDash w14:val="solid"/>
        <w14:bevel/>
      </w14:textOutline>
    </w:rPr>
  </w:style>
  <w:style w:type="character" w:styleId="ExerciseHeadingChar" w:customStyle="1">
    <w:name w:val="Exercise Heading Char"/>
    <w:basedOn w:val="Heading3Char"/>
    <w:link w:val="ExerciseHeading"/>
    <w:rsid w:val="003044E0"/>
    <w:rPr>
      <w:rFonts w:ascii="Segoe UI" w:hAnsi="Segoe UI" w:eastAsia="Calibri" w:cs="Segoe UI"/>
      <w:b/>
      <w:bCs/>
      <w:color w:val="000000" w:themeColor="text1"/>
      <w:sz w:val="32"/>
      <w:szCs w:val="32"/>
    </w:rPr>
  </w:style>
  <w:style w:type="paragraph" w:styleId="TemplateVersion" w:customStyle="1">
    <w:name w:val="Template Version"/>
    <w:basedOn w:val="Normal"/>
    <w:link w:val="TemplateVersionChar"/>
    <w:qFormat/>
    <w:rsid w:val="00065B70"/>
    <w:rPr>
      <w:color w:val="BFBFBF" w:themeColor="background1" w:themeShade="BF"/>
    </w:rPr>
  </w:style>
  <w:style w:type="character" w:styleId="TemplateVersionChar" w:customStyle="1">
    <w:name w:val="Template Version Char"/>
    <w:basedOn w:val="DefaultParagraphFont"/>
    <w:link w:val="TemplateVersion"/>
    <w:rsid w:val="00065B70"/>
    <w:rPr>
      <w:rFonts w:asciiTheme="majorHAnsi" w:hAnsiTheme="majorHAnsi"/>
      <w:color w:val="BFBFBF" w:themeColor="background1" w:themeShade="BF"/>
    </w:rPr>
  </w:style>
  <w:style w:type="character" w:styleId="Mention">
    <w:name w:val="Mention"/>
    <w:basedOn w:val="DefaultParagraphFont"/>
    <w:uiPriority w:val="99"/>
    <w:unhideWhenUsed/>
    <w:rsid w:val="00AC7F07"/>
    <w:rPr>
      <w:color w:val="2B579A"/>
      <w:shd w:val="clear" w:color="auto" w:fill="E6E6E6"/>
    </w:rPr>
  </w:style>
  <w:style w:type="character" w:styleId="UnresolvedMention">
    <w:name w:val="Unresolved Mention"/>
    <w:basedOn w:val="DefaultParagraphFont"/>
    <w:uiPriority w:val="99"/>
    <w:semiHidden/>
    <w:unhideWhenUsed/>
    <w:rsid w:val="00BE134A"/>
    <w:rPr>
      <w:color w:val="808080"/>
      <w:shd w:val="clear" w:color="auto" w:fill="E6E6E6"/>
    </w:rPr>
  </w:style>
  <w:style w:type="table" w:styleId="GridTable4-Accent1">
    <w:name w:val="Grid Table 4 Accent 1"/>
    <w:basedOn w:val="TableNormal"/>
    <w:uiPriority w:val="49"/>
    <w:rsid w:val="00B703E9"/>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453">
      <w:bodyDiv w:val="1"/>
      <w:marLeft w:val="0"/>
      <w:marRight w:val="0"/>
      <w:marTop w:val="0"/>
      <w:marBottom w:val="0"/>
      <w:divBdr>
        <w:top w:val="none" w:sz="0" w:space="0" w:color="auto"/>
        <w:left w:val="none" w:sz="0" w:space="0" w:color="auto"/>
        <w:bottom w:val="none" w:sz="0" w:space="0" w:color="auto"/>
        <w:right w:val="none" w:sz="0" w:space="0" w:color="auto"/>
      </w:divBdr>
      <w:divsChild>
        <w:div w:id="1255630889">
          <w:marLeft w:val="0"/>
          <w:marRight w:val="0"/>
          <w:marTop w:val="0"/>
          <w:marBottom w:val="0"/>
          <w:divBdr>
            <w:top w:val="none" w:sz="0" w:space="0" w:color="auto"/>
            <w:left w:val="none" w:sz="0" w:space="0" w:color="auto"/>
            <w:bottom w:val="none" w:sz="0" w:space="0" w:color="auto"/>
            <w:right w:val="none" w:sz="0" w:space="0" w:color="auto"/>
          </w:divBdr>
          <w:divsChild>
            <w:div w:id="47263011">
              <w:marLeft w:val="0"/>
              <w:marRight w:val="0"/>
              <w:marTop w:val="0"/>
              <w:marBottom w:val="0"/>
              <w:divBdr>
                <w:top w:val="none" w:sz="0" w:space="0" w:color="auto"/>
                <w:left w:val="none" w:sz="0" w:space="0" w:color="auto"/>
                <w:bottom w:val="none" w:sz="0" w:space="0" w:color="auto"/>
                <w:right w:val="none" w:sz="0" w:space="0" w:color="auto"/>
              </w:divBdr>
            </w:div>
            <w:div w:id="89395687">
              <w:marLeft w:val="0"/>
              <w:marRight w:val="0"/>
              <w:marTop w:val="0"/>
              <w:marBottom w:val="0"/>
              <w:divBdr>
                <w:top w:val="none" w:sz="0" w:space="0" w:color="auto"/>
                <w:left w:val="none" w:sz="0" w:space="0" w:color="auto"/>
                <w:bottom w:val="none" w:sz="0" w:space="0" w:color="auto"/>
                <w:right w:val="none" w:sz="0" w:space="0" w:color="auto"/>
              </w:divBdr>
            </w:div>
            <w:div w:id="172840977">
              <w:marLeft w:val="0"/>
              <w:marRight w:val="0"/>
              <w:marTop w:val="0"/>
              <w:marBottom w:val="0"/>
              <w:divBdr>
                <w:top w:val="none" w:sz="0" w:space="0" w:color="auto"/>
                <w:left w:val="none" w:sz="0" w:space="0" w:color="auto"/>
                <w:bottom w:val="none" w:sz="0" w:space="0" w:color="auto"/>
                <w:right w:val="none" w:sz="0" w:space="0" w:color="auto"/>
              </w:divBdr>
            </w:div>
            <w:div w:id="184637448">
              <w:marLeft w:val="0"/>
              <w:marRight w:val="0"/>
              <w:marTop w:val="0"/>
              <w:marBottom w:val="0"/>
              <w:divBdr>
                <w:top w:val="none" w:sz="0" w:space="0" w:color="auto"/>
                <w:left w:val="none" w:sz="0" w:space="0" w:color="auto"/>
                <w:bottom w:val="none" w:sz="0" w:space="0" w:color="auto"/>
                <w:right w:val="none" w:sz="0" w:space="0" w:color="auto"/>
              </w:divBdr>
            </w:div>
            <w:div w:id="227225070">
              <w:marLeft w:val="0"/>
              <w:marRight w:val="0"/>
              <w:marTop w:val="0"/>
              <w:marBottom w:val="0"/>
              <w:divBdr>
                <w:top w:val="none" w:sz="0" w:space="0" w:color="auto"/>
                <w:left w:val="none" w:sz="0" w:space="0" w:color="auto"/>
                <w:bottom w:val="none" w:sz="0" w:space="0" w:color="auto"/>
                <w:right w:val="none" w:sz="0" w:space="0" w:color="auto"/>
              </w:divBdr>
            </w:div>
            <w:div w:id="295138083">
              <w:marLeft w:val="0"/>
              <w:marRight w:val="0"/>
              <w:marTop w:val="0"/>
              <w:marBottom w:val="0"/>
              <w:divBdr>
                <w:top w:val="none" w:sz="0" w:space="0" w:color="auto"/>
                <w:left w:val="none" w:sz="0" w:space="0" w:color="auto"/>
                <w:bottom w:val="none" w:sz="0" w:space="0" w:color="auto"/>
                <w:right w:val="none" w:sz="0" w:space="0" w:color="auto"/>
              </w:divBdr>
            </w:div>
            <w:div w:id="308439591">
              <w:marLeft w:val="0"/>
              <w:marRight w:val="0"/>
              <w:marTop w:val="0"/>
              <w:marBottom w:val="0"/>
              <w:divBdr>
                <w:top w:val="none" w:sz="0" w:space="0" w:color="auto"/>
                <w:left w:val="none" w:sz="0" w:space="0" w:color="auto"/>
                <w:bottom w:val="none" w:sz="0" w:space="0" w:color="auto"/>
                <w:right w:val="none" w:sz="0" w:space="0" w:color="auto"/>
              </w:divBdr>
            </w:div>
            <w:div w:id="313341747">
              <w:marLeft w:val="0"/>
              <w:marRight w:val="0"/>
              <w:marTop w:val="0"/>
              <w:marBottom w:val="0"/>
              <w:divBdr>
                <w:top w:val="none" w:sz="0" w:space="0" w:color="auto"/>
                <w:left w:val="none" w:sz="0" w:space="0" w:color="auto"/>
                <w:bottom w:val="none" w:sz="0" w:space="0" w:color="auto"/>
                <w:right w:val="none" w:sz="0" w:space="0" w:color="auto"/>
              </w:divBdr>
            </w:div>
            <w:div w:id="333536529">
              <w:marLeft w:val="0"/>
              <w:marRight w:val="0"/>
              <w:marTop w:val="0"/>
              <w:marBottom w:val="0"/>
              <w:divBdr>
                <w:top w:val="none" w:sz="0" w:space="0" w:color="auto"/>
                <w:left w:val="none" w:sz="0" w:space="0" w:color="auto"/>
                <w:bottom w:val="none" w:sz="0" w:space="0" w:color="auto"/>
                <w:right w:val="none" w:sz="0" w:space="0" w:color="auto"/>
              </w:divBdr>
            </w:div>
            <w:div w:id="343871285">
              <w:marLeft w:val="0"/>
              <w:marRight w:val="0"/>
              <w:marTop w:val="0"/>
              <w:marBottom w:val="0"/>
              <w:divBdr>
                <w:top w:val="none" w:sz="0" w:space="0" w:color="auto"/>
                <w:left w:val="none" w:sz="0" w:space="0" w:color="auto"/>
                <w:bottom w:val="none" w:sz="0" w:space="0" w:color="auto"/>
                <w:right w:val="none" w:sz="0" w:space="0" w:color="auto"/>
              </w:divBdr>
            </w:div>
            <w:div w:id="381564866">
              <w:marLeft w:val="0"/>
              <w:marRight w:val="0"/>
              <w:marTop w:val="0"/>
              <w:marBottom w:val="0"/>
              <w:divBdr>
                <w:top w:val="none" w:sz="0" w:space="0" w:color="auto"/>
                <w:left w:val="none" w:sz="0" w:space="0" w:color="auto"/>
                <w:bottom w:val="none" w:sz="0" w:space="0" w:color="auto"/>
                <w:right w:val="none" w:sz="0" w:space="0" w:color="auto"/>
              </w:divBdr>
            </w:div>
            <w:div w:id="420830790">
              <w:marLeft w:val="0"/>
              <w:marRight w:val="0"/>
              <w:marTop w:val="0"/>
              <w:marBottom w:val="0"/>
              <w:divBdr>
                <w:top w:val="none" w:sz="0" w:space="0" w:color="auto"/>
                <w:left w:val="none" w:sz="0" w:space="0" w:color="auto"/>
                <w:bottom w:val="none" w:sz="0" w:space="0" w:color="auto"/>
                <w:right w:val="none" w:sz="0" w:space="0" w:color="auto"/>
              </w:divBdr>
            </w:div>
            <w:div w:id="510027754">
              <w:marLeft w:val="0"/>
              <w:marRight w:val="0"/>
              <w:marTop w:val="0"/>
              <w:marBottom w:val="0"/>
              <w:divBdr>
                <w:top w:val="none" w:sz="0" w:space="0" w:color="auto"/>
                <w:left w:val="none" w:sz="0" w:space="0" w:color="auto"/>
                <w:bottom w:val="none" w:sz="0" w:space="0" w:color="auto"/>
                <w:right w:val="none" w:sz="0" w:space="0" w:color="auto"/>
              </w:divBdr>
            </w:div>
            <w:div w:id="589630038">
              <w:marLeft w:val="0"/>
              <w:marRight w:val="0"/>
              <w:marTop w:val="0"/>
              <w:marBottom w:val="0"/>
              <w:divBdr>
                <w:top w:val="none" w:sz="0" w:space="0" w:color="auto"/>
                <w:left w:val="none" w:sz="0" w:space="0" w:color="auto"/>
                <w:bottom w:val="none" w:sz="0" w:space="0" w:color="auto"/>
                <w:right w:val="none" w:sz="0" w:space="0" w:color="auto"/>
              </w:divBdr>
            </w:div>
            <w:div w:id="635918824">
              <w:marLeft w:val="0"/>
              <w:marRight w:val="0"/>
              <w:marTop w:val="0"/>
              <w:marBottom w:val="0"/>
              <w:divBdr>
                <w:top w:val="none" w:sz="0" w:space="0" w:color="auto"/>
                <w:left w:val="none" w:sz="0" w:space="0" w:color="auto"/>
                <w:bottom w:val="none" w:sz="0" w:space="0" w:color="auto"/>
                <w:right w:val="none" w:sz="0" w:space="0" w:color="auto"/>
              </w:divBdr>
            </w:div>
            <w:div w:id="690033990">
              <w:marLeft w:val="0"/>
              <w:marRight w:val="0"/>
              <w:marTop w:val="0"/>
              <w:marBottom w:val="0"/>
              <w:divBdr>
                <w:top w:val="none" w:sz="0" w:space="0" w:color="auto"/>
                <w:left w:val="none" w:sz="0" w:space="0" w:color="auto"/>
                <w:bottom w:val="none" w:sz="0" w:space="0" w:color="auto"/>
                <w:right w:val="none" w:sz="0" w:space="0" w:color="auto"/>
              </w:divBdr>
            </w:div>
            <w:div w:id="730351721">
              <w:marLeft w:val="0"/>
              <w:marRight w:val="0"/>
              <w:marTop w:val="0"/>
              <w:marBottom w:val="0"/>
              <w:divBdr>
                <w:top w:val="none" w:sz="0" w:space="0" w:color="auto"/>
                <w:left w:val="none" w:sz="0" w:space="0" w:color="auto"/>
                <w:bottom w:val="none" w:sz="0" w:space="0" w:color="auto"/>
                <w:right w:val="none" w:sz="0" w:space="0" w:color="auto"/>
              </w:divBdr>
            </w:div>
            <w:div w:id="797071112">
              <w:marLeft w:val="0"/>
              <w:marRight w:val="0"/>
              <w:marTop w:val="0"/>
              <w:marBottom w:val="0"/>
              <w:divBdr>
                <w:top w:val="none" w:sz="0" w:space="0" w:color="auto"/>
                <w:left w:val="none" w:sz="0" w:space="0" w:color="auto"/>
                <w:bottom w:val="none" w:sz="0" w:space="0" w:color="auto"/>
                <w:right w:val="none" w:sz="0" w:space="0" w:color="auto"/>
              </w:divBdr>
            </w:div>
            <w:div w:id="804930876">
              <w:marLeft w:val="0"/>
              <w:marRight w:val="0"/>
              <w:marTop w:val="0"/>
              <w:marBottom w:val="0"/>
              <w:divBdr>
                <w:top w:val="none" w:sz="0" w:space="0" w:color="auto"/>
                <w:left w:val="none" w:sz="0" w:space="0" w:color="auto"/>
                <w:bottom w:val="none" w:sz="0" w:space="0" w:color="auto"/>
                <w:right w:val="none" w:sz="0" w:space="0" w:color="auto"/>
              </w:divBdr>
            </w:div>
            <w:div w:id="843979673">
              <w:marLeft w:val="0"/>
              <w:marRight w:val="0"/>
              <w:marTop w:val="0"/>
              <w:marBottom w:val="0"/>
              <w:divBdr>
                <w:top w:val="none" w:sz="0" w:space="0" w:color="auto"/>
                <w:left w:val="none" w:sz="0" w:space="0" w:color="auto"/>
                <w:bottom w:val="none" w:sz="0" w:space="0" w:color="auto"/>
                <w:right w:val="none" w:sz="0" w:space="0" w:color="auto"/>
              </w:divBdr>
            </w:div>
            <w:div w:id="848249868">
              <w:marLeft w:val="0"/>
              <w:marRight w:val="0"/>
              <w:marTop w:val="0"/>
              <w:marBottom w:val="0"/>
              <w:divBdr>
                <w:top w:val="none" w:sz="0" w:space="0" w:color="auto"/>
                <w:left w:val="none" w:sz="0" w:space="0" w:color="auto"/>
                <w:bottom w:val="none" w:sz="0" w:space="0" w:color="auto"/>
                <w:right w:val="none" w:sz="0" w:space="0" w:color="auto"/>
              </w:divBdr>
            </w:div>
            <w:div w:id="851604219">
              <w:marLeft w:val="0"/>
              <w:marRight w:val="0"/>
              <w:marTop w:val="0"/>
              <w:marBottom w:val="0"/>
              <w:divBdr>
                <w:top w:val="none" w:sz="0" w:space="0" w:color="auto"/>
                <w:left w:val="none" w:sz="0" w:space="0" w:color="auto"/>
                <w:bottom w:val="none" w:sz="0" w:space="0" w:color="auto"/>
                <w:right w:val="none" w:sz="0" w:space="0" w:color="auto"/>
              </w:divBdr>
            </w:div>
            <w:div w:id="914977541">
              <w:marLeft w:val="0"/>
              <w:marRight w:val="0"/>
              <w:marTop w:val="0"/>
              <w:marBottom w:val="0"/>
              <w:divBdr>
                <w:top w:val="none" w:sz="0" w:space="0" w:color="auto"/>
                <w:left w:val="none" w:sz="0" w:space="0" w:color="auto"/>
                <w:bottom w:val="none" w:sz="0" w:space="0" w:color="auto"/>
                <w:right w:val="none" w:sz="0" w:space="0" w:color="auto"/>
              </w:divBdr>
            </w:div>
            <w:div w:id="954794146">
              <w:marLeft w:val="0"/>
              <w:marRight w:val="0"/>
              <w:marTop w:val="0"/>
              <w:marBottom w:val="0"/>
              <w:divBdr>
                <w:top w:val="none" w:sz="0" w:space="0" w:color="auto"/>
                <w:left w:val="none" w:sz="0" w:space="0" w:color="auto"/>
                <w:bottom w:val="none" w:sz="0" w:space="0" w:color="auto"/>
                <w:right w:val="none" w:sz="0" w:space="0" w:color="auto"/>
              </w:divBdr>
            </w:div>
            <w:div w:id="989868366">
              <w:marLeft w:val="0"/>
              <w:marRight w:val="0"/>
              <w:marTop w:val="0"/>
              <w:marBottom w:val="0"/>
              <w:divBdr>
                <w:top w:val="none" w:sz="0" w:space="0" w:color="auto"/>
                <w:left w:val="none" w:sz="0" w:space="0" w:color="auto"/>
                <w:bottom w:val="none" w:sz="0" w:space="0" w:color="auto"/>
                <w:right w:val="none" w:sz="0" w:space="0" w:color="auto"/>
              </w:divBdr>
            </w:div>
            <w:div w:id="994794873">
              <w:marLeft w:val="0"/>
              <w:marRight w:val="0"/>
              <w:marTop w:val="0"/>
              <w:marBottom w:val="0"/>
              <w:divBdr>
                <w:top w:val="none" w:sz="0" w:space="0" w:color="auto"/>
                <w:left w:val="none" w:sz="0" w:space="0" w:color="auto"/>
                <w:bottom w:val="none" w:sz="0" w:space="0" w:color="auto"/>
                <w:right w:val="none" w:sz="0" w:space="0" w:color="auto"/>
              </w:divBdr>
            </w:div>
            <w:div w:id="1142190492">
              <w:marLeft w:val="0"/>
              <w:marRight w:val="0"/>
              <w:marTop w:val="0"/>
              <w:marBottom w:val="0"/>
              <w:divBdr>
                <w:top w:val="none" w:sz="0" w:space="0" w:color="auto"/>
                <w:left w:val="none" w:sz="0" w:space="0" w:color="auto"/>
                <w:bottom w:val="none" w:sz="0" w:space="0" w:color="auto"/>
                <w:right w:val="none" w:sz="0" w:space="0" w:color="auto"/>
              </w:divBdr>
            </w:div>
            <w:div w:id="1188836651">
              <w:marLeft w:val="0"/>
              <w:marRight w:val="0"/>
              <w:marTop w:val="0"/>
              <w:marBottom w:val="0"/>
              <w:divBdr>
                <w:top w:val="none" w:sz="0" w:space="0" w:color="auto"/>
                <w:left w:val="none" w:sz="0" w:space="0" w:color="auto"/>
                <w:bottom w:val="none" w:sz="0" w:space="0" w:color="auto"/>
                <w:right w:val="none" w:sz="0" w:space="0" w:color="auto"/>
              </w:divBdr>
            </w:div>
            <w:div w:id="1237670887">
              <w:marLeft w:val="0"/>
              <w:marRight w:val="0"/>
              <w:marTop w:val="0"/>
              <w:marBottom w:val="0"/>
              <w:divBdr>
                <w:top w:val="none" w:sz="0" w:space="0" w:color="auto"/>
                <w:left w:val="none" w:sz="0" w:space="0" w:color="auto"/>
                <w:bottom w:val="none" w:sz="0" w:space="0" w:color="auto"/>
                <w:right w:val="none" w:sz="0" w:space="0" w:color="auto"/>
              </w:divBdr>
            </w:div>
            <w:div w:id="1263682445">
              <w:marLeft w:val="0"/>
              <w:marRight w:val="0"/>
              <w:marTop w:val="0"/>
              <w:marBottom w:val="0"/>
              <w:divBdr>
                <w:top w:val="none" w:sz="0" w:space="0" w:color="auto"/>
                <w:left w:val="none" w:sz="0" w:space="0" w:color="auto"/>
                <w:bottom w:val="none" w:sz="0" w:space="0" w:color="auto"/>
                <w:right w:val="none" w:sz="0" w:space="0" w:color="auto"/>
              </w:divBdr>
            </w:div>
            <w:div w:id="1295023857">
              <w:marLeft w:val="0"/>
              <w:marRight w:val="0"/>
              <w:marTop w:val="0"/>
              <w:marBottom w:val="0"/>
              <w:divBdr>
                <w:top w:val="none" w:sz="0" w:space="0" w:color="auto"/>
                <w:left w:val="none" w:sz="0" w:space="0" w:color="auto"/>
                <w:bottom w:val="none" w:sz="0" w:space="0" w:color="auto"/>
                <w:right w:val="none" w:sz="0" w:space="0" w:color="auto"/>
              </w:divBdr>
            </w:div>
            <w:div w:id="1309239516">
              <w:marLeft w:val="0"/>
              <w:marRight w:val="0"/>
              <w:marTop w:val="0"/>
              <w:marBottom w:val="0"/>
              <w:divBdr>
                <w:top w:val="none" w:sz="0" w:space="0" w:color="auto"/>
                <w:left w:val="none" w:sz="0" w:space="0" w:color="auto"/>
                <w:bottom w:val="none" w:sz="0" w:space="0" w:color="auto"/>
                <w:right w:val="none" w:sz="0" w:space="0" w:color="auto"/>
              </w:divBdr>
            </w:div>
            <w:div w:id="1310473261">
              <w:marLeft w:val="0"/>
              <w:marRight w:val="0"/>
              <w:marTop w:val="0"/>
              <w:marBottom w:val="0"/>
              <w:divBdr>
                <w:top w:val="none" w:sz="0" w:space="0" w:color="auto"/>
                <w:left w:val="none" w:sz="0" w:space="0" w:color="auto"/>
                <w:bottom w:val="none" w:sz="0" w:space="0" w:color="auto"/>
                <w:right w:val="none" w:sz="0" w:space="0" w:color="auto"/>
              </w:divBdr>
            </w:div>
            <w:div w:id="1316184852">
              <w:marLeft w:val="0"/>
              <w:marRight w:val="0"/>
              <w:marTop w:val="0"/>
              <w:marBottom w:val="0"/>
              <w:divBdr>
                <w:top w:val="none" w:sz="0" w:space="0" w:color="auto"/>
                <w:left w:val="none" w:sz="0" w:space="0" w:color="auto"/>
                <w:bottom w:val="none" w:sz="0" w:space="0" w:color="auto"/>
                <w:right w:val="none" w:sz="0" w:space="0" w:color="auto"/>
              </w:divBdr>
            </w:div>
            <w:div w:id="1346202599">
              <w:marLeft w:val="0"/>
              <w:marRight w:val="0"/>
              <w:marTop w:val="0"/>
              <w:marBottom w:val="0"/>
              <w:divBdr>
                <w:top w:val="none" w:sz="0" w:space="0" w:color="auto"/>
                <w:left w:val="none" w:sz="0" w:space="0" w:color="auto"/>
                <w:bottom w:val="none" w:sz="0" w:space="0" w:color="auto"/>
                <w:right w:val="none" w:sz="0" w:space="0" w:color="auto"/>
              </w:divBdr>
            </w:div>
            <w:div w:id="1375234317">
              <w:marLeft w:val="0"/>
              <w:marRight w:val="0"/>
              <w:marTop w:val="0"/>
              <w:marBottom w:val="0"/>
              <w:divBdr>
                <w:top w:val="none" w:sz="0" w:space="0" w:color="auto"/>
                <w:left w:val="none" w:sz="0" w:space="0" w:color="auto"/>
                <w:bottom w:val="none" w:sz="0" w:space="0" w:color="auto"/>
                <w:right w:val="none" w:sz="0" w:space="0" w:color="auto"/>
              </w:divBdr>
            </w:div>
            <w:div w:id="1461727986">
              <w:marLeft w:val="0"/>
              <w:marRight w:val="0"/>
              <w:marTop w:val="0"/>
              <w:marBottom w:val="0"/>
              <w:divBdr>
                <w:top w:val="none" w:sz="0" w:space="0" w:color="auto"/>
                <w:left w:val="none" w:sz="0" w:space="0" w:color="auto"/>
                <w:bottom w:val="none" w:sz="0" w:space="0" w:color="auto"/>
                <w:right w:val="none" w:sz="0" w:space="0" w:color="auto"/>
              </w:divBdr>
            </w:div>
            <w:div w:id="1585991211">
              <w:marLeft w:val="0"/>
              <w:marRight w:val="0"/>
              <w:marTop w:val="0"/>
              <w:marBottom w:val="0"/>
              <w:divBdr>
                <w:top w:val="none" w:sz="0" w:space="0" w:color="auto"/>
                <w:left w:val="none" w:sz="0" w:space="0" w:color="auto"/>
                <w:bottom w:val="none" w:sz="0" w:space="0" w:color="auto"/>
                <w:right w:val="none" w:sz="0" w:space="0" w:color="auto"/>
              </w:divBdr>
            </w:div>
            <w:div w:id="1617982733">
              <w:marLeft w:val="0"/>
              <w:marRight w:val="0"/>
              <w:marTop w:val="0"/>
              <w:marBottom w:val="0"/>
              <w:divBdr>
                <w:top w:val="none" w:sz="0" w:space="0" w:color="auto"/>
                <w:left w:val="none" w:sz="0" w:space="0" w:color="auto"/>
                <w:bottom w:val="none" w:sz="0" w:space="0" w:color="auto"/>
                <w:right w:val="none" w:sz="0" w:space="0" w:color="auto"/>
              </w:divBdr>
            </w:div>
            <w:div w:id="1677731161">
              <w:marLeft w:val="0"/>
              <w:marRight w:val="0"/>
              <w:marTop w:val="0"/>
              <w:marBottom w:val="0"/>
              <w:divBdr>
                <w:top w:val="none" w:sz="0" w:space="0" w:color="auto"/>
                <w:left w:val="none" w:sz="0" w:space="0" w:color="auto"/>
                <w:bottom w:val="none" w:sz="0" w:space="0" w:color="auto"/>
                <w:right w:val="none" w:sz="0" w:space="0" w:color="auto"/>
              </w:divBdr>
            </w:div>
            <w:div w:id="1770925016">
              <w:marLeft w:val="0"/>
              <w:marRight w:val="0"/>
              <w:marTop w:val="0"/>
              <w:marBottom w:val="0"/>
              <w:divBdr>
                <w:top w:val="none" w:sz="0" w:space="0" w:color="auto"/>
                <w:left w:val="none" w:sz="0" w:space="0" w:color="auto"/>
                <w:bottom w:val="none" w:sz="0" w:space="0" w:color="auto"/>
                <w:right w:val="none" w:sz="0" w:space="0" w:color="auto"/>
              </w:divBdr>
            </w:div>
            <w:div w:id="1921401305">
              <w:marLeft w:val="0"/>
              <w:marRight w:val="0"/>
              <w:marTop w:val="0"/>
              <w:marBottom w:val="0"/>
              <w:divBdr>
                <w:top w:val="none" w:sz="0" w:space="0" w:color="auto"/>
                <w:left w:val="none" w:sz="0" w:space="0" w:color="auto"/>
                <w:bottom w:val="none" w:sz="0" w:space="0" w:color="auto"/>
                <w:right w:val="none" w:sz="0" w:space="0" w:color="auto"/>
              </w:divBdr>
            </w:div>
            <w:div w:id="1948344392">
              <w:marLeft w:val="0"/>
              <w:marRight w:val="0"/>
              <w:marTop w:val="0"/>
              <w:marBottom w:val="0"/>
              <w:divBdr>
                <w:top w:val="none" w:sz="0" w:space="0" w:color="auto"/>
                <w:left w:val="none" w:sz="0" w:space="0" w:color="auto"/>
                <w:bottom w:val="none" w:sz="0" w:space="0" w:color="auto"/>
                <w:right w:val="none" w:sz="0" w:space="0" w:color="auto"/>
              </w:divBdr>
            </w:div>
            <w:div w:id="1950775153">
              <w:marLeft w:val="0"/>
              <w:marRight w:val="0"/>
              <w:marTop w:val="0"/>
              <w:marBottom w:val="0"/>
              <w:divBdr>
                <w:top w:val="none" w:sz="0" w:space="0" w:color="auto"/>
                <w:left w:val="none" w:sz="0" w:space="0" w:color="auto"/>
                <w:bottom w:val="none" w:sz="0" w:space="0" w:color="auto"/>
                <w:right w:val="none" w:sz="0" w:space="0" w:color="auto"/>
              </w:divBdr>
            </w:div>
            <w:div w:id="20171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6378">
      <w:bodyDiv w:val="1"/>
      <w:marLeft w:val="0"/>
      <w:marRight w:val="0"/>
      <w:marTop w:val="0"/>
      <w:marBottom w:val="0"/>
      <w:divBdr>
        <w:top w:val="none" w:sz="0" w:space="0" w:color="auto"/>
        <w:left w:val="none" w:sz="0" w:space="0" w:color="auto"/>
        <w:bottom w:val="none" w:sz="0" w:space="0" w:color="auto"/>
        <w:right w:val="none" w:sz="0" w:space="0" w:color="auto"/>
      </w:divBdr>
      <w:divsChild>
        <w:div w:id="1898127691">
          <w:marLeft w:val="0"/>
          <w:marRight w:val="0"/>
          <w:marTop w:val="0"/>
          <w:marBottom w:val="0"/>
          <w:divBdr>
            <w:top w:val="none" w:sz="0" w:space="0" w:color="auto"/>
            <w:left w:val="none" w:sz="0" w:space="0" w:color="auto"/>
            <w:bottom w:val="none" w:sz="0" w:space="0" w:color="auto"/>
            <w:right w:val="none" w:sz="0" w:space="0" w:color="auto"/>
          </w:divBdr>
        </w:div>
      </w:divsChild>
    </w:div>
    <w:div w:id="246159200">
      <w:bodyDiv w:val="1"/>
      <w:marLeft w:val="0"/>
      <w:marRight w:val="0"/>
      <w:marTop w:val="0"/>
      <w:marBottom w:val="0"/>
      <w:divBdr>
        <w:top w:val="none" w:sz="0" w:space="0" w:color="auto"/>
        <w:left w:val="none" w:sz="0" w:space="0" w:color="auto"/>
        <w:bottom w:val="none" w:sz="0" w:space="0" w:color="auto"/>
        <w:right w:val="none" w:sz="0" w:space="0" w:color="auto"/>
      </w:divBdr>
    </w:div>
    <w:div w:id="469055274">
      <w:bodyDiv w:val="1"/>
      <w:marLeft w:val="0"/>
      <w:marRight w:val="0"/>
      <w:marTop w:val="0"/>
      <w:marBottom w:val="0"/>
      <w:divBdr>
        <w:top w:val="none" w:sz="0" w:space="0" w:color="auto"/>
        <w:left w:val="none" w:sz="0" w:space="0" w:color="auto"/>
        <w:bottom w:val="none" w:sz="0" w:space="0" w:color="auto"/>
        <w:right w:val="none" w:sz="0" w:space="0" w:color="auto"/>
      </w:divBdr>
    </w:div>
    <w:div w:id="473106625">
      <w:bodyDiv w:val="1"/>
      <w:marLeft w:val="0"/>
      <w:marRight w:val="0"/>
      <w:marTop w:val="0"/>
      <w:marBottom w:val="0"/>
      <w:divBdr>
        <w:top w:val="none" w:sz="0" w:space="0" w:color="auto"/>
        <w:left w:val="none" w:sz="0" w:space="0" w:color="auto"/>
        <w:bottom w:val="none" w:sz="0" w:space="0" w:color="auto"/>
        <w:right w:val="none" w:sz="0" w:space="0" w:color="auto"/>
      </w:divBdr>
    </w:div>
    <w:div w:id="646281114">
      <w:bodyDiv w:val="1"/>
      <w:marLeft w:val="0"/>
      <w:marRight w:val="0"/>
      <w:marTop w:val="0"/>
      <w:marBottom w:val="0"/>
      <w:divBdr>
        <w:top w:val="none" w:sz="0" w:space="0" w:color="auto"/>
        <w:left w:val="none" w:sz="0" w:space="0" w:color="auto"/>
        <w:bottom w:val="none" w:sz="0" w:space="0" w:color="auto"/>
        <w:right w:val="none" w:sz="0" w:space="0" w:color="auto"/>
      </w:divBdr>
    </w:div>
    <w:div w:id="683361844">
      <w:bodyDiv w:val="1"/>
      <w:marLeft w:val="0"/>
      <w:marRight w:val="0"/>
      <w:marTop w:val="0"/>
      <w:marBottom w:val="0"/>
      <w:divBdr>
        <w:top w:val="none" w:sz="0" w:space="0" w:color="auto"/>
        <w:left w:val="none" w:sz="0" w:space="0" w:color="auto"/>
        <w:bottom w:val="none" w:sz="0" w:space="0" w:color="auto"/>
        <w:right w:val="none" w:sz="0" w:space="0" w:color="auto"/>
      </w:divBdr>
      <w:divsChild>
        <w:div w:id="965623245">
          <w:marLeft w:val="0"/>
          <w:marRight w:val="0"/>
          <w:marTop w:val="0"/>
          <w:marBottom w:val="0"/>
          <w:divBdr>
            <w:top w:val="none" w:sz="0" w:space="0" w:color="auto"/>
            <w:left w:val="none" w:sz="0" w:space="0" w:color="auto"/>
            <w:bottom w:val="none" w:sz="0" w:space="0" w:color="auto"/>
            <w:right w:val="none" w:sz="0" w:space="0" w:color="auto"/>
          </w:divBdr>
        </w:div>
      </w:divsChild>
    </w:div>
    <w:div w:id="743261204">
      <w:bodyDiv w:val="1"/>
      <w:marLeft w:val="0"/>
      <w:marRight w:val="0"/>
      <w:marTop w:val="0"/>
      <w:marBottom w:val="0"/>
      <w:divBdr>
        <w:top w:val="none" w:sz="0" w:space="0" w:color="auto"/>
        <w:left w:val="none" w:sz="0" w:space="0" w:color="auto"/>
        <w:bottom w:val="none" w:sz="0" w:space="0" w:color="auto"/>
        <w:right w:val="none" w:sz="0" w:space="0" w:color="auto"/>
      </w:divBdr>
    </w:div>
    <w:div w:id="1062095623">
      <w:bodyDiv w:val="1"/>
      <w:marLeft w:val="0"/>
      <w:marRight w:val="0"/>
      <w:marTop w:val="0"/>
      <w:marBottom w:val="0"/>
      <w:divBdr>
        <w:top w:val="none" w:sz="0" w:space="0" w:color="auto"/>
        <w:left w:val="none" w:sz="0" w:space="0" w:color="auto"/>
        <w:bottom w:val="none" w:sz="0" w:space="0" w:color="auto"/>
        <w:right w:val="none" w:sz="0" w:space="0" w:color="auto"/>
      </w:divBdr>
    </w:div>
    <w:div w:id="1098066200">
      <w:bodyDiv w:val="1"/>
      <w:marLeft w:val="0"/>
      <w:marRight w:val="0"/>
      <w:marTop w:val="0"/>
      <w:marBottom w:val="0"/>
      <w:divBdr>
        <w:top w:val="none" w:sz="0" w:space="0" w:color="auto"/>
        <w:left w:val="none" w:sz="0" w:space="0" w:color="auto"/>
        <w:bottom w:val="none" w:sz="0" w:space="0" w:color="auto"/>
        <w:right w:val="none" w:sz="0" w:space="0" w:color="auto"/>
      </w:divBdr>
    </w:div>
    <w:div w:id="1173298146">
      <w:bodyDiv w:val="1"/>
      <w:marLeft w:val="0"/>
      <w:marRight w:val="0"/>
      <w:marTop w:val="0"/>
      <w:marBottom w:val="0"/>
      <w:divBdr>
        <w:top w:val="none" w:sz="0" w:space="0" w:color="auto"/>
        <w:left w:val="none" w:sz="0" w:space="0" w:color="auto"/>
        <w:bottom w:val="none" w:sz="0" w:space="0" w:color="auto"/>
        <w:right w:val="none" w:sz="0" w:space="0" w:color="auto"/>
      </w:divBdr>
      <w:divsChild>
        <w:div w:id="292756553">
          <w:marLeft w:val="0"/>
          <w:marRight w:val="0"/>
          <w:marTop w:val="0"/>
          <w:marBottom w:val="0"/>
          <w:divBdr>
            <w:top w:val="none" w:sz="0" w:space="0" w:color="auto"/>
            <w:left w:val="none" w:sz="0" w:space="0" w:color="auto"/>
            <w:bottom w:val="none" w:sz="0" w:space="0" w:color="auto"/>
            <w:right w:val="none" w:sz="0" w:space="0" w:color="auto"/>
          </w:divBdr>
        </w:div>
      </w:divsChild>
    </w:div>
    <w:div w:id="1212770894">
      <w:bodyDiv w:val="1"/>
      <w:marLeft w:val="0"/>
      <w:marRight w:val="0"/>
      <w:marTop w:val="0"/>
      <w:marBottom w:val="0"/>
      <w:divBdr>
        <w:top w:val="none" w:sz="0" w:space="0" w:color="auto"/>
        <w:left w:val="none" w:sz="0" w:space="0" w:color="auto"/>
        <w:bottom w:val="none" w:sz="0" w:space="0" w:color="auto"/>
        <w:right w:val="none" w:sz="0" w:space="0" w:color="auto"/>
      </w:divBdr>
    </w:div>
    <w:div w:id="1233154450">
      <w:bodyDiv w:val="1"/>
      <w:marLeft w:val="0"/>
      <w:marRight w:val="0"/>
      <w:marTop w:val="0"/>
      <w:marBottom w:val="0"/>
      <w:divBdr>
        <w:top w:val="none" w:sz="0" w:space="0" w:color="auto"/>
        <w:left w:val="none" w:sz="0" w:space="0" w:color="auto"/>
        <w:bottom w:val="none" w:sz="0" w:space="0" w:color="auto"/>
        <w:right w:val="none" w:sz="0" w:space="0" w:color="auto"/>
      </w:divBdr>
    </w:div>
    <w:div w:id="1238857646">
      <w:bodyDiv w:val="1"/>
      <w:marLeft w:val="0"/>
      <w:marRight w:val="0"/>
      <w:marTop w:val="0"/>
      <w:marBottom w:val="0"/>
      <w:divBdr>
        <w:top w:val="none" w:sz="0" w:space="0" w:color="auto"/>
        <w:left w:val="none" w:sz="0" w:space="0" w:color="auto"/>
        <w:bottom w:val="none" w:sz="0" w:space="0" w:color="auto"/>
        <w:right w:val="none" w:sz="0" w:space="0" w:color="auto"/>
      </w:divBdr>
    </w:div>
    <w:div w:id="1296908283">
      <w:bodyDiv w:val="1"/>
      <w:marLeft w:val="0"/>
      <w:marRight w:val="0"/>
      <w:marTop w:val="0"/>
      <w:marBottom w:val="0"/>
      <w:divBdr>
        <w:top w:val="none" w:sz="0" w:space="0" w:color="auto"/>
        <w:left w:val="none" w:sz="0" w:space="0" w:color="auto"/>
        <w:bottom w:val="none" w:sz="0" w:space="0" w:color="auto"/>
        <w:right w:val="none" w:sz="0" w:space="0" w:color="auto"/>
      </w:divBdr>
    </w:div>
    <w:div w:id="1534537769">
      <w:bodyDiv w:val="1"/>
      <w:marLeft w:val="0"/>
      <w:marRight w:val="0"/>
      <w:marTop w:val="0"/>
      <w:marBottom w:val="0"/>
      <w:divBdr>
        <w:top w:val="none" w:sz="0" w:space="0" w:color="auto"/>
        <w:left w:val="none" w:sz="0" w:space="0" w:color="auto"/>
        <w:bottom w:val="none" w:sz="0" w:space="0" w:color="auto"/>
        <w:right w:val="none" w:sz="0" w:space="0" w:color="auto"/>
      </w:divBdr>
    </w:div>
    <w:div w:id="1590428371">
      <w:bodyDiv w:val="1"/>
      <w:marLeft w:val="0"/>
      <w:marRight w:val="0"/>
      <w:marTop w:val="0"/>
      <w:marBottom w:val="0"/>
      <w:divBdr>
        <w:top w:val="none" w:sz="0" w:space="0" w:color="auto"/>
        <w:left w:val="none" w:sz="0" w:space="0" w:color="auto"/>
        <w:bottom w:val="none" w:sz="0" w:space="0" w:color="auto"/>
        <w:right w:val="none" w:sz="0" w:space="0" w:color="auto"/>
      </w:divBdr>
      <w:divsChild>
        <w:div w:id="1311976908">
          <w:marLeft w:val="0"/>
          <w:marRight w:val="0"/>
          <w:marTop w:val="0"/>
          <w:marBottom w:val="0"/>
          <w:divBdr>
            <w:top w:val="none" w:sz="0" w:space="0" w:color="auto"/>
            <w:left w:val="none" w:sz="0" w:space="0" w:color="auto"/>
            <w:bottom w:val="none" w:sz="0" w:space="0" w:color="auto"/>
            <w:right w:val="none" w:sz="0" w:space="0" w:color="auto"/>
          </w:divBdr>
        </w:div>
      </w:divsChild>
    </w:div>
    <w:div w:id="1647128936">
      <w:bodyDiv w:val="1"/>
      <w:marLeft w:val="0"/>
      <w:marRight w:val="0"/>
      <w:marTop w:val="0"/>
      <w:marBottom w:val="0"/>
      <w:divBdr>
        <w:top w:val="none" w:sz="0" w:space="0" w:color="auto"/>
        <w:left w:val="none" w:sz="0" w:space="0" w:color="auto"/>
        <w:bottom w:val="none" w:sz="0" w:space="0" w:color="auto"/>
        <w:right w:val="none" w:sz="0" w:space="0" w:color="auto"/>
      </w:divBdr>
      <w:divsChild>
        <w:div w:id="950867644">
          <w:marLeft w:val="0"/>
          <w:marRight w:val="0"/>
          <w:marTop w:val="0"/>
          <w:marBottom w:val="0"/>
          <w:divBdr>
            <w:top w:val="none" w:sz="0" w:space="0" w:color="auto"/>
            <w:left w:val="none" w:sz="0" w:space="0" w:color="auto"/>
            <w:bottom w:val="none" w:sz="0" w:space="0" w:color="auto"/>
            <w:right w:val="none" w:sz="0" w:space="0" w:color="auto"/>
          </w:divBdr>
          <w:divsChild>
            <w:div w:id="977763175">
              <w:marLeft w:val="120"/>
              <w:marRight w:val="0"/>
              <w:marTop w:val="0"/>
              <w:marBottom w:val="0"/>
              <w:divBdr>
                <w:top w:val="none" w:sz="0" w:space="0" w:color="auto"/>
                <w:left w:val="none" w:sz="0" w:space="0" w:color="auto"/>
                <w:bottom w:val="none" w:sz="0" w:space="0" w:color="auto"/>
                <w:right w:val="none" w:sz="0" w:space="0" w:color="auto"/>
              </w:divBdr>
              <w:divsChild>
                <w:div w:id="21163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04135">
      <w:bodyDiv w:val="1"/>
      <w:marLeft w:val="0"/>
      <w:marRight w:val="0"/>
      <w:marTop w:val="0"/>
      <w:marBottom w:val="0"/>
      <w:divBdr>
        <w:top w:val="none" w:sz="0" w:space="0" w:color="auto"/>
        <w:left w:val="none" w:sz="0" w:space="0" w:color="auto"/>
        <w:bottom w:val="none" w:sz="0" w:space="0" w:color="auto"/>
        <w:right w:val="none" w:sz="0" w:space="0" w:color="auto"/>
      </w:divBdr>
    </w:div>
    <w:div w:id="1914385948">
      <w:bodyDiv w:val="1"/>
      <w:marLeft w:val="0"/>
      <w:marRight w:val="0"/>
      <w:marTop w:val="0"/>
      <w:marBottom w:val="0"/>
      <w:divBdr>
        <w:top w:val="none" w:sz="0" w:space="0" w:color="auto"/>
        <w:left w:val="none" w:sz="0" w:space="0" w:color="auto"/>
        <w:bottom w:val="none" w:sz="0" w:space="0" w:color="auto"/>
        <w:right w:val="none" w:sz="0" w:space="0" w:color="auto"/>
      </w:divBdr>
    </w:div>
    <w:div w:id="1933855913">
      <w:bodyDiv w:val="1"/>
      <w:marLeft w:val="0"/>
      <w:marRight w:val="0"/>
      <w:marTop w:val="0"/>
      <w:marBottom w:val="0"/>
      <w:divBdr>
        <w:top w:val="none" w:sz="0" w:space="0" w:color="auto"/>
        <w:left w:val="none" w:sz="0" w:space="0" w:color="auto"/>
        <w:bottom w:val="none" w:sz="0" w:space="0" w:color="auto"/>
        <w:right w:val="none" w:sz="0" w:space="0" w:color="auto"/>
      </w:divBdr>
      <w:divsChild>
        <w:div w:id="1104347673">
          <w:marLeft w:val="0"/>
          <w:marRight w:val="0"/>
          <w:marTop w:val="0"/>
          <w:marBottom w:val="0"/>
          <w:divBdr>
            <w:top w:val="none" w:sz="0" w:space="0" w:color="auto"/>
            <w:left w:val="none" w:sz="0" w:space="0" w:color="auto"/>
            <w:bottom w:val="none" w:sz="0" w:space="0" w:color="auto"/>
            <w:right w:val="none" w:sz="0" w:space="0" w:color="auto"/>
          </w:divBdr>
          <w:divsChild>
            <w:div w:id="48499498">
              <w:marLeft w:val="0"/>
              <w:marRight w:val="0"/>
              <w:marTop w:val="0"/>
              <w:marBottom w:val="0"/>
              <w:divBdr>
                <w:top w:val="none" w:sz="0" w:space="0" w:color="auto"/>
                <w:left w:val="none" w:sz="0" w:space="0" w:color="auto"/>
                <w:bottom w:val="none" w:sz="0" w:space="0" w:color="auto"/>
                <w:right w:val="none" w:sz="0" w:space="0" w:color="auto"/>
              </w:divBdr>
            </w:div>
            <w:div w:id="266230353">
              <w:marLeft w:val="0"/>
              <w:marRight w:val="0"/>
              <w:marTop w:val="0"/>
              <w:marBottom w:val="0"/>
              <w:divBdr>
                <w:top w:val="none" w:sz="0" w:space="0" w:color="auto"/>
                <w:left w:val="none" w:sz="0" w:space="0" w:color="auto"/>
                <w:bottom w:val="none" w:sz="0" w:space="0" w:color="auto"/>
                <w:right w:val="none" w:sz="0" w:space="0" w:color="auto"/>
              </w:divBdr>
            </w:div>
            <w:div w:id="771703945">
              <w:marLeft w:val="0"/>
              <w:marRight w:val="0"/>
              <w:marTop w:val="0"/>
              <w:marBottom w:val="0"/>
              <w:divBdr>
                <w:top w:val="none" w:sz="0" w:space="0" w:color="auto"/>
                <w:left w:val="none" w:sz="0" w:space="0" w:color="auto"/>
                <w:bottom w:val="none" w:sz="0" w:space="0" w:color="auto"/>
                <w:right w:val="none" w:sz="0" w:space="0" w:color="auto"/>
              </w:divBdr>
            </w:div>
            <w:div w:id="1232733463">
              <w:marLeft w:val="0"/>
              <w:marRight w:val="0"/>
              <w:marTop w:val="0"/>
              <w:marBottom w:val="0"/>
              <w:divBdr>
                <w:top w:val="none" w:sz="0" w:space="0" w:color="auto"/>
                <w:left w:val="none" w:sz="0" w:space="0" w:color="auto"/>
                <w:bottom w:val="none" w:sz="0" w:space="0" w:color="auto"/>
                <w:right w:val="none" w:sz="0" w:space="0" w:color="auto"/>
              </w:divBdr>
            </w:div>
            <w:div w:id="1378041324">
              <w:marLeft w:val="0"/>
              <w:marRight w:val="0"/>
              <w:marTop w:val="0"/>
              <w:marBottom w:val="0"/>
              <w:divBdr>
                <w:top w:val="none" w:sz="0" w:space="0" w:color="auto"/>
                <w:left w:val="none" w:sz="0" w:space="0" w:color="auto"/>
                <w:bottom w:val="none" w:sz="0" w:space="0" w:color="auto"/>
                <w:right w:val="none" w:sz="0" w:space="0" w:color="auto"/>
              </w:divBdr>
            </w:div>
            <w:div w:id="1449203186">
              <w:marLeft w:val="0"/>
              <w:marRight w:val="0"/>
              <w:marTop w:val="0"/>
              <w:marBottom w:val="0"/>
              <w:divBdr>
                <w:top w:val="none" w:sz="0" w:space="0" w:color="auto"/>
                <w:left w:val="none" w:sz="0" w:space="0" w:color="auto"/>
                <w:bottom w:val="none" w:sz="0" w:space="0" w:color="auto"/>
                <w:right w:val="none" w:sz="0" w:space="0" w:color="auto"/>
              </w:divBdr>
            </w:div>
            <w:div w:id="1593203884">
              <w:marLeft w:val="0"/>
              <w:marRight w:val="0"/>
              <w:marTop w:val="0"/>
              <w:marBottom w:val="0"/>
              <w:divBdr>
                <w:top w:val="none" w:sz="0" w:space="0" w:color="auto"/>
                <w:left w:val="none" w:sz="0" w:space="0" w:color="auto"/>
                <w:bottom w:val="none" w:sz="0" w:space="0" w:color="auto"/>
                <w:right w:val="none" w:sz="0" w:space="0" w:color="auto"/>
              </w:divBdr>
            </w:div>
            <w:div w:id="20889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1627">
      <w:bodyDiv w:val="1"/>
      <w:marLeft w:val="0"/>
      <w:marRight w:val="0"/>
      <w:marTop w:val="0"/>
      <w:marBottom w:val="0"/>
      <w:divBdr>
        <w:top w:val="none" w:sz="0" w:space="0" w:color="auto"/>
        <w:left w:val="none" w:sz="0" w:space="0" w:color="auto"/>
        <w:bottom w:val="none" w:sz="0" w:space="0" w:color="auto"/>
        <w:right w:val="none" w:sz="0" w:space="0" w:color="auto"/>
      </w:divBdr>
    </w:div>
    <w:div w:id="2090687422">
      <w:bodyDiv w:val="1"/>
      <w:marLeft w:val="0"/>
      <w:marRight w:val="0"/>
      <w:marTop w:val="0"/>
      <w:marBottom w:val="0"/>
      <w:divBdr>
        <w:top w:val="none" w:sz="0" w:space="0" w:color="auto"/>
        <w:left w:val="none" w:sz="0" w:space="0" w:color="auto"/>
        <w:bottom w:val="none" w:sz="0" w:space="0" w:color="auto"/>
        <w:right w:val="none" w:sz="0" w:space="0" w:color="auto"/>
      </w:divBdr>
      <w:divsChild>
        <w:div w:id="879821480">
          <w:marLeft w:val="0"/>
          <w:marRight w:val="0"/>
          <w:marTop w:val="0"/>
          <w:marBottom w:val="0"/>
          <w:divBdr>
            <w:top w:val="none" w:sz="0" w:space="0" w:color="auto"/>
            <w:left w:val="none" w:sz="0" w:space="0" w:color="auto"/>
            <w:bottom w:val="none" w:sz="0" w:space="0" w:color="auto"/>
            <w:right w:val="none" w:sz="0" w:space="0" w:color="auto"/>
          </w:divBdr>
        </w:div>
      </w:divsChild>
    </w:div>
    <w:div w:id="2100132295">
      <w:bodyDiv w:val="1"/>
      <w:marLeft w:val="0"/>
      <w:marRight w:val="0"/>
      <w:marTop w:val="0"/>
      <w:marBottom w:val="0"/>
      <w:divBdr>
        <w:top w:val="none" w:sz="0" w:space="0" w:color="auto"/>
        <w:left w:val="none" w:sz="0" w:space="0" w:color="auto"/>
        <w:bottom w:val="none" w:sz="0" w:space="0" w:color="auto"/>
        <w:right w:val="none" w:sz="0" w:space="0" w:color="auto"/>
      </w:divBdr>
      <w:divsChild>
        <w:div w:id="1893419226">
          <w:marLeft w:val="0"/>
          <w:marRight w:val="0"/>
          <w:marTop w:val="0"/>
          <w:marBottom w:val="0"/>
          <w:divBdr>
            <w:top w:val="none" w:sz="0" w:space="0" w:color="auto"/>
            <w:left w:val="none" w:sz="0" w:space="0" w:color="auto"/>
            <w:bottom w:val="none" w:sz="0" w:space="0" w:color="auto"/>
            <w:right w:val="none" w:sz="0" w:space="0" w:color="auto"/>
          </w:divBdr>
          <w:divsChild>
            <w:div w:id="16515826">
              <w:marLeft w:val="0"/>
              <w:marRight w:val="0"/>
              <w:marTop w:val="0"/>
              <w:marBottom w:val="0"/>
              <w:divBdr>
                <w:top w:val="none" w:sz="0" w:space="0" w:color="auto"/>
                <w:left w:val="none" w:sz="0" w:space="0" w:color="auto"/>
                <w:bottom w:val="none" w:sz="0" w:space="0" w:color="auto"/>
                <w:right w:val="none" w:sz="0" w:space="0" w:color="auto"/>
              </w:divBdr>
            </w:div>
            <w:div w:id="33847646">
              <w:marLeft w:val="0"/>
              <w:marRight w:val="0"/>
              <w:marTop w:val="0"/>
              <w:marBottom w:val="0"/>
              <w:divBdr>
                <w:top w:val="none" w:sz="0" w:space="0" w:color="auto"/>
                <w:left w:val="none" w:sz="0" w:space="0" w:color="auto"/>
                <w:bottom w:val="none" w:sz="0" w:space="0" w:color="auto"/>
                <w:right w:val="none" w:sz="0" w:space="0" w:color="auto"/>
              </w:divBdr>
            </w:div>
            <w:div w:id="84234821">
              <w:marLeft w:val="0"/>
              <w:marRight w:val="0"/>
              <w:marTop w:val="0"/>
              <w:marBottom w:val="0"/>
              <w:divBdr>
                <w:top w:val="none" w:sz="0" w:space="0" w:color="auto"/>
                <w:left w:val="none" w:sz="0" w:space="0" w:color="auto"/>
                <w:bottom w:val="none" w:sz="0" w:space="0" w:color="auto"/>
                <w:right w:val="none" w:sz="0" w:space="0" w:color="auto"/>
              </w:divBdr>
            </w:div>
            <w:div w:id="293681573">
              <w:marLeft w:val="0"/>
              <w:marRight w:val="0"/>
              <w:marTop w:val="0"/>
              <w:marBottom w:val="0"/>
              <w:divBdr>
                <w:top w:val="none" w:sz="0" w:space="0" w:color="auto"/>
                <w:left w:val="none" w:sz="0" w:space="0" w:color="auto"/>
                <w:bottom w:val="none" w:sz="0" w:space="0" w:color="auto"/>
                <w:right w:val="none" w:sz="0" w:space="0" w:color="auto"/>
              </w:divBdr>
            </w:div>
            <w:div w:id="306127503">
              <w:marLeft w:val="0"/>
              <w:marRight w:val="0"/>
              <w:marTop w:val="0"/>
              <w:marBottom w:val="0"/>
              <w:divBdr>
                <w:top w:val="none" w:sz="0" w:space="0" w:color="auto"/>
                <w:left w:val="none" w:sz="0" w:space="0" w:color="auto"/>
                <w:bottom w:val="none" w:sz="0" w:space="0" w:color="auto"/>
                <w:right w:val="none" w:sz="0" w:space="0" w:color="auto"/>
              </w:divBdr>
            </w:div>
            <w:div w:id="328752047">
              <w:marLeft w:val="0"/>
              <w:marRight w:val="0"/>
              <w:marTop w:val="0"/>
              <w:marBottom w:val="0"/>
              <w:divBdr>
                <w:top w:val="none" w:sz="0" w:space="0" w:color="auto"/>
                <w:left w:val="none" w:sz="0" w:space="0" w:color="auto"/>
                <w:bottom w:val="none" w:sz="0" w:space="0" w:color="auto"/>
                <w:right w:val="none" w:sz="0" w:space="0" w:color="auto"/>
              </w:divBdr>
            </w:div>
            <w:div w:id="336929837">
              <w:marLeft w:val="0"/>
              <w:marRight w:val="0"/>
              <w:marTop w:val="0"/>
              <w:marBottom w:val="0"/>
              <w:divBdr>
                <w:top w:val="none" w:sz="0" w:space="0" w:color="auto"/>
                <w:left w:val="none" w:sz="0" w:space="0" w:color="auto"/>
                <w:bottom w:val="none" w:sz="0" w:space="0" w:color="auto"/>
                <w:right w:val="none" w:sz="0" w:space="0" w:color="auto"/>
              </w:divBdr>
            </w:div>
            <w:div w:id="430319342">
              <w:marLeft w:val="0"/>
              <w:marRight w:val="0"/>
              <w:marTop w:val="0"/>
              <w:marBottom w:val="0"/>
              <w:divBdr>
                <w:top w:val="none" w:sz="0" w:space="0" w:color="auto"/>
                <w:left w:val="none" w:sz="0" w:space="0" w:color="auto"/>
                <w:bottom w:val="none" w:sz="0" w:space="0" w:color="auto"/>
                <w:right w:val="none" w:sz="0" w:space="0" w:color="auto"/>
              </w:divBdr>
            </w:div>
            <w:div w:id="485051169">
              <w:marLeft w:val="0"/>
              <w:marRight w:val="0"/>
              <w:marTop w:val="0"/>
              <w:marBottom w:val="0"/>
              <w:divBdr>
                <w:top w:val="none" w:sz="0" w:space="0" w:color="auto"/>
                <w:left w:val="none" w:sz="0" w:space="0" w:color="auto"/>
                <w:bottom w:val="none" w:sz="0" w:space="0" w:color="auto"/>
                <w:right w:val="none" w:sz="0" w:space="0" w:color="auto"/>
              </w:divBdr>
            </w:div>
            <w:div w:id="505099264">
              <w:marLeft w:val="0"/>
              <w:marRight w:val="0"/>
              <w:marTop w:val="0"/>
              <w:marBottom w:val="0"/>
              <w:divBdr>
                <w:top w:val="none" w:sz="0" w:space="0" w:color="auto"/>
                <w:left w:val="none" w:sz="0" w:space="0" w:color="auto"/>
                <w:bottom w:val="none" w:sz="0" w:space="0" w:color="auto"/>
                <w:right w:val="none" w:sz="0" w:space="0" w:color="auto"/>
              </w:divBdr>
            </w:div>
            <w:div w:id="510989846">
              <w:marLeft w:val="0"/>
              <w:marRight w:val="0"/>
              <w:marTop w:val="0"/>
              <w:marBottom w:val="0"/>
              <w:divBdr>
                <w:top w:val="none" w:sz="0" w:space="0" w:color="auto"/>
                <w:left w:val="none" w:sz="0" w:space="0" w:color="auto"/>
                <w:bottom w:val="none" w:sz="0" w:space="0" w:color="auto"/>
                <w:right w:val="none" w:sz="0" w:space="0" w:color="auto"/>
              </w:divBdr>
            </w:div>
            <w:div w:id="578562116">
              <w:marLeft w:val="0"/>
              <w:marRight w:val="0"/>
              <w:marTop w:val="0"/>
              <w:marBottom w:val="0"/>
              <w:divBdr>
                <w:top w:val="none" w:sz="0" w:space="0" w:color="auto"/>
                <w:left w:val="none" w:sz="0" w:space="0" w:color="auto"/>
                <w:bottom w:val="none" w:sz="0" w:space="0" w:color="auto"/>
                <w:right w:val="none" w:sz="0" w:space="0" w:color="auto"/>
              </w:divBdr>
            </w:div>
            <w:div w:id="629290845">
              <w:marLeft w:val="0"/>
              <w:marRight w:val="0"/>
              <w:marTop w:val="0"/>
              <w:marBottom w:val="0"/>
              <w:divBdr>
                <w:top w:val="none" w:sz="0" w:space="0" w:color="auto"/>
                <w:left w:val="none" w:sz="0" w:space="0" w:color="auto"/>
                <w:bottom w:val="none" w:sz="0" w:space="0" w:color="auto"/>
                <w:right w:val="none" w:sz="0" w:space="0" w:color="auto"/>
              </w:divBdr>
            </w:div>
            <w:div w:id="667051709">
              <w:marLeft w:val="0"/>
              <w:marRight w:val="0"/>
              <w:marTop w:val="0"/>
              <w:marBottom w:val="0"/>
              <w:divBdr>
                <w:top w:val="none" w:sz="0" w:space="0" w:color="auto"/>
                <w:left w:val="none" w:sz="0" w:space="0" w:color="auto"/>
                <w:bottom w:val="none" w:sz="0" w:space="0" w:color="auto"/>
                <w:right w:val="none" w:sz="0" w:space="0" w:color="auto"/>
              </w:divBdr>
            </w:div>
            <w:div w:id="912154523">
              <w:marLeft w:val="0"/>
              <w:marRight w:val="0"/>
              <w:marTop w:val="0"/>
              <w:marBottom w:val="0"/>
              <w:divBdr>
                <w:top w:val="none" w:sz="0" w:space="0" w:color="auto"/>
                <w:left w:val="none" w:sz="0" w:space="0" w:color="auto"/>
                <w:bottom w:val="none" w:sz="0" w:space="0" w:color="auto"/>
                <w:right w:val="none" w:sz="0" w:space="0" w:color="auto"/>
              </w:divBdr>
            </w:div>
            <w:div w:id="933901890">
              <w:marLeft w:val="0"/>
              <w:marRight w:val="0"/>
              <w:marTop w:val="0"/>
              <w:marBottom w:val="0"/>
              <w:divBdr>
                <w:top w:val="none" w:sz="0" w:space="0" w:color="auto"/>
                <w:left w:val="none" w:sz="0" w:space="0" w:color="auto"/>
                <w:bottom w:val="none" w:sz="0" w:space="0" w:color="auto"/>
                <w:right w:val="none" w:sz="0" w:space="0" w:color="auto"/>
              </w:divBdr>
            </w:div>
            <w:div w:id="978727864">
              <w:marLeft w:val="0"/>
              <w:marRight w:val="0"/>
              <w:marTop w:val="0"/>
              <w:marBottom w:val="0"/>
              <w:divBdr>
                <w:top w:val="none" w:sz="0" w:space="0" w:color="auto"/>
                <w:left w:val="none" w:sz="0" w:space="0" w:color="auto"/>
                <w:bottom w:val="none" w:sz="0" w:space="0" w:color="auto"/>
                <w:right w:val="none" w:sz="0" w:space="0" w:color="auto"/>
              </w:divBdr>
            </w:div>
            <w:div w:id="988631686">
              <w:marLeft w:val="0"/>
              <w:marRight w:val="0"/>
              <w:marTop w:val="0"/>
              <w:marBottom w:val="0"/>
              <w:divBdr>
                <w:top w:val="none" w:sz="0" w:space="0" w:color="auto"/>
                <w:left w:val="none" w:sz="0" w:space="0" w:color="auto"/>
                <w:bottom w:val="none" w:sz="0" w:space="0" w:color="auto"/>
                <w:right w:val="none" w:sz="0" w:space="0" w:color="auto"/>
              </w:divBdr>
            </w:div>
            <w:div w:id="1038319445">
              <w:marLeft w:val="0"/>
              <w:marRight w:val="0"/>
              <w:marTop w:val="0"/>
              <w:marBottom w:val="0"/>
              <w:divBdr>
                <w:top w:val="none" w:sz="0" w:space="0" w:color="auto"/>
                <w:left w:val="none" w:sz="0" w:space="0" w:color="auto"/>
                <w:bottom w:val="none" w:sz="0" w:space="0" w:color="auto"/>
                <w:right w:val="none" w:sz="0" w:space="0" w:color="auto"/>
              </w:divBdr>
            </w:div>
            <w:div w:id="1044208501">
              <w:marLeft w:val="0"/>
              <w:marRight w:val="0"/>
              <w:marTop w:val="0"/>
              <w:marBottom w:val="0"/>
              <w:divBdr>
                <w:top w:val="none" w:sz="0" w:space="0" w:color="auto"/>
                <w:left w:val="none" w:sz="0" w:space="0" w:color="auto"/>
                <w:bottom w:val="none" w:sz="0" w:space="0" w:color="auto"/>
                <w:right w:val="none" w:sz="0" w:space="0" w:color="auto"/>
              </w:divBdr>
            </w:div>
            <w:div w:id="1057708309">
              <w:marLeft w:val="0"/>
              <w:marRight w:val="0"/>
              <w:marTop w:val="0"/>
              <w:marBottom w:val="0"/>
              <w:divBdr>
                <w:top w:val="none" w:sz="0" w:space="0" w:color="auto"/>
                <w:left w:val="none" w:sz="0" w:space="0" w:color="auto"/>
                <w:bottom w:val="none" w:sz="0" w:space="0" w:color="auto"/>
                <w:right w:val="none" w:sz="0" w:space="0" w:color="auto"/>
              </w:divBdr>
            </w:div>
            <w:div w:id="1111439036">
              <w:marLeft w:val="0"/>
              <w:marRight w:val="0"/>
              <w:marTop w:val="0"/>
              <w:marBottom w:val="0"/>
              <w:divBdr>
                <w:top w:val="none" w:sz="0" w:space="0" w:color="auto"/>
                <w:left w:val="none" w:sz="0" w:space="0" w:color="auto"/>
                <w:bottom w:val="none" w:sz="0" w:space="0" w:color="auto"/>
                <w:right w:val="none" w:sz="0" w:space="0" w:color="auto"/>
              </w:divBdr>
            </w:div>
            <w:div w:id="1248689423">
              <w:marLeft w:val="0"/>
              <w:marRight w:val="0"/>
              <w:marTop w:val="0"/>
              <w:marBottom w:val="0"/>
              <w:divBdr>
                <w:top w:val="none" w:sz="0" w:space="0" w:color="auto"/>
                <w:left w:val="none" w:sz="0" w:space="0" w:color="auto"/>
                <w:bottom w:val="none" w:sz="0" w:space="0" w:color="auto"/>
                <w:right w:val="none" w:sz="0" w:space="0" w:color="auto"/>
              </w:divBdr>
            </w:div>
            <w:div w:id="1254163438">
              <w:marLeft w:val="0"/>
              <w:marRight w:val="0"/>
              <w:marTop w:val="0"/>
              <w:marBottom w:val="0"/>
              <w:divBdr>
                <w:top w:val="none" w:sz="0" w:space="0" w:color="auto"/>
                <w:left w:val="none" w:sz="0" w:space="0" w:color="auto"/>
                <w:bottom w:val="none" w:sz="0" w:space="0" w:color="auto"/>
                <w:right w:val="none" w:sz="0" w:space="0" w:color="auto"/>
              </w:divBdr>
            </w:div>
            <w:div w:id="1256400408">
              <w:marLeft w:val="0"/>
              <w:marRight w:val="0"/>
              <w:marTop w:val="0"/>
              <w:marBottom w:val="0"/>
              <w:divBdr>
                <w:top w:val="none" w:sz="0" w:space="0" w:color="auto"/>
                <w:left w:val="none" w:sz="0" w:space="0" w:color="auto"/>
                <w:bottom w:val="none" w:sz="0" w:space="0" w:color="auto"/>
                <w:right w:val="none" w:sz="0" w:space="0" w:color="auto"/>
              </w:divBdr>
            </w:div>
            <w:div w:id="1348826404">
              <w:marLeft w:val="0"/>
              <w:marRight w:val="0"/>
              <w:marTop w:val="0"/>
              <w:marBottom w:val="0"/>
              <w:divBdr>
                <w:top w:val="none" w:sz="0" w:space="0" w:color="auto"/>
                <w:left w:val="none" w:sz="0" w:space="0" w:color="auto"/>
                <w:bottom w:val="none" w:sz="0" w:space="0" w:color="auto"/>
                <w:right w:val="none" w:sz="0" w:space="0" w:color="auto"/>
              </w:divBdr>
            </w:div>
            <w:div w:id="1380740672">
              <w:marLeft w:val="0"/>
              <w:marRight w:val="0"/>
              <w:marTop w:val="0"/>
              <w:marBottom w:val="0"/>
              <w:divBdr>
                <w:top w:val="none" w:sz="0" w:space="0" w:color="auto"/>
                <w:left w:val="none" w:sz="0" w:space="0" w:color="auto"/>
                <w:bottom w:val="none" w:sz="0" w:space="0" w:color="auto"/>
                <w:right w:val="none" w:sz="0" w:space="0" w:color="auto"/>
              </w:divBdr>
            </w:div>
            <w:div w:id="1489664574">
              <w:marLeft w:val="0"/>
              <w:marRight w:val="0"/>
              <w:marTop w:val="0"/>
              <w:marBottom w:val="0"/>
              <w:divBdr>
                <w:top w:val="none" w:sz="0" w:space="0" w:color="auto"/>
                <w:left w:val="none" w:sz="0" w:space="0" w:color="auto"/>
                <w:bottom w:val="none" w:sz="0" w:space="0" w:color="auto"/>
                <w:right w:val="none" w:sz="0" w:space="0" w:color="auto"/>
              </w:divBdr>
            </w:div>
            <w:div w:id="1500190673">
              <w:marLeft w:val="0"/>
              <w:marRight w:val="0"/>
              <w:marTop w:val="0"/>
              <w:marBottom w:val="0"/>
              <w:divBdr>
                <w:top w:val="none" w:sz="0" w:space="0" w:color="auto"/>
                <w:left w:val="none" w:sz="0" w:space="0" w:color="auto"/>
                <w:bottom w:val="none" w:sz="0" w:space="0" w:color="auto"/>
                <w:right w:val="none" w:sz="0" w:space="0" w:color="auto"/>
              </w:divBdr>
            </w:div>
            <w:div w:id="1508405889">
              <w:marLeft w:val="0"/>
              <w:marRight w:val="0"/>
              <w:marTop w:val="0"/>
              <w:marBottom w:val="0"/>
              <w:divBdr>
                <w:top w:val="none" w:sz="0" w:space="0" w:color="auto"/>
                <w:left w:val="none" w:sz="0" w:space="0" w:color="auto"/>
                <w:bottom w:val="none" w:sz="0" w:space="0" w:color="auto"/>
                <w:right w:val="none" w:sz="0" w:space="0" w:color="auto"/>
              </w:divBdr>
            </w:div>
            <w:div w:id="1535343910">
              <w:marLeft w:val="0"/>
              <w:marRight w:val="0"/>
              <w:marTop w:val="0"/>
              <w:marBottom w:val="0"/>
              <w:divBdr>
                <w:top w:val="none" w:sz="0" w:space="0" w:color="auto"/>
                <w:left w:val="none" w:sz="0" w:space="0" w:color="auto"/>
                <w:bottom w:val="none" w:sz="0" w:space="0" w:color="auto"/>
                <w:right w:val="none" w:sz="0" w:space="0" w:color="auto"/>
              </w:divBdr>
            </w:div>
            <w:div w:id="1538279687">
              <w:marLeft w:val="0"/>
              <w:marRight w:val="0"/>
              <w:marTop w:val="0"/>
              <w:marBottom w:val="0"/>
              <w:divBdr>
                <w:top w:val="none" w:sz="0" w:space="0" w:color="auto"/>
                <w:left w:val="none" w:sz="0" w:space="0" w:color="auto"/>
                <w:bottom w:val="none" w:sz="0" w:space="0" w:color="auto"/>
                <w:right w:val="none" w:sz="0" w:space="0" w:color="auto"/>
              </w:divBdr>
            </w:div>
            <w:div w:id="1841964882">
              <w:marLeft w:val="0"/>
              <w:marRight w:val="0"/>
              <w:marTop w:val="0"/>
              <w:marBottom w:val="0"/>
              <w:divBdr>
                <w:top w:val="none" w:sz="0" w:space="0" w:color="auto"/>
                <w:left w:val="none" w:sz="0" w:space="0" w:color="auto"/>
                <w:bottom w:val="none" w:sz="0" w:space="0" w:color="auto"/>
                <w:right w:val="none" w:sz="0" w:space="0" w:color="auto"/>
              </w:divBdr>
            </w:div>
            <w:div w:id="1858348265">
              <w:marLeft w:val="0"/>
              <w:marRight w:val="0"/>
              <w:marTop w:val="0"/>
              <w:marBottom w:val="0"/>
              <w:divBdr>
                <w:top w:val="none" w:sz="0" w:space="0" w:color="auto"/>
                <w:left w:val="none" w:sz="0" w:space="0" w:color="auto"/>
                <w:bottom w:val="none" w:sz="0" w:space="0" w:color="auto"/>
                <w:right w:val="none" w:sz="0" w:space="0" w:color="auto"/>
              </w:divBdr>
            </w:div>
            <w:div w:id="1868714518">
              <w:marLeft w:val="0"/>
              <w:marRight w:val="0"/>
              <w:marTop w:val="0"/>
              <w:marBottom w:val="0"/>
              <w:divBdr>
                <w:top w:val="none" w:sz="0" w:space="0" w:color="auto"/>
                <w:left w:val="none" w:sz="0" w:space="0" w:color="auto"/>
                <w:bottom w:val="none" w:sz="0" w:space="0" w:color="auto"/>
                <w:right w:val="none" w:sz="0" w:space="0" w:color="auto"/>
              </w:divBdr>
            </w:div>
            <w:div w:id="1885100030">
              <w:marLeft w:val="0"/>
              <w:marRight w:val="0"/>
              <w:marTop w:val="0"/>
              <w:marBottom w:val="0"/>
              <w:divBdr>
                <w:top w:val="none" w:sz="0" w:space="0" w:color="auto"/>
                <w:left w:val="none" w:sz="0" w:space="0" w:color="auto"/>
                <w:bottom w:val="none" w:sz="0" w:space="0" w:color="auto"/>
                <w:right w:val="none" w:sz="0" w:space="0" w:color="auto"/>
              </w:divBdr>
            </w:div>
            <w:div w:id="1941377036">
              <w:marLeft w:val="0"/>
              <w:marRight w:val="0"/>
              <w:marTop w:val="0"/>
              <w:marBottom w:val="0"/>
              <w:divBdr>
                <w:top w:val="none" w:sz="0" w:space="0" w:color="auto"/>
                <w:left w:val="none" w:sz="0" w:space="0" w:color="auto"/>
                <w:bottom w:val="none" w:sz="0" w:space="0" w:color="auto"/>
                <w:right w:val="none" w:sz="0" w:space="0" w:color="auto"/>
              </w:divBdr>
            </w:div>
            <w:div w:id="1986473889">
              <w:marLeft w:val="0"/>
              <w:marRight w:val="0"/>
              <w:marTop w:val="0"/>
              <w:marBottom w:val="0"/>
              <w:divBdr>
                <w:top w:val="none" w:sz="0" w:space="0" w:color="auto"/>
                <w:left w:val="none" w:sz="0" w:space="0" w:color="auto"/>
                <w:bottom w:val="none" w:sz="0" w:space="0" w:color="auto"/>
                <w:right w:val="none" w:sz="0" w:space="0" w:color="auto"/>
              </w:divBdr>
            </w:div>
            <w:div w:id="1993217559">
              <w:marLeft w:val="0"/>
              <w:marRight w:val="0"/>
              <w:marTop w:val="0"/>
              <w:marBottom w:val="0"/>
              <w:divBdr>
                <w:top w:val="none" w:sz="0" w:space="0" w:color="auto"/>
                <w:left w:val="none" w:sz="0" w:space="0" w:color="auto"/>
                <w:bottom w:val="none" w:sz="0" w:space="0" w:color="auto"/>
                <w:right w:val="none" w:sz="0" w:space="0" w:color="auto"/>
              </w:divBdr>
            </w:div>
            <w:div w:id="2016951205">
              <w:marLeft w:val="0"/>
              <w:marRight w:val="0"/>
              <w:marTop w:val="0"/>
              <w:marBottom w:val="0"/>
              <w:divBdr>
                <w:top w:val="none" w:sz="0" w:space="0" w:color="auto"/>
                <w:left w:val="none" w:sz="0" w:space="0" w:color="auto"/>
                <w:bottom w:val="none" w:sz="0" w:space="0" w:color="auto"/>
                <w:right w:val="none" w:sz="0" w:space="0" w:color="auto"/>
              </w:divBdr>
            </w:div>
            <w:div w:id="2056269367">
              <w:marLeft w:val="0"/>
              <w:marRight w:val="0"/>
              <w:marTop w:val="0"/>
              <w:marBottom w:val="0"/>
              <w:divBdr>
                <w:top w:val="none" w:sz="0" w:space="0" w:color="auto"/>
                <w:left w:val="none" w:sz="0" w:space="0" w:color="auto"/>
                <w:bottom w:val="none" w:sz="0" w:space="0" w:color="auto"/>
                <w:right w:val="none" w:sz="0" w:space="0" w:color="auto"/>
              </w:divBdr>
            </w:div>
            <w:div w:id="2068917015">
              <w:marLeft w:val="0"/>
              <w:marRight w:val="0"/>
              <w:marTop w:val="0"/>
              <w:marBottom w:val="0"/>
              <w:divBdr>
                <w:top w:val="none" w:sz="0" w:space="0" w:color="auto"/>
                <w:left w:val="none" w:sz="0" w:space="0" w:color="auto"/>
                <w:bottom w:val="none" w:sz="0" w:space="0" w:color="auto"/>
                <w:right w:val="none" w:sz="0" w:space="0" w:color="auto"/>
              </w:divBdr>
            </w:div>
            <w:div w:id="2097288243">
              <w:marLeft w:val="0"/>
              <w:marRight w:val="0"/>
              <w:marTop w:val="0"/>
              <w:marBottom w:val="0"/>
              <w:divBdr>
                <w:top w:val="none" w:sz="0" w:space="0" w:color="auto"/>
                <w:left w:val="none" w:sz="0" w:space="0" w:color="auto"/>
                <w:bottom w:val="none" w:sz="0" w:space="0" w:color="auto"/>
                <w:right w:val="none" w:sz="0" w:space="0" w:color="auto"/>
              </w:divBdr>
            </w:div>
            <w:div w:id="2120292994">
              <w:marLeft w:val="0"/>
              <w:marRight w:val="0"/>
              <w:marTop w:val="0"/>
              <w:marBottom w:val="0"/>
              <w:divBdr>
                <w:top w:val="none" w:sz="0" w:space="0" w:color="auto"/>
                <w:left w:val="none" w:sz="0" w:space="0" w:color="auto"/>
                <w:bottom w:val="none" w:sz="0" w:space="0" w:color="auto"/>
                <w:right w:val="none" w:sz="0" w:space="0" w:color="auto"/>
              </w:divBdr>
            </w:div>
            <w:div w:id="21351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7.png" Id="rId117" /><Relationship Type="http://schemas.openxmlformats.org/officeDocument/2006/relationships/image" Target="media/image9.png" Id="rId21" /><Relationship Type="http://schemas.openxmlformats.org/officeDocument/2006/relationships/image" Target="media/image27.png" Id="rId42" /><Relationship Type="http://schemas.openxmlformats.org/officeDocument/2006/relationships/image" Target="media/image45.png" Id="rId63" /><Relationship Type="http://schemas.openxmlformats.org/officeDocument/2006/relationships/image" Target="media/image66.png" Id="rId84" /><Relationship Type="http://schemas.openxmlformats.org/officeDocument/2006/relationships/image" Target="media/image117.png" Id="rId138" /><Relationship Type="http://schemas.openxmlformats.org/officeDocument/2006/relationships/image" Target="media/image138.png" Id="rId159" /><Relationship Type="http://schemas.openxmlformats.org/officeDocument/2006/relationships/image" Target="media/image87.png" Id="rId107" /><Relationship Type="http://schemas.openxmlformats.org/officeDocument/2006/relationships/hyperlink" Target="https://portal.azure.com/" TargetMode="External" Id="rId11" /><Relationship Type="http://schemas.openxmlformats.org/officeDocument/2006/relationships/image" Target="media/image18.png" Id="rId32" /><Relationship Type="http://schemas.openxmlformats.org/officeDocument/2006/relationships/image" Target="media/image37.png" Id="rId53" /><Relationship Type="http://schemas.openxmlformats.org/officeDocument/2006/relationships/image" Target="media/image56.png" Id="rId74" /><Relationship Type="http://schemas.openxmlformats.org/officeDocument/2006/relationships/image" Target="media/image107.png" Id="rId128" /><Relationship Type="http://schemas.openxmlformats.org/officeDocument/2006/relationships/image" Target="media/image128.png" Id="rId149" /><Relationship Type="http://schemas.openxmlformats.org/officeDocument/2006/relationships/numbering" Target="numbering.xml" Id="rId5" /><Relationship Type="http://schemas.openxmlformats.org/officeDocument/2006/relationships/image" Target="media/image75.png" Id="rId95" /><Relationship Type="http://schemas.openxmlformats.org/officeDocument/2006/relationships/header" Target="header1.xml" Id="rId160" /><Relationship Type="http://schemas.openxmlformats.org/officeDocument/2006/relationships/image" Target="media/image10.png" Id="rId22" /><Relationship Type="http://schemas.openxmlformats.org/officeDocument/2006/relationships/image" Target="media/image28.png" Id="rId43" /><Relationship Type="http://schemas.openxmlformats.org/officeDocument/2006/relationships/image" Target="media/image46.png" Id="rId64" /><Relationship Type="http://schemas.openxmlformats.org/officeDocument/2006/relationships/image" Target="media/image98.png" Id="rId118" /><Relationship Type="http://schemas.openxmlformats.org/officeDocument/2006/relationships/image" Target="media/image118.png" Id="rId139" /><Relationship Type="http://schemas.openxmlformats.org/officeDocument/2006/relationships/image" Target="media/image67.png" Id="rId85" /><Relationship Type="http://schemas.openxmlformats.org/officeDocument/2006/relationships/image" Target="media/image129.png" Id="rId150"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9.png" Id="rId33" /><Relationship Type="http://schemas.openxmlformats.org/officeDocument/2006/relationships/image" Target="media/image23.png" Id="rId38" /><Relationship Type="http://schemas.openxmlformats.org/officeDocument/2006/relationships/image" Target="media/image43.png" Id="rId59" /><Relationship Type="http://schemas.openxmlformats.org/officeDocument/2006/relationships/image" Target="media/image83.png" Id="rId103" /><Relationship Type="http://schemas.openxmlformats.org/officeDocument/2006/relationships/image" Target="media/image88.png" Id="rId108" /><Relationship Type="http://schemas.openxmlformats.org/officeDocument/2006/relationships/image" Target="media/image103.png" Id="rId124" /><Relationship Type="http://schemas.openxmlformats.org/officeDocument/2006/relationships/image" Target="media/image108.png" Id="rId129" /><Relationship Type="http://schemas.openxmlformats.org/officeDocument/2006/relationships/image" Target="media/image38.png" Id="rId54" /><Relationship Type="http://schemas.openxmlformats.org/officeDocument/2006/relationships/image" Target="media/image52.png" Id="rId70" /><Relationship Type="http://schemas.openxmlformats.org/officeDocument/2006/relationships/image" Target="media/image57.png" Id="rId75" /><Relationship Type="http://schemas.openxmlformats.org/officeDocument/2006/relationships/oleObject" Target="embeddings/oleObject2.bin" Id="rId91" /><Relationship Type="http://schemas.openxmlformats.org/officeDocument/2006/relationships/image" Target="media/image76.png" Id="rId96" /><Relationship Type="http://schemas.openxmlformats.org/officeDocument/2006/relationships/image" Target="media/image119.png" Id="rId140" /><Relationship Type="http://schemas.openxmlformats.org/officeDocument/2006/relationships/image" Target="media/image124.png" Id="rId145" /><Relationship Type="http://schemas.openxmlformats.org/officeDocument/2006/relationships/header" Target="header2.xml" Id="rId161" /><Relationship Type="http://schemas.openxmlformats.org/officeDocument/2006/relationships/theme" Target="theme/theme1.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1.png" Id="rId23" /><Relationship Type="http://schemas.openxmlformats.org/officeDocument/2006/relationships/image" Target="media/image15.png" Id="rId28" /><Relationship Type="http://schemas.openxmlformats.org/officeDocument/2006/relationships/image" Target="media/image34.png" Id="rId49" /><Relationship Type="http://schemas.openxmlformats.org/officeDocument/2006/relationships/image" Target="media/image94.png" Id="rId114" /><Relationship Type="http://schemas.openxmlformats.org/officeDocument/2006/relationships/image" Target="media/image99.png" Id="rId119" /><Relationship Type="http://schemas.openxmlformats.org/officeDocument/2006/relationships/image" Target="media/image29.png" Id="rId44" /><Relationship Type="http://schemas.openxmlformats.org/officeDocument/2006/relationships/hyperlink" Target="https://portal.azure.com/" TargetMode="External" Id="rId60" /><Relationship Type="http://schemas.openxmlformats.org/officeDocument/2006/relationships/image" Target="media/image47.png" Id="rId65" /><Relationship Type="http://schemas.openxmlformats.org/officeDocument/2006/relationships/image" Target="media/image63.png" Id="rId81" /><Relationship Type="http://schemas.openxmlformats.org/officeDocument/2006/relationships/image" Target="media/image68.png" Id="rId86" /><Relationship Type="http://schemas.openxmlformats.org/officeDocument/2006/relationships/image" Target="media/image109.png" Id="rId130" /><Relationship Type="http://schemas.openxmlformats.org/officeDocument/2006/relationships/image" Target="media/image114.png" Id="rId135" /><Relationship Type="http://schemas.openxmlformats.org/officeDocument/2006/relationships/image" Target="media/image130.png" Id="rId151" /><Relationship Type="http://schemas.openxmlformats.org/officeDocument/2006/relationships/image" Target="media/image135.png" Id="rId156"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4.png" Id="rId39" /><Relationship Type="http://schemas.openxmlformats.org/officeDocument/2006/relationships/image" Target="media/image89.png" Id="rId109" /><Relationship Type="http://schemas.openxmlformats.org/officeDocument/2006/relationships/image" Target="media/image20.png" Id="rId34" /><Relationship Type="http://schemas.openxmlformats.org/officeDocument/2006/relationships/image" Target="media/image35.png" Id="rId50" /><Relationship Type="http://schemas.openxmlformats.org/officeDocument/2006/relationships/image" Target="media/image39.png" Id="rId55" /><Relationship Type="http://schemas.openxmlformats.org/officeDocument/2006/relationships/image" Target="media/image58.png" Id="rId76" /><Relationship Type="http://schemas.openxmlformats.org/officeDocument/2006/relationships/image" Target="media/image77.png" Id="rId97" /><Relationship Type="http://schemas.openxmlformats.org/officeDocument/2006/relationships/image" Target="media/image84.png" Id="rId104" /><Relationship Type="http://schemas.openxmlformats.org/officeDocument/2006/relationships/image" Target="media/image100.png" Id="rId120" /><Relationship Type="http://schemas.openxmlformats.org/officeDocument/2006/relationships/image" Target="media/image104.png" Id="rId125" /><Relationship Type="http://schemas.openxmlformats.org/officeDocument/2006/relationships/image" Target="media/image120.png" Id="rId141" /><Relationship Type="http://schemas.openxmlformats.org/officeDocument/2006/relationships/image" Target="media/image125.png" Id="rId146"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hyperlink" Target="https://portal.azure.com/" TargetMode="External" Id="rId92" /><Relationship Type="http://schemas.openxmlformats.org/officeDocument/2006/relationships/footer" Target="footer1.xml" Id="rId16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2.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48.png" Id="rId66" /><Relationship Type="http://schemas.openxmlformats.org/officeDocument/2006/relationships/image" Target="media/image69.png" Id="rId87" /><Relationship Type="http://schemas.openxmlformats.org/officeDocument/2006/relationships/image" Target="media/image90.png" Id="rId110" /><Relationship Type="http://schemas.openxmlformats.org/officeDocument/2006/relationships/image" Target="media/image95.png" Id="rId115" /><Relationship Type="http://schemas.openxmlformats.org/officeDocument/2006/relationships/image" Target="media/image110.png" Id="rId131" /><Relationship Type="http://schemas.openxmlformats.org/officeDocument/2006/relationships/image" Target="media/image115.png" Id="rId136" /><Relationship Type="http://schemas.openxmlformats.org/officeDocument/2006/relationships/image" Target="media/image136.png" Id="rId157" /><Relationship Type="http://schemas.openxmlformats.org/officeDocument/2006/relationships/hyperlink" Target="https://assets.publishing.service.gov.uk/government/uploads/system/uploads/attachment_data/file/1055492/FCDO-geographical-names-index-Feb22.csv/preview" TargetMode="External" Id="rId61" /><Relationship Type="http://schemas.openxmlformats.org/officeDocument/2006/relationships/image" Target="media/image64.png" Id="rId82" /><Relationship Type="http://schemas.openxmlformats.org/officeDocument/2006/relationships/image" Target="media/image131.png" Id="rId152" /><Relationship Type="http://schemas.openxmlformats.org/officeDocument/2006/relationships/hyperlink" Target="https://portal.azure.com/" TargetMode="External" Id="rId19" /><Relationship Type="http://schemas.openxmlformats.org/officeDocument/2006/relationships/image" Target="media/image3.png" Id="rId14" /><Relationship Type="http://schemas.openxmlformats.org/officeDocument/2006/relationships/image" Target="media/image17.png" Id="rId30" /><Relationship Type="http://schemas.openxmlformats.org/officeDocument/2006/relationships/image" Target="media/image21.png" Id="rId35" /><Relationship Type="http://schemas.openxmlformats.org/officeDocument/2006/relationships/image" Target="media/image40.png" Id="rId56" /><Relationship Type="http://schemas.openxmlformats.org/officeDocument/2006/relationships/image" Target="media/image59.png" Id="rId77" /><Relationship Type="http://schemas.openxmlformats.org/officeDocument/2006/relationships/image" Target="media/image80.png" Id="rId100" /><Relationship Type="http://schemas.openxmlformats.org/officeDocument/2006/relationships/image" Target="media/image85.png" Id="rId105" /><Relationship Type="http://schemas.openxmlformats.org/officeDocument/2006/relationships/image" Target="media/image105.png" Id="rId126" /><Relationship Type="http://schemas.openxmlformats.org/officeDocument/2006/relationships/image" Target="media/image126.png" Id="rId14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4.png" Id="rId72" /><Relationship Type="http://schemas.openxmlformats.org/officeDocument/2006/relationships/image" Target="media/image73.png" Id="rId93" /><Relationship Type="http://schemas.openxmlformats.org/officeDocument/2006/relationships/image" Target="media/image78.png" Id="rId98" /><Relationship Type="http://schemas.openxmlformats.org/officeDocument/2006/relationships/image" Target="media/image101.png" Id="rId121" /><Relationship Type="http://schemas.openxmlformats.org/officeDocument/2006/relationships/image" Target="media/image121.png" Id="rId142" /><Relationship Type="http://schemas.openxmlformats.org/officeDocument/2006/relationships/footer" Target="footer2.xml" Id="rId163" /><Relationship Type="http://schemas.openxmlformats.org/officeDocument/2006/relationships/customXml" Target="../customXml/item3.xml" Id="rId3" /><Relationship Type="http://schemas.openxmlformats.org/officeDocument/2006/relationships/image" Target="media/image13.png" Id="rId25" /><Relationship Type="http://schemas.openxmlformats.org/officeDocument/2006/relationships/image" Target="media/image31.png" Id="rId46" /><Relationship Type="http://schemas.openxmlformats.org/officeDocument/2006/relationships/image" Target="media/image49.png" Id="rId67" /><Relationship Type="http://schemas.openxmlformats.org/officeDocument/2006/relationships/image" Target="media/image96.png" Id="rId116" /><Relationship Type="http://schemas.openxmlformats.org/officeDocument/2006/relationships/image" Target="media/image116.png" Id="rId137" /><Relationship Type="http://schemas.openxmlformats.org/officeDocument/2006/relationships/image" Target="media/image137.png" Id="rId158" /><Relationship Type="http://schemas.openxmlformats.org/officeDocument/2006/relationships/image" Target="media/image8.png" Id="rId20" /><Relationship Type="http://schemas.openxmlformats.org/officeDocument/2006/relationships/image" Target="media/image26.png" Id="rId41" /><Relationship Type="http://schemas.openxmlformats.org/officeDocument/2006/relationships/image" Target="media/image44.png" Id="rId62" /><Relationship Type="http://schemas.openxmlformats.org/officeDocument/2006/relationships/image" Target="media/image65.png" Id="rId83" /><Relationship Type="http://schemas.openxmlformats.org/officeDocument/2006/relationships/image" Target="media/image70.png" Id="rId88" /><Relationship Type="http://schemas.openxmlformats.org/officeDocument/2006/relationships/image" Target="media/image91.png" Id="rId111" /><Relationship Type="http://schemas.openxmlformats.org/officeDocument/2006/relationships/image" Target="media/image111.png" Id="rId132" /><Relationship Type="http://schemas.openxmlformats.org/officeDocument/2006/relationships/image" Target="media/image132.png" Id="rId153" /><Relationship Type="http://schemas.openxmlformats.org/officeDocument/2006/relationships/image" Target="media/image4.png" Id="rId15" /><Relationship Type="http://schemas.openxmlformats.org/officeDocument/2006/relationships/image" Target="media/image22.png" Id="rId36" /><Relationship Type="http://schemas.openxmlformats.org/officeDocument/2006/relationships/image" Target="media/image41.png" Id="rId57" /><Relationship Type="http://schemas.openxmlformats.org/officeDocument/2006/relationships/image" Target="media/image86.png" Id="rId106" /><Relationship Type="http://schemas.openxmlformats.org/officeDocument/2006/relationships/image" Target="media/image106.png" Id="rId127" /><Relationship Type="http://schemas.openxmlformats.org/officeDocument/2006/relationships/endnotes" Target="endnotes.xml" Id="rId10" /><Relationship Type="http://schemas.openxmlformats.org/officeDocument/2006/relationships/hyperlink" Target="https://dev.azure.com/" TargetMode="External" Id="rId31" /><Relationship Type="http://schemas.openxmlformats.org/officeDocument/2006/relationships/hyperlink" Target="https://portal.azure.com/" TargetMode="External" Id="rId52" /><Relationship Type="http://schemas.openxmlformats.org/officeDocument/2006/relationships/image" Target="media/image55.png" Id="rId73" /><Relationship Type="http://schemas.openxmlformats.org/officeDocument/2006/relationships/image" Target="media/image60.png" Id="rId78" /><Relationship Type="http://schemas.openxmlformats.org/officeDocument/2006/relationships/image" Target="media/image74.png" Id="rId94" /><Relationship Type="http://schemas.openxmlformats.org/officeDocument/2006/relationships/image" Target="media/image79.png" Id="rId99" /><Relationship Type="http://schemas.openxmlformats.org/officeDocument/2006/relationships/image" Target="media/image81.png" Id="rId101" /><Relationship Type="http://schemas.openxmlformats.org/officeDocument/2006/relationships/image" Target="media/image102.png" Id="rId122" /><Relationship Type="http://schemas.openxmlformats.org/officeDocument/2006/relationships/image" Target="media/image122.png" Id="rId143" /><Relationship Type="http://schemas.openxmlformats.org/officeDocument/2006/relationships/image" Target="media/image127.png" Id="rId148" /><Relationship Type="http://schemas.openxmlformats.org/officeDocument/2006/relationships/fontTable" Target="fontTable.xm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4.png" Id="rId26" /><Relationship Type="http://schemas.openxmlformats.org/officeDocument/2006/relationships/image" Target="media/image32.png" Id="rId47" /><Relationship Type="http://schemas.openxmlformats.org/officeDocument/2006/relationships/image" Target="media/image50.png" Id="rId68" /><Relationship Type="http://schemas.openxmlformats.org/officeDocument/2006/relationships/image" Target="media/image71.png" Id="rId89" /><Relationship Type="http://schemas.openxmlformats.org/officeDocument/2006/relationships/image" Target="media/image92.png" Id="rId112" /><Relationship Type="http://schemas.openxmlformats.org/officeDocument/2006/relationships/image" Target="media/image112.png" Id="rId133" /><Relationship Type="http://schemas.openxmlformats.org/officeDocument/2006/relationships/image" Target="media/image133.png" Id="rId154" /><Relationship Type="http://schemas.openxmlformats.org/officeDocument/2006/relationships/image" Target="media/image5.png" Id="rId16" /><Relationship Type="http://schemas.openxmlformats.org/officeDocument/2006/relationships/oleObject" Target="embeddings/oleObject1.bin" Id="rId37" /><Relationship Type="http://schemas.openxmlformats.org/officeDocument/2006/relationships/image" Target="media/image42.png" Id="rId58" /><Relationship Type="http://schemas.openxmlformats.org/officeDocument/2006/relationships/image" Target="media/image61.png" Id="rId79" /><Relationship Type="http://schemas.openxmlformats.org/officeDocument/2006/relationships/image" Target="media/image82.png" Id="rId102" /><Relationship Type="http://schemas.openxmlformats.org/officeDocument/2006/relationships/hyperlink" Target="https://dev.azure.com/" TargetMode="External" Id="rId123" /><Relationship Type="http://schemas.openxmlformats.org/officeDocument/2006/relationships/image" Target="media/image123.png" Id="rId144" /><Relationship Type="http://schemas.openxmlformats.org/officeDocument/2006/relationships/image" Target="media/image72.png" Id="rId90" /><Relationship Type="http://schemas.openxmlformats.org/officeDocument/2006/relationships/glossaryDocument" Target="glossary/document.xml" Id="rId165" /><Relationship Type="http://schemas.openxmlformats.org/officeDocument/2006/relationships/hyperlink" Target="https://portal.azure.com/" TargetMode="External" Id="rId27" /><Relationship Type="http://schemas.openxmlformats.org/officeDocument/2006/relationships/image" Target="media/image33.png" Id="rId48" /><Relationship Type="http://schemas.openxmlformats.org/officeDocument/2006/relationships/image" Target="media/image51.png" Id="rId69" /><Relationship Type="http://schemas.openxmlformats.org/officeDocument/2006/relationships/image" Target="media/image93.png" Id="rId113" /><Relationship Type="http://schemas.openxmlformats.org/officeDocument/2006/relationships/image" Target="media/image113.png" Id="rId134" /><Relationship Type="http://schemas.openxmlformats.org/officeDocument/2006/relationships/image" Target="media/image62.png" Id="rId80" /><Relationship Type="http://schemas.openxmlformats.org/officeDocument/2006/relationships/image" Target="media/image134.png" Id="rId155"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lisiecki\AppData\Roaming\Microsoft\Templates\LOD_Lab_Conversion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682614-0A85-4DD9-BEC9-8F4E5FA365D6}"/>
      </w:docPartPr>
      <w:docPartBody>
        <w:p w:rsidR="008714FF" w:rsidRDefault="008714FF"/>
      </w:docPartBody>
    </w:docPart>
    <w:docPart>
      <w:docPartPr>
        <w:name w:val="57222CE5E53F4AA2AE9972C761041A97"/>
        <w:category>
          <w:name w:val="General"/>
          <w:gallery w:val="placeholder"/>
        </w:category>
        <w:types>
          <w:type w:val="bbPlcHdr"/>
        </w:types>
        <w:behaviors>
          <w:behavior w:val="content"/>
        </w:behaviors>
        <w:guid w:val="{4B688FF4-5E1B-4AAF-8AE5-E7E7D2CF7F0F}"/>
      </w:docPartPr>
      <w:docPartBody>
        <w:p w:rsidR="002914F6" w:rsidRDefault="002914F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714FF"/>
    <w:rsid w:val="000D6A2A"/>
    <w:rsid w:val="000E7E2D"/>
    <w:rsid w:val="00121F47"/>
    <w:rsid w:val="00152A78"/>
    <w:rsid w:val="001B116C"/>
    <w:rsid w:val="001F79F0"/>
    <w:rsid w:val="00256278"/>
    <w:rsid w:val="002846D2"/>
    <w:rsid w:val="002914F6"/>
    <w:rsid w:val="00386602"/>
    <w:rsid w:val="00520272"/>
    <w:rsid w:val="005574E5"/>
    <w:rsid w:val="005677F4"/>
    <w:rsid w:val="005679E4"/>
    <w:rsid w:val="007A6FE9"/>
    <w:rsid w:val="008044ED"/>
    <w:rsid w:val="008457D4"/>
    <w:rsid w:val="008714FF"/>
    <w:rsid w:val="00893E56"/>
    <w:rsid w:val="00991125"/>
    <w:rsid w:val="009F262E"/>
    <w:rsid w:val="00A07BFD"/>
    <w:rsid w:val="00A67505"/>
    <w:rsid w:val="00A976DB"/>
    <w:rsid w:val="00AF03EA"/>
    <w:rsid w:val="00CF72E9"/>
    <w:rsid w:val="00E05917"/>
    <w:rsid w:val="00FB2BD7"/>
    <w:rsid w:val="00FE30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230e9df3-be65-4c73-a93b-d1236ebd677e" xsi:nil="true"/>
    <lcf76f155ced4ddcb4097134ff3c332f xmlns="07e1d6ff-a822-4981-8f0c-4889b963e45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86B46921C629419CF2A9C1D6A83165" ma:contentTypeVersion="16" ma:contentTypeDescription="Create a new document." ma:contentTypeScope="" ma:versionID="3b415a4c6e95cfbf76f2c9f1f3b7f488">
  <xsd:schema xmlns:xsd="http://www.w3.org/2001/XMLSchema" xmlns:xs="http://www.w3.org/2001/XMLSchema" xmlns:p="http://schemas.microsoft.com/office/2006/metadata/properties" xmlns:ns1="http://schemas.microsoft.com/sharepoint/v3" xmlns:ns2="e0706ad5-ed19-41f7-a0ef-035818d679d5" xmlns:ns3="07e1d6ff-a822-4981-8f0c-4889b963e45b" xmlns:ns4="230e9df3-be65-4c73-a93b-d1236ebd677e" targetNamespace="http://schemas.microsoft.com/office/2006/metadata/properties" ma:root="true" ma:fieldsID="2f678bc626c8c303205433688bc1658b" ns1:_="" ns2:_="" ns3:_="" ns4:_="">
    <xsd:import namespace="http://schemas.microsoft.com/sharepoint/v3"/>
    <xsd:import namespace="e0706ad5-ed19-41f7-a0ef-035818d679d5"/>
    <xsd:import namespace="07e1d6ff-a822-4981-8f0c-4889b963e45b"/>
    <xsd:import namespace="230e9df3-be65-4c73-a93b-d1236ebd677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lcf76f155ced4ddcb4097134ff3c332f" minOccurs="0"/>
                <xsd:element ref="ns4:TaxCatchAll" minOccurs="0"/>
                <xsd:element ref="ns3:MediaServiceOCR" minOccurs="0"/>
                <xsd:element ref="ns3:MediaServiceGenerationTime" minOccurs="0"/>
                <xsd:element ref="ns3: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706ad5-ed19-41f7-a0ef-035818d679d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e1d6ff-a822-4981-8f0c-4889b963e45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f46ff23e-588a-4e72-8e26-da541f0eb9c5}" ma:internalName="TaxCatchAll" ma:showField="CatchAllData" ma:web="e0706ad5-ed19-41f7-a0ef-035818d679d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22E35-62BD-4FE9-8C10-D54F8DF268AA}">
  <ds:schemaRefs>
    <ds:schemaRef ds:uri="http://schemas.microsoft.com/sharepoint/v3/contenttype/forms"/>
  </ds:schemaRefs>
</ds:datastoreItem>
</file>

<file path=customXml/itemProps2.xml><?xml version="1.0" encoding="utf-8"?>
<ds:datastoreItem xmlns:ds="http://schemas.openxmlformats.org/officeDocument/2006/customXml" ds:itemID="{215F8DAD-8FD7-439B-9FAF-552FA766DCD6}">
  <ds:schemaRefs>
    <ds:schemaRef ds:uri="http://schemas.microsoft.com/office/2006/metadata/properties"/>
    <ds:schemaRef ds:uri="http://schemas.microsoft.com/office/infopath/2007/PartnerControls"/>
    <ds:schemaRef ds:uri="http://schemas.microsoft.com/sharepoint/v3"/>
    <ds:schemaRef ds:uri="230e9df3-be65-4c73-a93b-d1236ebd677e"/>
    <ds:schemaRef ds:uri="07e1d6ff-a822-4981-8f0c-4889b963e45b"/>
  </ds:schemaRefs>
</ds:datastoreItem>
</file>

<file path=customXml/itemProps3.xml><?xml version="1.0" encoding="utf-8"?>
<ds:datastoreItem xmlns:ds="http://schemas.openxmlformats.org/officeDocument/2006/customXml" ds:itemID="{409FA4BF-C798-4A7F-AD48-46272DD300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0706ad5-ed19-41f7-a0ef-035818d679d5"/>
    <ds:schemaRef ds:uri="07e1d6ff-a822-4981-8f0c-4889b963e45b"/>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D426E7-32C5-4B27-9FE4-90C78928EE4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LOD_Lab_Conversion_Template.dotx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kulsin@microsoft.com</dc:creator>
  <keywords/>
  <dc:description/>
  <lastModifiedBy>Amanda Ford</lastModifiedBy>
  <revision>21</revision>
  <lastPrinted>2022-02-28T11:51:00.0000000Z</lastPrinted>
  <dcterms:created xsi:type="dcterms:W3CDTF">2022-03-04T03:21:00.0000000Z</dcterms:created>
  <dcterms:modified xsi:type="dcterms:W3CDTF">2022-03-23T17:23:01.8430932Z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Order">
    <vt:r8>100</vt:r8>
  </property>
  <property fmtid="{D5CDD505-2E9C-101B-9397-08002B2CF9AE}" pid="4" name="Abstract">
    <vt:lpwstr>&lt;abstract&gt;</vt:lpwstr>
  </property>
  <property fmtid="{D5CDD505-2E9C-101B-9397-08002B2CF9AE}" pid="5" name="Template Version">
    <vt:lpwstr>10.02</vt:lpwstr>
  </property>
  <property fmtid="{D5CDD505-2E9C-101B-9397-08002B2CF9AE}" pid="6" name="ContentTypeId">
    <vt:lpwstr>0x010100CC86B46921C629419CF2A9C1D6A83165</vt:lpwstr>
  </property>
  <property fmtid="{D5CDD505-2E9C-101B-9397-08002B2CF9AE}" pid="7" name="TaxKeywordTaxHTField">
    <vt:lpwstr/>
  </property>
  <property fmtid="{D5CDD505-2E9C-101B-9397-08002B2CF9AE}" pid="8" name="_dlc_DocIdItemGuid">
    <vt:lpwstr>3c7eabe9-7dab-440c-a757-bcbb25a5ef19</vt:lpwstr>
  </property>
  <property fmtid="{D5CDD505-2E9C-101B-9397-08002B2CF9AE}" pid="9" name="MSIP_Label_f42aa342-8706-4288-bd11-ebb85995028c_Enabled">
    <vt:lpwstr>True</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Owner">
    <vt:lpwstr>lisaneb@microsoft.com</vt:lpwstr>
  </property>
  <property fmtid="{D5CDD505-2E9C-101B-9397-08002B2CF9AE}" pid="12" name="MSIP_Label_f42aa342-8706-4288-bd11-ebb85995028c_SetDate">
    <vt:lpwstr>2017-10-31T18:41:09.8291059Z</vt:lpwstr>
  </property>
  <property fmtid="{D5CDD505-2E9C-101B-9397-08002B2CF9AE}" pid="13" name="MSIP_Label_f42aa342-8706-4288-bd11-ebb85995028c_Name">
    <vt:lpwstr>General</vt:lpwstr>
  </property>
  <property fmtid="{D5CDD505-2E9C-101B-9397-08002B2CF9AE}" pid="14" name="MSIP_Label_f42aa342-8706-4288-bd11-ebb85995028c_Application">
    <vt:lpwstr>Microsoft Azure Information Protection</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y fmtid="{D5CDD505-2E9C-101B-9397-08002B2CF9AE}" pid="17" name="MediaServiceImageTags">
    <vt:lpwstr/>
  </property>
</Properties>
</file>